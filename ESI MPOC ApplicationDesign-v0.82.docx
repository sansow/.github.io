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5.xml" ContentType="application/vnd.openxmlformats-officedocument.customXml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6.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7D32" w:rsidRPr="00E834EA" w:rsidRDefault="00CB7D32">
      <w:pPr>
        <w:rPr>
          <w:lang w:val="en-GB"/>
        </w:rPr>
      </w:pPr>
    </w:p>
    <w:p w:rsidR="00CB7D32" w:rsidRPr="00E834EA" w:rsidRDefault="00CB7D32">
      <w:pPr>
        <w:pStyle w:val="Title"/>
        <w:rPr>
          <w:lang w:val="en-GB"/>
        </w:rPr>
      </w:pPr>
    </w:p>
    <w:p w:rsidR="00CB7D32" w:rsidRPr="00E834EA" w:rsidRDefault="00CB7D32">
      <w:pPr>
        <w:pStyle w:val="Title"/>
        <w:rPr>
          <w:lang w:val="en-GB"/>
        </w:rPr>
      </w:pPr>
    </w:p>
    <w:p w:rsidR="00CB7D32" w:rsidRPr="00E834EA" w:rsidRDefault="00CB7D32">
      <w:pPr>
        <w:pStyle w:val="Title"/>
        <w:rPr>
          <w:lang w:val="en-GB"/>
        </w:rPr>
      </w:pPr>
    </w:p>
    <w:p w:rsidR="00CB7D32" w:rsidRPr="00E834EA" w:rsidRDefault="00CB7D32">
      <w:pPr>
        <w:pStyle w:val="Title"/>
        <w:rPr>
          <w:lang w:val="en-GB"/>
        </w:rPr>
      </w:pPr>
    </w:p>
    <w:p w:rsidR="00CB7D32" w:rsidRPr="00E834EA" w:rsidRDefault="00CB7D32">
      <w:pPr>
        <w:pStyle w:val="Title"/>
        <w:rPr>
          <w:lang w:val="en-GB"/>
        </w:rPr>
      </w:pPr>
    </w:p>
    <w:p w:rsidR="00CB7D32" w:rsidRPr="00E834EA" w:rsidRDefault="00CB7D32">
      <w:pPr>
        <w:pStyle w:val="Title"/>
        <w:rPr>
          <w:lang w:val="en-GB"/>
        </w:rPr>
      </w:pPr>
    </w:p>
    <w:p w:rsidR="003814CE" w:rsidRPr="00E834EA" w:rsidRDefault="004E7155" w:rsidP="003814CE">
      <w:pPr>
        <w:pStyle w:val="Title"/>
        <w:rPr>
          <w:lang w:val="en-GB"/>
        </w:rPr>
      </w:pPr>
      <w:r w:rsidRPr="00E834EA">
        <w:rPr>
          <w:lang w:val="en-GB"/>
        </w:rPr>
        <w:fldChar w:fldCharType="begin"/>
      </w:r>
      <w:r w:rsidR="003814CE" w:rsidRPr="00E834EA">
        <w:rPr>
          <w:lang w:val="en-GB"/>
        </w:rPr>
        <w:instrText xml:space="preserve"> REF prop_Subject \* Charformat </w:instrText>
      </w:r>
      <w:r w:rsidRPr="00E834EA">
        <w:rPr>
          <w:lang w:val="en-GB"/>
        </w:rPr>
        <w:fldChar w:fldCharType="separate"/>
      </w:r>
      <w:r w:rsidR="003814CE" w:rsidRPr="00E834EA">
        <w:rPr>
          <w:lang w:val="en-GB"/>
        </w:rPr>
        <w:t>Express Scripts, Inc.</w:t>
      </w:r>
      <w:r w:rsidRPr="00E834EA">
        <w:rPr>
          <w:lang w:val="en-GB"/>
        </w:rPr>
        <w:fldChar w:fldCharType="end"/>
      </w:r>
    </w:p>
    <w:p w:rsidR="003814CE" w:rsidRPr="00E834EA" w:rsidRDefault="004E7155" w:rsidP="003814CE">
      <w:pPr>
        <w:pStyle w:val="Title"/>
        <w:rPr>
          <w:lang w:val="en-GB"/>
        </w:rPr>
      </w:pPr>
      <w:r w:rsidRPr="00E834EA">
        <w:rPr>
          <w:lang w:val="en-GB"/>
        </w:rPr>
        <w:fldChar w:fldCharType="begin"/>
      </w:r>
      <w:r w:rsidR="003814CE" w:rsidRPr="00E834EA">
        <w:rPr>
          <w:lang w:val="en-GB"/>
        </w:rPr>
        <w:instrText xml:space="preserve"> Ref prop_Text1 \* Charformat </w:instrText>
      </w:r>
      <w:r w:rsidRPr="00E834EA">
        <w:rPr>
          <w:lang w:val="en-GB"/>
        </w:rPr>
        <w:fldChar w:fldCharType="separate"/>
      </w:r>
      <w:r w:rsidR="003814CE" w:rsidRPr="00E834EA">
        <w:rPr>
          <w:lang w:val="en-GB"/>
        </w:rPr>
        <w:t>Specialty Pharmacy Mobile Enterprise</w:t>
      </w:r>
      <w:r w:rsidRPr="00E834EA">
        <w:rPr>
          <w:lang w:val="en-GB"/>
        </w:rPr>
        <w:fldChar w:fldCharType="end"/>
      </w:r>
    </w:p>
    <w:p w:rsidR="00CB7D32" w:rsidRPr="00E834EA" w:rsidRDefault="004E7155" w:rsidP="003814CE">
      <w:pPr>
        <w:pStyle w:val="Title"/>
        <w:rPr>
          <w:lang w:val="en-GB"/>
        </w:rPr>
      </w:pPr>
      <w:r w:rsidRPr="00E834EA">
        <w:rPr>
          <w:lang w:val="en-GB"/>
        </w:rPr>
        <w:fldChar w:fldCharType="begin"/>
      </w:r>
      <w:r w:rsidR="003814CE" w:rsidRPr="00E834EA">
        <w:rPr>
          <w:lang w:val="en-GB"/>
        </w:rPr>
        <w:instrText xml:space="preserve"> REF prop_Text2 \* Charformat </w:instrText>
      </w:r>
      <w:r w:rsidRPr="00E834EA">
        <w:rPr>
          <w:lang w:val="en-GB"/>
        </w:rPr>
        <w:fldChar w:fldCharType="separate"/>
      </w:r>
      <w:r w:rsidR="003814CE" w:rsidRPr="00E834EA">
        <w:rPr>
          <w:lang w:val="en-GB"/>
        </w:rPr>
        <w:t>Mobile Point of Care</w:t>
      </w:r>
      <w:r w:rsidR="003814CE">
        <w:rPr>
          <w:lang w:val="en-GB"/>
        </w:rPr>
        <w:t xml:space="preserve"> Application Design</w:t>
      </w:r>
      <w:r w:rsidRPr="00E834EA">
        <w:rPr>
          <w:lang w:val="en-GB"/>
        </w:rPr>
        <w:fldChar w:fldCharType="end"/>
      </w: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p>
    <w:p w:rsidR="00CB7D32" w:rsidRPr="00E834EA" w:rsidRDefault="00CB7D32">
      <w:pPr>
        <w:pStyle w:val="Subtitle"/>
        <w:rPr>
          <w:lang w:val="en-GB"/>
        </w:rPr>
      </w:pPr>
      <w:bookmarkStart w:id="0" w:name="LAuthor"/>
      <w:r w:rsidRPr="00E834EA">
        <w:rPr>
          <w:lang w:val="en-GB"/>
        </w:rPr>
        <w:t>Author:</w:t>
      </w:r>
      <w:bookmarkEnd w:id="0"/>
      <w:r w:rsidRPr="00E834EA">
        <w:rPr>
          <w:lang w:val="en-GB"/>
        </w:rPr>
        <w:t xml:space="preserve"> </w:t>
      </w:r>
      <w:bookmarkStart w:id="1" w:name="prop_Author"/>
      <w:r w:rsidRPr="00E834EA">
        <w:rPr>
          <w:lang w:val="en-GB"/>
        </w:rPr>
        <w:t>IBM</w:t>
      </w:r>
      <w:bookmarkEnd w:id="1"/>
    </w:p>
    <w:p w:rsidR="00CB7D32" w:rsidRPr="00E834EA" w:rsidRDefault="004E7155">
      <w:pPr>
        <w:pStyle w:val="Subtitle"/>
        <w:rPr>
          <w:lang w:val="en-GB"/>
        </w:rPr>
      </w:pPr>
      <w:r w:rsidRPr="00E834EA">
        <w:rPr>
          <w:lang w:val="en-GB"/>
        </w:rPr>
        <w:fldChar w:fldCharType="begin"/>
      </w:r>
      <w:r w:rsidR="00CB7D32" w:rsidRPr="00E834EA">
        <w:rPr>
          <w:lang w:val="en-GB"/>
        </w:rPr>
        <w:instrText xml:space="preserve"> REF LOwner \* Charformat </w:instrText>
      </w:r>
      <w:r w:rsidRPr="00E834EA">
        <w:rPr>
          <w:lang w:val="en-GB"/>
        </w:rPr>
        <w:fldChar w:fldCharType="separate"/>
      </w:r>
      <w:r w:rsidR="00CB7D32" w:rsidRPr="00E834EA">
        <w:rPr>
          <w:lang w:val="en-GB"/>
        </w:rPr>
        <w:t>Owner:</w:t>
      </w:r>
      <w:r w:rsidRPr="00E834EA">
        <w:rPr>
          <w:lang w:val="en-GB"/>
        </w:rPr>
        <w:fldChar w:fldCharType="end"/>
      </w:r>
      <w:r w:rsidR="00CB7D32" w:rsidRPr="00E834EA">
        <w:rPr>
          <w:lang w:val="en-GB"/>
        </w:rPr>
        <w:t xml:space="preserve"> </w:t>
      </w:r>
      <w:r w:rsidRPr="00E834EA">
        <w:rPr>
          <w:lang w:val="en-GB"/>
        </w:rPr>
        <w:fldChar w:fldCharType="begin"/>
      </w:r>
      <w:r w:rsidR="00CB7D32" w:rsidRPr="00E834EA">
        <w:rPr>
          <w:lang w:val="en-GB"/>
        </w:rPr>
        <w:instrText xml:space="preserve"> REF prop_Owner \* Charformat </w:instrText>
      </w:r>
      <w:r w:rsidRPr="00E834EA">
        <w:rPr>
          <w:lang w:val="en-GB"/>
        </w:rPr>
        <w:fldChar w:fldCharType="separate"/>
      </w:r>
      <w:r w:rsidR="00CB7D32" w:rsidRPr="00E834EA">
        <w:rPr>
          <w:lang w:val="en-GB"/>
        </w:rPr>
        <w:t>IBM</w:t>
      </w:r>
      <w:r w:rsidRPr="00E834EA">
        <w:rPr>
          <w:lang w:val="en-GB"/>
        </w:rPr>
        <w:fldChar w:fldCharType="end"/>
      </w:r>
    </w:p>
    <w:p w:rsidR="00CB7D32" w:rsidRPr="00E834EA" w:rsidRDefault="00CB7D32">
      <w:pPr>
        <w:pStyle w:val="Subtitle"/>
        <w:rPr>
          <w:lang w:val="en-GB"/>
        </w:rPr>
      </w:pPr>
      <w:bookmarkStart w:id="2" w:name="Lcustomer"/>
      <w:r w:rsidRPr="00E834EA">
        <w:rPr>
          <w:lang w:val="en-GB"/>
        </w:rPr>
        <w:t>Customer:</w:t>
      </w:r>
      <w:bookmarkEnd w:id="2"/>
      <w:r w:rsidRPr="00E834EA">
        <w:rPr>
          <w:lang w:val="en-GB"/>
        </w:rPr>
        <w:t xml:space="preserve"> </w:t>
      </w:r>
      <w:bookmarkStart w:id="3" w:name="prop_customer"/>
      <w:r w:rsidRPr="00E834EA">
        <w:rPr>
          <w:lang w:val="en-GB"/>
        </w:rPr>
        <w:t>Express Scripts, Inc.</w:t>
      </w:r>
      <w:bookmarkEnd w:id="3"/>
    </w:p>
    <w:p w:rsidR="00CB7D32" w:rsidRPr="00E834EA" w:rsidRDefault="00CB7D32">
      <w:pPr>
        <w:jc w:val="right"/>
        <w:rPr>
          <w:lang w:val="en-GB"/>
        </w:rPr>
      </w:pPr>
    </w:p>
    <w:p w:rsidR="00CB7D32" w:rsidRPr="00E834EA" w:rsidRDefault="00CB7D32">
      <w:pPr>
        <w:jc w:val="right"/>
        <w:rPr>
          <w:lang w:val="en-GB"/>
        </w:rPr>
      </w:pPr>
    </w:p>
    <w:p w:rsidR="00CB7D32" w:rsidRPr="00E834EA" w:rsidRDefault="00CB7D32">
      <w:pPr>
        <w:jc w:val="right"/>
        <w:rPr>
          <w:lang w:val="en-GB"/>
        </w:rPr>
      </w:pPr>
    </w:p>
    <w:p w:rsidR="00CB7D32" w:rsidRPr="00E834EA" w:rsidRDefault="00CB7D32">
      <w:pPr>
        <w:jc w:val="right"/>
        <w:rPr>
          <w:lang w:val="en-GB"/>
        </w:rPr>
      </w:pPr>
    </w:p>
    <w:p w:rsidR="00CB7D32" w:rsidRPr="00E834EA" w:rsidRDefault="004E7155">
      <w:pPr>
        <w:jc w:val="right"/>
        <w:rPr>
          <w:lang w:val="en-GB"/>
        </w:rPr>
      </w:pPr>
      <w:r w:rsidRPr="00E834EA">
        <w:rPr>
          <w:lang w:val="en-GB"/>
        </w:rPr>
        <w:fldChar w:fldCharType="begin"/>
      </w:r>
      <w:r w:rsidR="00CB7D32" w:rsidRPr="00E834EA">
        <w:rPr>
          <w:lang w:val="en-GB"/>
        </w:rPr>
        <w:instrText xml:space="preserve"> REF prop_SecCust </w:instrText>
      </w:r>
      <w:r w:rsidRPr="00E834EA">
        <w:rPr>
          <w:lang w:val="en-GB"/>
        </w:rPr>
        <w:fldChar w:fldCharType="end"/>
      </w:r>
      <w:r w:rsidRPr="00E834EA">
        <w:rPr>
          <w:lang w:val="en-GB"/>
        </w:rPr>
        <w:fldChar w:fldCharType="begin"/>
      </w:r>
      <w:r w:rsidR="00CB7D32" w:rsidRPr="00E834EA">
        <w:rPr>
          <w:lang w:val="en-GB"/>
        </w:rPr>
        <w:instrText xml:space="preserve"> REF prop_SecAnd </w:instrText>
      </w:r>
      <w:r w:rsidRPr="00E834EA">
        <w:rPr>
          <w:lang w:val="en-GB"/>
        </w:rPr>
        <w:fldChar w:fldCharType="end"/>
      </w:r>
      <w:r w:rsidRPr="00E834EA">
        <w:rPr>
          <w:lang w:val="en-GB"/>
        </w:rPr>
        <w:fldChar w:fldCharType="begin"/>
      </w:r>
      <w:r w:rsidR="00CB7D32" w:rsidRPr="00E834EA">
        <w:rPr>
          <w:lang w:val="en-GB"/>
        </w:rPr>
        <w:instrText xml:space="preserve"> REF prop_SecComp </w:instrText>
      </w:r>
      <w:r w:rsidRPr="00E834EA">
        <w:rPr>
          <w:lang w:val="en-GB"/>
        </w:rPr>
        <w:fldChar w:fldCharType="end"/>
      </w:r>
    </w:p>
    <w:p w:rsidR="00CB7D32" w:rsidRPr="00E834EA" w:rsidRDefault="00CB7D32">
      <w:pPr>
        <w:jc w:val="right"/>
        <w:rPr>
          <w:lang w:val="en-GB"/>
        </w:rPr>
      </w:pPr>
    </w:p>
    <w:p w:rsidR="00CB7D32" w:rsidRPr="00E834EA" w:rsidRDefault="00CB7D32">
      <w:pPr>
        <w:pStyle w:val="HeadingA"/>
        <w:numPr>
          <w:ilvl w:val="0"/>
          <w:numId w:val="0"/>
        </w:numPr>
        <w:ind w:left="652" w:hanging="652"/>
        <w:rPr>
          <w:lang w:val="en-GB"/>
        </w:rPr>
      </w:pPr>
      <w:bookmarkStart w:id="4" w:name="TDocumentHistory"/>
      <w:r w:rsidRPr="00E834EA">
        <w:rPr>
          <w:lang w:val="en-GB"/>
        </w:rPr>
        <w:lastRenderedPageBreak/>
        <w:t>Document History</w:t>
      </w:r>
      <w:bookmarkEnd w:id="4"/>
    </w:p>
    <w:p w:rsidR="00CB7D32" w:rsidRPr="00E834EA" w:rsidRDefault="00CB7D32">
      <w:pPr>
        <w:pStyle w:val="HeadingB"/>
        <w:numPr>
          <w:ilvl w:val="0"/>
          <w:numId w:val="0"/>
        </w:numPr>
        <w:ind w:left="652" w:hanging="652"/>
        <w:rPr>
          <w:lang w:val="en-GB"/>
        </w:rPr>
      </w:pPr>
      <w:bookmarkStart w:id="5" w:name="TDocumentLocation"/>
      <w:r w:rsidRPr="00E834EA">
        <w:rPr>
          <w:lang w:val="en-GB"/>
        </w:rPr>
        <w:t>Document Location</w:t>
      </w:r>
      <w:bookmarkEnd w:id="5"/>
    </w:p>
    <w:p w:rsidR="00CB7D32" w:rsidRPr="00E834EA" w:rsidRDefault="00CB7D32">
      <w:pPr>
        <w:pStyle w:val="BodyText"/>
        <w:rPr>
          <w:lang w:val="en-GB"/>
        </w:rPr>
      </w:pPr>
      <w:bookmarkStart w:id="6" w:name="TDocumentValid"/>
      <w:r w:rsidRPr="00E834EA">
        <w:rPr>
          <w:lang w:val="en-GB"/>
        </w:rPr>
        <w:t>This is a snapshot of an on-line document. Paper copies are valid only on the day they are printed. Refer to the author if you are in any doubt about the currency of this document.</w:t>
      </w:r>
      <w:bookmarkEnd w:id="6"/>
    </w:p>
    <w:p w:rsidR="00CB7D32" w:rsidRPr="00E834EA" w:rsidRDefault="00CB7D32">
      <w:pPr>
        <w:pStyle w:val="HeadingB"/>
        <w:numPr>
          <w:ilvl w:val="0"/>
          <w:numId w:val="0"/>
        </w:numPr>
        <w:ind w:left="652" w:hanging="652"/>
        <w:rPr>
          <w:lang w:val="en-GB"/>
        </w:rPr>
      </w:pPr>
      <w:bookmarkStart w:id="7" w:name="TRevisionHistory"/>
      <w:r w:rsidRPr="00E834EA">
        <w:rPr>
          <w:lang w:val="en-GB"/>
        </w:rPr>
        <w:t>Revision History</w:t>
      </w:r>
      <w:bookmarkEnd w:id="7"/>
    </w:p>
    <w:tbl>
      <w:tblPr>
        <w:tblW w:w="952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28" w:type="dxa"/>
          <w:right w:w="28" w:type="dxa"/>
        </w:tblCellMar>
        <w:tblLook w:val="0000"/>
      </w:tblPr>
      <w:tblGrid>
        <w:gridCol w:w="964"/>
        <w:gridCol w:w="1134"/>
        <w:gridCol w:w="6152"/>
        <w:gridCol w:w="1276"/>
      </w:tblGrid>
      <w:tr w:rsidR="00CB7D32" w:rsidRPr="00E834EA" w:rsidTr="0034790B">
        <w:tc>
          <w:tcPr>
            <w:tcW w:w="964" w:type="dxa"/>
          </w:tcPr>
          <w:p w:rsidR="00CB7D32" w:rsidRPr="00E834EA" w:rsidRDefault="00CB7D32">
            <w:pPr>
              <w:pStyle w:val="TableText"/>
              <w:rPr>
                <w:lang w:val="en-GB"/>
              </w:rPr>
            </w:pPr>
            <w:bookmarkStart w:id="8" w:name="TRevisionNumber"/>
            <w:r w:rsidRPr="00E834EA">
              <w:rPr>
                <w:lang w:val="en-GB"/>
              </w:rPr>
              <w:t>Revision Number</w:t>
            </w:r>
            <w:bookmarkEnd w:id="8"/>
          </w:p>
        </w:tc>
        <w:tc>
          <w:tcPr>
            <w:tcW w:w="1134" w:type="dxa"/>
          </w:tcPr>
          <w:p w:rsidR="00CB7D32" w:rsidRPr="00E834EA" w:rsidRDefault="00CB7D32">
            <w:pPr>
              <w:pStyle w:val="TableText"/>
              <w:rPr>
                <w:lang w:val="en-GB"/>
              </w:rPr>
            </w:pPr>
            <w:bookmarkStart w:id="9" w:name="TRevisionDate"/>
            <w:r w:rsidRPr="00E834EA">
              <w:rPr>
                <w:lang w:val="en-GB"/>
              </w:rPr>
              <w:t>Revision Date</w:t>
            </w:r>
            <w:bookmarkEnd w:id="9"/>
          </w:p>
        </w:tc>
        <w:tc>
          <w:tcPr>
            <w:tcW w:w="6152" w:type="dxa"/>
          </w:tcPr>
          <w:p w:rsidR="00CB7D32" w:rsidRPr="00E834EA" w:rsidRDefault="00CB7D32">
            <w:pPr>
              <w:pStyle w:val="TableText"/>
              <w:rPr>
                <w:lang w:val="en-GB"/>
              </w:rPr>
            </w:pPr>
            <w:bookmarkStart w:id="10" w:name="TSummaryOfChanges"/>
            <w:r w:rsidRPr="00E834EA">
              <w:rPr>
                <w:lang w:val="en-GB"/>
              </w:rPr>
              <w:t>Summary of Changes</w:t>
            </w:r>
            <w:bookmarkEnd w:id="10"/>
          </w:p>
        </w:tc>
        <w:tc>
          <w:tcPr>
            <w:tcW w:w="1276" w:type="dxa"/>
          </w:tcPr>
          <w:p w:rsidR="00CB7D32" w:rsidRPr="00E834EA" w:rsidRDefault="00CB7D32">
            <w:pPr>
              <w:pStyle w:val="TableText"/>
              <w:rPr>
                <w:lang w:val="en-GB"/>
              </w:rPr>
            </w:pPr>
            <w:bookmarkStart w:id="11" w:name="TChangesMarked"/>
            <w:r w:rsidRPr="00E834EA">
              <w:rPr>
                <w:lang w:val="en-GB"/>
              </w:rPr>
              <w:t>Changes marked</w:t>
            </w:r>
            <w:bookmarkEnd w:id="11"/>
          </w:p>
        </w:tc>
      </w:tr>
      <w:tr w:rsidR="00CB7D32" w:rsidRPr="00E834EA" w:rsidTr="0034790B">
        <w:tc>
          <w:tcPr>
            <w:tcW w:w="964" w:type="dxa"/>
          </w:tcPr>
          <w:p w:rsidR="00CB7D32" w:rsidRPr="00E834EA" w:rsidRDefault="0034790B">
            <w:pPr>
              <w:pStyle w:val="TableText"/>
              <w:jc w:val="center"/>
              <w:rPr>
                <w:lang w:val="en-GB"/>
              </w:rPr>
            </w:pPr>
            <w:r>
              <w:rPr>
                <w:lang w:val="en-GB"/>
              </w:rPr>
              <w:t>0.1</w:t>
            </w:r>
          </w:p>
        </w:tc>
        <w:tc>
          <w:tcPr>
            <w:tcW w:w="1134" w:type="dxa"/>
          </w:tcPr>
          <w:p w:rsidR="00CB7D32" w:rsidRPr="00E834EA" w:rsidRDefault="00CB7D32">
            <w:pPr>
              <w:pStyle w:val="TableText"/>
              <w:jc w:val="center"/>
              <w:rPr>
                <w:lang w:val="en-GB"/>
              </w:rPr>
            </w:pPr>
            <w:r>
              <w:t>11/17</w:t>
            </w:r>
            <w:r w:rsidRPr="0015585B">
              <w:t>/2014</w:t>
            </w:r>
          </w:p>
        </w:tc>
        <w:tc>
          <w:tcPr>
            <w:tcW w:w="6152" w:type="dxa"/>
          </w:tcPr>
          <w:p w:rsidR="00CB7D32" w:rsidRPr="00E834EA" w:rsidRDefault="00CB7D32">
            <w:pPr>
              <w:pStyle w:val="TableText"/>
              <w:rPr>
                <w:lang w:val="en-GB"/>
              </w:rPr>
            </w:pPr>
            <w:r w:rsidRPr="0015585B">
              <w:t>Initial version</w:t>
            </w:r>
          </w:p>
        </w:tc>
        <w:tc>
          <w:tcPr>
            <w:tcW w:w="1276" w:type="dxa"/>
          </w:tcPr>
          <w:p w:rsidR="00CB7D32" w:rsidRPr="00E834EA" w:rsidRDefault="00CB7D32">
            <w:pPr>
              <w:pStyle w:val="TableText"/>
              <w:jc w:val="center"/>
              <w:rPr>
                <w:lang w:val="en-GB"/>
              </w:rPr>
            </w:pPr>
            <w:r w:rsidRPr="00E834EA">
              <w:rPr>
                <w:lang w:val="en-GB"/>
              </w:rPr>
              <w:t>(N)</w:t>
            </w:r>
          </w:p>
        </w:tc>
      </w:tr>
      <w:tr w:rsidR="0034790B" w:rsidRPr="00E834EA" w:rsidTr="0034790B">
        <w:tc>
          <w:tcPr>
            <w:tcW w:w="964" w:type="dxa"/>
          </w:tcPr>
          <w:p w:rsidR="0034790B" w:rsidRDefault="0034790B">
            <w:pPr>
              <w:pStyle w:val="TableText"/>
              <w:jc w:val="center"/>
              <w:rPr>
                <w:lang w:val="en-GB"/>
              </w:rPr>
            </w:pPr>
            <w:r>
              <w:rPr>
                <w:lang w:val="en-GB"/>
              </w:rPr>
              <w:t>0.5</w:t>
            </w:r>
          </w:p>
        </w:tc>
        <w:tc>
          <w:tcPr>
            <w:tcW w:w="1134" w:type="dxa"/>
          </w:tcPr>
          <w:p w:rsidR="0034790B" w:rsidRDefault="0034790B">
            <w:pPr>
              <w:pStyle w:val="TableText"/>
              <w:jc w:val="center"/>
            </w:pPr>
            <w:r>
              <w:t>2/7/2015</w:t>
            </w:r>
          </w:p>
        </w:tc>
        <w:tc>
          <w:tcPr>
            <w:tcW w:w="6152" w:type="dxa"/>
          </w:tcPr>
          <w:p w:rsidR="0034790B" w:rsidRPr="0015585B" w:rsidRDefault="0034790B" w:rsidP="0034790B">
            <w:pPr>
              <w:pStyle w:val="TableText"/>
            </w:pPr>
            <w:r>
              <w:t>First submission to EA and IRM review board</w:t>
            </w:r>
          </w:p>
        </w:tc>
        <w:tc>
          <w:tcPr>
            <w:tcW w:w="1276" w:type="dxa"/>
          </w:tcPr>
          <w:p w:rsidR="0034790B" w:rsidRPr="00E834EA" w:rsidRDefault="0034790B">
            <w:pPr>
              <w:pStyle w:val="TableText"/>
              <w:jc w:val="center"/>
              <w:rPr>
                <w:lang w:val="en-GB"/>
              </w:rPr>
            </w:pPr>
          </w:p>
        </w:tc>
      </w:tr>
      <w:tr w:rsidR="0034790B" w:rsidRPr="00E834EA" w:rsidTr="0034790B">
        <w:tc>
          <w:tcPr>
            <w:tcW w:w="964" w:type="dxa"/>
          </w:tcPr>
          <w:p w:rsidR="0034790B" w:rsidRDefault="0034790B">
            <w:pPr>
              <w:pStyle w:val="TableText"/>
              <w:jc w:val="center"/>
              <w:rPr>
                <w:lang w:val="en-GB"/>
              </w:rPr>
            </w:pPr>
            <w:r>
              <w:rPr>
                <w:lang w:val="en-GB"/>
              </w:rPr>
              <w:t>0.6</w:t>
            </w:r>
          </w:p>
        </w:tc>
        <w:tc>
          <w:tcPr>
            <w:tcW w:w="1134" w:type="dxa"/>
          </w:tcPr>
          <w:p w:rsidR="0034790B" w:rsidRDefault="0034790B">
            <w:pPr>
              <w:pStyle w:val="TableText"/>
              <w:jc w:val="center"/>
            </w:pPr>
            <w:r>
              <w:t>2/26/15</w:t>
            </w:r>
          </w:p>
        </w:tc>
        <w:tc>
          <w:tcPr>
            <w:tcW w:w="6152" w:type="dxa"/>
          </w:tcPr>
          <w:p w:rsidR="0034790B" w:rsidRDefault="0034790B">
            <w:pPr>
              <w:pStyle w:val="TableText"/>
            </w:pPr>
            <w:r>
              <w:t>Changes per the EA and IRM reviews</w:t>
            </w:r>
          </w:p>
        </w:tc>
        <w:tc>
          <w:tcPr>
            <w:tcW w:w="1276" w:type="dxa"/>
          </w:tcPr>
          <w:p w:rsidR="0034790B" w:rsidRPr="00E834EA" w:rsidRDefault="0034790B">
            <w:pPr>
              <w:pStyle w:val="TableText"/>
              <w:jc w:val="center"/>
              <w:rPr>
                <w:lang w:val="en-GB"/>
              </w:rPr>
            </w:pPr>
          </w:p>
        </w:tc>
      </w:tr>
      <w:tr w:rsidR="000D7012" w:rsidRPr="00E834EA" w:rsidTr="0034790B">
        <w:tc>
          <w:tcPr>
            <w:tcW w:w="964" w:type="dxa"/>
          </w:tcPr>
          <w:p w:rsidR="000D7012" w:rsidRDefault="000D7012">
            <w:pPr>
              <w:pStyle w:val="TableText"/>
              <w:jc w:val="center"/>
              <w:rPr>
                <w:lang w:val="en-GB"/>
              </w:rPr>
            </w:pPr>
            <w:r>
              <w:rPr>
                <w:lang w:val="en-GB"/>
              </w:rPr>
              <w:t>o.8</w:t>
            </w:r>
          </w:p>
        </w:tc>
        <w:tc>
          <w:tcPr>
            <w:tcW w:w="1134" w:type="dxa"/>
          </w:tcPr>
          <w:p w:rsidR="000D7012" w:rsidRDefault="000D7012">
            <w:pPr>
              <w:pStyle w:val="TableText"/>
              <w:jc w:val="center"/>
            </w:pPr>
            <w:r>
              <w:t>3/10/15</w:t>
            </w:r>
          </w:p>
        </w:tc>
        <w:tc>
          <w:tcPr>
            <w:tcW w:w="6152" w:type="dxa"/>
          </w:tcPr>
          <w:p w:rsidR="000D7012" w:rsidRDefault="000D7012">
            <w:pPr>
              <w:pStyle w:val="TableText"/>
            </w:pPr>
            <w:r>
              <w:t>Revise approvals section, add soa approval email</w:t>
            </w:r>
          </w:p>
        </w:tc>
        <w:tc>
          <w:tcPr>
            <w:tcW w:w="1276" w:type="dxa"/>
          </w:tcPr>
          <w:p w:rsidR="000D7012" w:rsidRPr="00E834EA" w:rsidRDefault="000D7012">
            <w:pPr>
              <w:pStyle w:val="TableText"/>
              <w:jc w:val="center"/>
              <w:rPr>
                <w:lang w:val="en-GB"/>
              </w:rPr>
            </w:pPr>
          </w:p>
        </w:tc>
      </w:tr>
    </w:tbl>
    <w:p w:rsidR="00CB7D32" w:rsidRPr="00E834EA" w:rsidRDefault="00CB7D32">
      <w:pPr>
        <w:pStyle w:val="HeadingB"/>
        <w:numPr>
          <w:ilvl w:val="0"/>
          <w:numId w:val="0"/>
        </w:numPr>
        <w:ind w:left="652" w:hanging="652"/>
        <w:rPr>
          <w:lang w:val="en-GB"/>
        </w:rPr>
      </w:pPr>
      <w:bookmarkStart w:id="12" w:name="TApprovals"/>
      <w:r w:rsidRPr="00E834EA">
        <w:rPr>
          <w:lang w:val="en-GB"/>
        </w:rPr>
        <w:t>Approvals</w:t>
      </w:r>
      <w:bookmarkEnd w:id="12"/>
    </w:p>
    <w:p w:rsidR="000D7012" w:rsidRDefault="000D7012" w:rsidP="00FF5AF2">
      <w:pPr>
        <w:pStyle w:val="BodyText"/>
        <w:rPr>
          <w:lang w:val="en-GB"/>
        </w:rPr>
      </w:pPr>
      <w:bookmarkStart w:id="13" w:name="TRequiredApprovals"/>
      <w:bookmarkStart w:id="14" w:name="TDistribution"/>
    </w:p>
    <w:p w:rsidR="000D7012" w:rsidRDefault="00FF5AF2" w:rsidP="00FF5AF2">
      <w:pPr>
        <w:pStyle w:val="BodyText"/>
        <w:rPr>
          <w:lang w:val="en-GB"/>
        </w:rPr>
      </w:pPr>
      <w:r>
        <w:rPr>
          <w:lang w:val="en-GB"/>
        </w:rPr>
        <w:t>This document requires following approvals. Signed approval forms are filed in the Quality section of the PCB.</w:t>
      </w:r>
      <w:bookmarkEnd w:id="13"/>
      <w:r w:rsidR="000D7012">
        <w:rPr>
          <w:lang w:val="en-GB"/>
        </w:rPr>
        <w:t xml:space="preserve"> </w:t>
      </w:r>
    </w:p>
    <w:tbl>
      <w:tblPr>
        <w:tblW w:w="0" w:type="auto"/>
        <w:tblInd w:w="28" w:type="dxa"/>
        <w:tblCellMar>
          <w:left w:w="0" w:type="dxa"/>
          <w:right w:w="0" w:type="dxa"/>
        </w:tblCellMar>
        <w:tblLook w:val="04A0"/>
      </w:tblPr>
      <w:tblGrid>
        <w:gridCol w:w="2258"/>
        <w:gridCol w:w="6410"/>
      </w:tblGrid>
      <w:tr w:rsidR="000D7012" w:rsidTr="00C470DA">
        <w:tc>
          <w:tcPr>
            <w:tcW w:w="2410" w:type="dxa"/>
            <w:tcBorders>
              <w:top w:val="single" w:sz="8" w:space="0" w:color="auto"/>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TableText"/>
            </w:pPr>
            <w:r>
              <w:rPr>
                <w:lang w:val="en-GB"/>
              </w:rPr>
              <w:t>Name</w:t>
            </w:r>
          </w:p>
        </w:tc>
        <w:tc>
          <w:tcPr>
            <w:tcW w:w="7088" w:type="dxa"/>
            <w:tcBorders>
              <w:top w:val="single" w:sz="8" w:space="0" w:color="auto"/>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TableText"/>
            </w:pPr>
            <w:r>
              <w:rPr>
                <w:lang w:val="en-GB"/>
              </w:rPr>
              <w:t>Title</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Daniel Duncan</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Enterprise Architecture</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Rob Wilson</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IRM</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Mark Leiberg</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IRM Security Architecture</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Youri Hall</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QA Lead</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Dana Guetterman</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Infrastructure BAT</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Hari N</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Technical Lead</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Ken Johnson</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Technical Lead</w:t>
            </w:r>
          </w:p>
        </w:tc>
      </w:tr>
      <w:tr w:rsidR="000D7012" w:rsidTr="00C470DA">
        <w:tc>
          <w:tcPr>
            <w:tcW w:w="2410" w:type="dxa"/>
            <w:tcBorders>
              <w:top w:val="nil"/>
              <w:left w:val="single" w:sz="8" w:space="0" w:color="auto"/>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Lorrin Harvey</w:t>
            </w:r>
          </w:p>
        </w:tc>
        <w:tc>
          <w:tcPr>
            <w:tcW w:w="7088" w:type="dxa"/>
            <w:tcBorders>
              <w:top w:val="nil"/>
              <w:left w:val="nil"/>
              <w:bottom w:val="single" w:sz="8" w:space="0" w:color="auto"/>
              <w:right w:val="single" w:sz="8" w:space="0" w:color="auto"/>
            </w:tcBorders>
            <w:tcMar>
              <w:top w:w="0" w:type="dxa"/>
              <w:left w:w="28" w:type="dxa"/>
              <w:bottom w:w="0" w:type="dxa"/>
              <w:right w:w="28" w:type="dxa"/>
            </w:tcMar>
            <w:hideMark/>
          </w:tcPr>
          <w:p w:rsidR="000D7012" w:rsidRDefault="000D7012" w:rsidP="00C470DA">
            <w:pPr>
              <w:pStyle w:val="BodyTextIndent"/>
              <w:ind w:left="0"/>
            </w:pPr>
            <w:r>
              <w:rPr>
                <w:lang w:val="en-GB"/>
              </w:rPr>
              <w:t>Requirements Lead</w:t>
            </w:r>
          </w:p>
        </w:tc>
      </w:tr>
    </w:tbl>
    <w:p w:rsidR="000D7012" w:rsidRDefault="000D7012" w:rsidP="00FF5AF2">
      <w:pPr>
        <w:pStyle w:val="BodyText"/>
        <w:rPr>
          <w:lang w:val="en-GB"/>
        </w:rPr>
      </w:pPr>
    </w:p>
    <w:p w:rsidR="00FF5AF2" w:rsidRDefault="000D7012" w:rsidP="00FF5AF2">
      <w:pPr>
        <w:pStyle w:val="BodyText"/>
        <w:rPr>
          <w:lang w:val="en-GB"/>
        </w:rPr>
      </w:pPr>
      <w:r>
        <w:rPr>
          <w:lang w:val="en-GB"/>
        </w:rPr>
        <w:t xml:space="preserve">The SOA Governance </w:t>
      </w:r>
      <w:r w:rsidR="00E366FD">
        <w:rPr>
          <w:lang w:val="en-GB"/>
        </w:rPr>
        <w:t xml:space="preserve">board has approved the </w:t>
      </w:r>
      <w:r>
        <w:rPr>
          <w:lang w:val="en-GB"/>
        </w:rPr>
        <w:t xml:space="preserve">design approval </w:t>
      </w:r>
      <w:r w:rsidR="00E366FD">
        <w:rPr>
          <w:lang w:val="en-GB"/>
        </w:rPr>
        <w:t>and the email is embedded below</w:t>
      </w:r>
      <w:r>
        <w:rPr>
          <w:lang w:val="en-GB"/>
        </w:rPr>
        <w:t xml:space="preserve">. </w:t>
      </w:r>
    </w:p>
    <w:p w:rsidR="000D7012" w:rsidRDefault="000D7012" w:rsidP="00FF5AF2">
      <w:pPr>
        <w:pStyle w:val="BodyText"/>
      </w:pPr>
      <w:r w:rsidRPr="00A57579">
        <w:rPr>
          <w:lang w:val="en-GB"/>
        </w:rPr>
        <w:object w:dxaOrig="1536" w:dyaOrig="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9" o:title=""/>
          </v:shape>
          <o:OLEObject Type="Embed" ProgID="Package" ShapeID="_x0000_i1025" DrawAspect="Icon" ObjectID="_1487693802" r:id="rId10"/>
        </w:object>
      </w:r>
    </w:p>
    <w:p w:rsidR="000D7012" w:rsidRDefault="000D7012">
      <w:pPr>
        <w:pStyle w:val="HeadingA"/>
        <w:numPr>
          <w:ilvl w:val="0"/>
          <w:numId w:val="0"/>
        </w:numPr>
        <w:ind w:left="652" w:hanging="652"/>
        <w:rPr>
          <w:lang w:val="en-GB"/>
        </w:rPr>
      </w:pPr>
      <w:bookmarkStart w:id="15" w:name="TContents"/>
      <w:bookmarkEnd w:id="14"/>
    </w:p>
    <w:p w:rsidR="00CB7D32" w:rsidRPr="00E834EA" w:rsidRDefault="00CB7D32">
      <w:pPr>
        <w:pStyle w:val="HeadingA"/>
        <w:numPr>
          <w:ilvl w:val="0"/>
          <w:numId w:val="0"/>
        </w:numPr>
        <w:ind w:left="652" w:hanging="652"/>
        <w:rPr>
          <w:lang w:val="en-GB"/>
        </w:rPr>
      </w:pPr>
      <w:r w:rsidRPr="00E834EA">
        <w:rPr>
          <w:lang w:val="en-GB"/>
        </w:rPr>
        <w:lastRenderedPageBreak/>
        <w:t>Contents</w:t>
      </w:r>
      <w:bookmarkEnd w:id="15"/>
    </w:p>
    <w:p w:rsidR="00222419" w:rsidRDefault="004E7155">
      <w:pPr>
        <w:pStyle w:val="TOC1"/>
        <w:tabs>
          <w:tab w:val="left" w:pos="600"/>
        </w:tabs>
        <w:rPr>
          <w:rFonts w:asciiTheme="minorHAnsi" w:eastAsiaTheme="minorEastAsia" w:hAnsiTheme="minorHAnsi" w:cstheme="minorBidi"/>
          <w:noProof/>
          <w:sz w:val="22"/>
          <w:szCs w:val="22"/>
        </w:rPr>
      </w:pPr>
      <w:r w:rsidRPr="004E7155">
        <w:rPr>
          <w:lang w:val="en-GB"/>
        </w:rPr>
        <w:fldChar w:fldCharType="begin"/>
      </w:r>
      <w:r w:rsidR="00CB7D32" w:rsidRPr="00E834EA">
        <w:rPr>
          <w:lang w:val="en-GB"/>
        </w:rPr>
        <w:instrText xml:space="preserve"> TOC \o "1-3" </w:instrText>
      </w:r>
      <w:r w:rsidRPr="004E7155">
        <w:rPr>
          <w:lang w:val="en-GB"/>
        </w:rPr>
        <w:fldChar w:fldCharType="separate"/>
      </w:r>
      <w:r w:rsidR="00222419" w:rsidRPr="003A039D">
        <w:rPr>
          <w:noProof/>
          <w:lang w:val="en-GB"/>
        </w:rPr>
        <w:t>1.</w:t>
      </w:r>
      <w:r w:rsidR="00222419">
        <w:rPr>
          <w:rFonts w:asciiTheme="minorHAnsi" w:eastAsiaTheme="minorEastAsia" w:hAnsiTheme="minorHAnsi" w:cstheme="minorBidi"/>
          <w:noProof/>
          <w:sz w:val="22"/>
          <w:szCs w:val="22"/>
        </w:rPr>
        <w:tab/>
      </w:r>
      <w:r w:rsidR="00222419" w:rsidRPr="003A039D">
        <w:rPr>
          <w:noProof/>
          <w:lang w:val="en-GB"/>
        </w:rPr>
        <w:t>Introduction</w:t>
      </w:r>
      <w:r w:rsidR="00222419">
        <w:rPr>
          <w:noProof/>
        </w:rPr>
        <w:tab/>
      </w:r>
      <w:r>
        <w:rPr>
          <w:noProof/>
        </w:rPr>
        <w:fldChar w:fldCharType="begin"/>
      </w:r>
      <w:r w:rsidR="00222419">
        <w:rPr>
          <w:noProof/>
        </w:rPr>
        <w:instrText xml:space="preserve"> PAGEREF _Toc410832841 \h </w:instrText>
      </w:r>
      <w:r>
        <w:rPr>
          <w:noProof/>
        </w:rPr>
      </w:r>
      <w:r>
        <w:rPr>
          <w:noProof/>
        </w:rPr>
        <w:fldChar w:fldCharType="separate"/>
      </w:r>
      <w:r w:rsidR="00222419">
        <w:rPr>
          <w:noProof/>
        </w:rPr>
        <w:t>4</w:t>
      </w:r>
      <w:r>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1.1</w:t>
      </w:r>
      <w:r>
        <w:rPr>
          <w:rFonts w:asciiTheme="minorHAnsi" w:eastAsiaTheme="minorEastAsia" w:hAnsiTheme="minorHAnsi" w:cstheme="minorBidi"/>
          <w:noProof/>
          <w:sz w:val="22"/>
          <w:szCs w:val="22"/>
        </w:rPr>
        <w:tab/>
      </w:r>
      <w:r w:rsidRPr="003A039D">
        <w:rPr>
          <w:noProof/>
          <w:lang w:val="en-GB"/>
        </w:rPr>
        <w:t>Mobile Nurse Purpose</w:t>
      </w:r>
      <w:r>
        <w:rPr>
          <w:noProof/>
        </w:rPr>
        <w:tab/>
      </w:r>
      <w:r w:rsidR="004E7155">
        <w:rPr>
          <w:noProof/>
        </w:rPr>
        <w:fldChar w:fldCharType="begin"/>
      </w:r>
      <w:r>
        <w:rPr>
          <w:noProof/>
        </w:rPr>
        <w:instrText xml:space="preserve"> PAGEREF _Toc410832842 \h </w:instrText>
      </w:r>
      <w:r w:rsidR="004E7155">
        <w:rPr>
          <w:noProof/>
        </w:rPr>
      </w:r>
      <w:r w:rsidR="004E7155">
        <w:rPr>
          <w:noProof/>
        </w:rPr>
        <w:fldChar w:fldCharType="separate"/>
      </w:r>
      <w:r>
        <w:rPr>
          <w:noProof/>
        </w:rPr>
        <w:t>4</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1.2</w:t>
      </w:r>
      <w:r>
        <w:rPr>
          <w:rFonts w:asciiTheme="minorHAnsi" w:eastAsiaTheme="minorEastAsia" w:hAnsiTheme="minorHAnsi" w:cstheme="minorBidi"/>
          <w:noProof/>
          <w:sz w:val="22"/>
          <w:szCs w:val="22"/>
        </w:rPr>
        <w:tab/>
      </w:r>
      <w:r w:rsidRPr="003A039D">
        <w:rPr>
          <w:noProof/>
          <w:lang w:val="en-GB"/>
        </w:rPr>
        <w:t>Mobile Nurse Scope</w:t>
      </w:r>
      <w:r>
        <w:rPr>
          <w:noProof/>
        </w:rPr>
        <w:tab/>
      </w:r>
      <w:r w:rsidR="004E7155">
        <w:rPr>
          <w:noProof/>
        </w:rPr>
        <w:fldChar w:fldCharType="begin"/>
      </w:r>
      <w:r>
        <w:rPr>
          <w:noProof/>
        </w:rPr>
        <w:instrText xml:space="preserve"> PAGEREF _Toc410832843 \h </w:instrText>
      </w:r>
      <w:r w:rsidR="004E7155">
        <w:rPr>
          <w:noProof/>
        </w:rPr>
      </w:r>
      <w:r w:rsidR="004E7155">
        <w:rPr>
          <w:noProof/>
        </w:rPr>
        <w:fldChar w:fldCharType="separate"/>
      </w:r>
      <w:r>
        <w:rPr>
          <w:noProof/>
        </w:rPr>
        <w:t>4</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1.3</w:t>
      </w:r>
      <w:r>
        <w:rPr>
          <w:rFonts w:asciiTheme="minorHAnsi" w:eastAsiaTheme="minorEastAsia" w:hAnsiTheme="minorHAnsi" w:cstheme="minorBidi"/>
          <w:noProof/>
          <w:sz w:val="22"/>
          <w:szCs w:val="22"/>
        </w:rPr>
        <w:tab/>
      </w:r>
      <w:r w:rsidRPr="003A039D">
        <w:rPr>
          <w:noProof/>
          <w:lang w:val="en-GB"/>
        </w:rPr>
        <w:t>Assumptions</w:t>
      </w:r>
      <w:r>
        <w:rPr>
          <w:noProof/>
        </w:rPr>
        <w:tab/>
      </w:r>
      <w:r w:rsidR="004E7155">
        <w:rPr>
          <w:noProof/>
        </w:rPr>
        <w:fldChar w:fldCharType="begin"/>
      </w:r>
      <w:r>
        <w:rPr>
          <w:noProof/>
        </w:rPr>
        <w:instrText xml:space="preserve"> PAGEREF _Toc410832844 \h </w:instrText>
      </w:r>
      <w:r w:rsidR="004E7155">
        <w:rPr>
          <w:noProof/>
        </w:rPr>
      </w:r>
      <w:r w:rsidR="004E7155">
        <w:rPr>
          <w:noProof/>
        </w:rPr>
        <w:fldChar w:fldCharType="separate"/>
      </w:r>
      <w:r>
        <w:rPr>
          <w:noProof/>
        </w:rPr>
        <w:t>5</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1.4</w:t>
      </w:r>
      <w:r>
        <w:rPr>
          <w:rFonts w:asciiTheme="minorHAnsi" w:eastAsiaTheme="minorEastAsia" w:hAnsiTheme="minorHAnsi" w:cstheme="minorBidi"/>
          <w:noProof/>
          <w:sz w:val="22"/>
          <w:szCs w:val="22"/>
        </w:rPr>
        <w:tab/>
      </w:r>
      <w:r w:rsidRPr="003A039D">
        <w:rPr>
          <w:noProof/>
          <w:lang w:val="en-GB"/>
        </w:rPr>
        <w:t>References</w:t>
      </w:r>
      <w:r>
        <w:rPr>
          <w:noProof/>
        </w:rPr>
        <w:tab/>
      </w:r>
      <w:r w:rsidR="004E7155">
        <w:rPr>
          <w:noProof/>
        </w:rPr>
        <w:fldChar w:fldCharType="begin"/>
      </w:r>
      <w:r>
        <w:rPr>
          <w:noProof/>
        </w:rPr>
        <w:instrText xml:space="preserve"> PAGEREF _Toc410832845 \h </w:instrText>
      </w:r>
      <w:r w:rsidR="004E7155">
        <w:rPr>
          <w:noProof/>
        </w:rPr>
      </w:r>
      <w:r w:rsidR="004E7155">
        <w:rPr>
          <w:noProof/>
        </w:rPr>
        <w:fldChar w:fldCharType="separate"/>
      </w:r>
      <w:r>
        <w:rPr>
          <w:noProof/>
        </w:rPr>
        <w:t>5</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1.4.1</w:t>
      </w:r>
      <w:r>
        <w:rPr>
          <w:rFonts w:asciiTheme="minorHAnsi" w:eastAsiaTheme="minorEastAsia" w:hAnsiTheme="minorHAnsi" w:cstheme="minorBidi"/>
          <w:noProof/>
          <w:sz w:val="22"/>
          <w:szCs w:val="22"/>
        </w:rPr>
        <w:tab/>
      </w:r>
      <w:r w:rsidRPr="003A039D">
        <w:rPr>
          <w:noProof/>
          <w:lang w:val="en-GB"/>
        </w:rPr>
        <w:t>Customer Documents</w:t>
      </w:r>
      <w:r>
        <w:rPr>
          <w:noProof/>
        </w:rPr>
        <w:tab/>
      </w:r>
      <w:r w:rsidR="004E7155">
        <w:rPr>
          <w:noProof/>
        </w:rPr>
        <w:fldChar w:fldCharType="begin"/>
      </w:r>
      <w:r>
        <w:rPr>
          <w:noProof/>
        </w:rPr>
        <w:instrText xml:space="preserve"> PAGEREF _Toc410832846 \h </w:instrText>
      </w:r>
      <w:r w:rsidR="004E7155">
        <w:rPr>
          <w:noProof/>
        </w:rPr>
      </w:r>
      <w:r w:rsidR="004E7155">
        <w:rPr>
          <w:noProof/>
        </w:rPr>
        <w:fldChar w:fldCharType="separate"/>
      </w:r>
      <w:r>
        <w:rPr>
          <w:noProof/>
        </w:rPr>
        <w:t>5</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1.4.2</w:t>
      </w:r>
      <w:r>
        <w:rPr>
          <w:rFonts w:asciiTheme="minorHAnsi" w:eastAsiaTheme="minorEastAsia" w:hAnsiTheme="minorHAnsi" w:cstheme="minorBidi"/>
          <w:noProof/>
          <w:sz w:val="22"/>
          <w:szCs w:val="22"/>
        </w:rPr>
        <w:tab/>
      </w:r>
      <w:r w:rsidRPr="003A039D">
        <w:rPr>
          <w:noProof/>
          <w:lang w:val="en-GB"/>
        </w:rPr>
        <w:t>Non-Customer Documents</w:t>
      </w:r>
      <w:r>
        <w:rPr>
          <w:noProof/>
        </w:rPr>
        <w:tab/>
      </w:r>
      <w:r w:rsidR="004E7155">
        <w:rPr>
          <w:noProof/>
        </w:rPr>
        <w:fldChar w:fldCharType="begin"/>
      </w:r>
      <w:r>
        <w:rPr>
          <w:noProof/>
        </w:rPr>
        <w:instrText xml:space="preserve"> PAGEREF _Toc410832847 \h </w:instrText>
      </w:r>
      <w:r w:rsidR="004E7155">
        <w:rPr>
          <w:noProof/>
        </w:rPr>
      </w:r>
      <w:r w:rsidR="004E7155">
        <w:rPr>
          <w:noProof/>
        </w:rPr>
        <w:fldChar w:fldCharType="separate"/>
      </w:r>
      <w:r>
        <w:rPr>
          <w:noProof/>
        </w:rPr>
        <w:t>5</w:t>
      </w:r>
      <w:r w:rsidR="004E7155">
        <w:rPr>
          <w:noProof/>
        </w:rPr>
        <w:fldChar w:fldCharType="end"/>
      </w:r>
    </w:p>
    <w:p w:rsidR="00222419" w:rsidRDefault="00222419">
      <w:pPr>
        <w:pStyle w:val="TOC1"/>
        <w:tabs>
          <w:tab w:val="left" w:pos="600"/>
        </w:tabs>
        <w:rPr>
          <w:rFonts w:asciiTheme="minorHAnsi" w:eastAsiaTheme="minorEastAsia" w:hAnsiTheme="minorHAnsi" w:cstheme="minorBidi"/>
          <w:noProof/>
          <w:sz w:val="22"/>
          <w:szCs w:val="22"/>
        </w:rPr>
      </w:pPr>
      <w:r w:rsidRPr="003A039D">
        <w:rPr>
          <w:noProof/>
          <w:lang w:val="en-GB"/>
        </w:rPr>
        <w:t>2.</w:t>
      </w:r>
      <w:r>
        <w:rPr>
          <w:rFonts w:asciiTheme="minorHAnsi" w:eastAsiaTheme="minorEastAsia" w:hAnsiTheme="minorHAnsi" w:cstheme="minorBidi"/>
          <w:noProof/>
          <w:sz w:val="22"/>
          <w:szCs w:val="22"/>
        </w:rPr>
        <w:tab/>
      </w:r>
      <w:r w:rsidRPr="003A039D">
        <w:rPr>
          <w:noProof/>
          <w:lang w:val="en-GB"/>
        </w:rPr>
        <w:t>Logical Design Overview</w:t>
      </w:r>
      <w:r>
        <w:rPr>
          <w:noProof/>
        </w:rPr>
        <w:tab/>
      </w:r>
      <w:r w:rsidR="004E7155">
        <w:rPr>
          <w:noProof/>
        </w:rPr>
        <w:fldChar w:fldCharType="begin"/>
      </w:r>
      <w:r>
        <w:rPr>
          <w:noProof/>
        </w:rPr>
        <w:instrText xml:space="preserve"> PAGEREF _Toc410832848 \h </w:instrText>
      </w:r>
      <w:r w:rsidR="004E7155">
        <w:rPr>
          <w:noProof/>
        </w:rPr>
      </w:r>
      <w:r w:rsidR="004E7155">
        <w:rPr>
          <w:noProof/>
        </w:rPr>
        <w:fldChar w:fldCharType="separate"/>
      </w:r>
      <w:r>
        <w:rPr>
          <w:noProof/>
        </w:rPr>
        <w:t>6</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2.1</w:t>
      </w:r>
      <w:r>
        <w:rPr>
          <w:rFonts w:asciiTheme="minorHAnsi" w:eastAsiaTheme="minorEastAsia" w:hAnsiTheme="minorHAnsi" w:cstheme="minorBidi"/>
          <w:noProof/>
          <w:sz w:val="22"/>
          <w:szCs w:val="22"/>
        </w:rPr>
        <w:tab/>
      </w:r>
      <w:r w:rsidRPr="003A039D">
        <w:rPr>
          <w:noProof/>
          <w:lang w:val="en-GB"/>
        </w:rPr>
        <w:t>Operation Steps</w:t>
      </w:r>
      <w:r>
        <w:rPr>
          <w:noProof/>
        </w:rPr>
        <w:tab/>
      </w:r>
      <w:r w:rsidR="004E7155">
        <w:rPr>
          <w:noProof/>
        </w:rPr>
        <w:fldChar w:fldCharType="begin"/>
      </w:r>
      <w:r>
        <w:rPr>
          <w:noProof/>
        </w:rPr>
        <w:instrText xml:space="preserve"> PAGEREF _Toc410832849 \h </w:instrText>
      </w:r>
      <w:r w:rsidR="004E7155">
        <w:rPr>
          <w:noProof/>
        </w:rPr>
      </w:r>
      <w:r w:rsidR="004E7155">
        <w:rPr>
          <w:noProof/>
        </w:rPr>
        <w:fldChar w:fldCharType="separate"/>
      </w:r>
      <w:r>
        <w:rPr>
          <w:noProof/>
        </w:rPr>
        <w:t>6</w:t>
      </w:r>
      <w:r w:rsidR="004E7155">
        <w:rPr>
          <w:noProof/>
        </w:rPr>
        <w:fldChar w:fldCharType="end"/>
      </w:r>
    </w:p>
    <w:p w:rsidR="00222419" w:rsidRDefault="00222419">
      <w:pPr>
        <w:pStyle w:val="TOC1"/>
        <w:tabs>
          <w:tab w:val="left" w:pos="600"/>
        </w:tabs>
        <w:rPr>
          <w:rFonts w:asciiTheme="minorHAnsi" w:eastAsiaTheme="minorEastAsia" w:hAnsiTheme="minorHAnsi" w:cstheme="minorBidi"/>
          <w:noProof/>
          <w:sz w:val="22"/>
          <w:szCs w:val="22"/>
        </w:rPr>
      </w:pPr>
      <w:r w:rsidRPr="003A039D">
        <w:rPr>
          <w:noProof/>
          <w:lang w:val="en-GB"/>
        </w:rPr>
        <w:t>3.</w:t>
      </w:r>
      <w:r>
        <w:rPr>
          <w:rFonts w:asciiTheme="minorHAnsi" w:eastAsiaTheme="minorEastAsia" w:hAnsiTheme="minorHAnsi" w:cstheme="minorBidi"/>
          <w:noProof/>
          <w:sz w:val="22"/>
          <w:szCs w:val="22"/>
        </w:rPr>
        <w:tab/>
      </w:r>
      <w:r w:rsidRPr="003A039D">
        <w:rPr>
          <w:noProof/>
          <w:lang w:val="en-GB"/>
        </w:rPr>
        <w:t>Application Design</w:t>
      </w:r>
      <w:r>
        <w:rPr>
          <w:noProof/>
        </w:rPr>
        <w:tab/>
      </w:r>
      <w:r w:rsidR="004E7155">
        <w:rPr>
          <w:noProof/>
        </w:rPr>
        <w:fldChar w:fldCharType="begin"/>
      </w:r>
      <w:r>
        <w:rPr>
          <w:noProof/>
        </w:rPr>
        <w:instrText xml:space="preserve"> PAGEREF _Toc410832850 \h </w:instrText>
      </w:r>
      <w:r w:rsidR="004E7155">
        <w:rPr>
          <w:noProof/>
        </w:rPr>
      </w:r>
      <w:r w:rsidR="004E7155">
        <w:rPr>
          <w:noProof/>
        </w:rPr>
        <w:fldChar w:fldCharType="separate"/>
      </w:r>
      <w:r>
        <w:rPr>
          <w:noProof/>
        </w:rPr>
        <w:t>8</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3.1</w:t>
      </w:r>
      <w:r>
        <w:rPr>
          <w:rFonts w:asciiTheme="minorHAnsi" w:eastAsiaTheme="minorEastAsia" w:hAnsiTheme="minorHAnsi" w:cstheme="minorBidi"/>
          <w:noProof/>
          <w:sz w:val="22"/>
          <w:szCs w:val="22"/>
        </w:rPr>
        <w:tab/>
      </w:r>
      <w:r w:rsidRPr="003A039D">
        <w:rPr>
          <w:noProof/>
          <w:lang w:val="en-GB"/>
        </w:rPr>
        <w:t>User Interface Design</w:t>
      </w:r>
      <w:r>
        <w:rPr>
          <w:noProof/>
        </w:rPr>
        <w:tab/>
      </w:r>
      <w:r w:rsidR="004E7155">
        <w:rPr>
          <w:noProof/>
        </w:rPr>
        <w:fldChar w:fldCharType="begin"/>
      </w:r>
      <w:r>
        <w:rPr>
          <w:noProof/>
        </w:rPr>
        <w:instrText xml:space="preserve"> PAGEREF _Toc410832851 \h </w:instrText>
      </w:r>
      <w:r w:rsidR="004E7155">
        <w:rPr>
          <w:noProof/>
        </w:rPr>
      </w:r>
      <w:r w:rsidR="004E7155">
        <w:rPr>
          <w:noProof/>
        </w:rPr>
        <w:fldChar w:fldCharType="separate"/>
      </w:r>
      <w:r>
        <w:rPr>
          <w:noProof/>
        </w:rPr>
        <w:t>8</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3.1.1</w:t>
      </w:r>
      <w:r>
        <w:rPr>
          <w:rFonts w:asciiTheme="minorHAnsi" w:eastAsiaTheme="minorEastAsia" w:hAnsiTheme="minorHAnsi" w:cstheme="minorBidi"/>
          <w:noProof/>
          <w:sz w:val="22"/>
          <w:szCs w:val="22"/>
        </w:rPr>
        <w:tab/>
      </w:r>
      <w:r w:rsidRPr="003A039D">
        <w:rPr>
          <w:noProof/>
          <w:lang w:val="en-GB"/>
        </w:rPr>
        <w:t>Branding</w:t>
      </w:r>
      <w:r>
        <w:rPr>
          <w:noProof/>
        </w:rPr>
        <w:tab/>
      </w:r>
      <w:r w:rsidR="004E7155">
        <w:rPr>
          <w:noProof/>
        </w:rPr>
        <w:fldChar w:fldCharType="begin"/>
      </w:r>
      <w:r>
        <w:rPr>
          <w:noProof/>
        </w:rPr>
        <w:instrText xml:space="preserve"> PAGEREF _Toc410832852 \h </w:instrText>
      </w:r>
      <w:r w:rsidR="004E7155">
        <w:rPr>
          <w:noProof/>
        </w:rPr>
      </w:r>
      <w:r w:rsidR="004E7155">
        <w:rPr>
          <w:noProof/>
        </w:rPr>
        <w:fldChar w:fldCharType="separate"/>
      </w:r>
      <w:r>
        <w:rPr>
          <w:noProof/>
        </w:rPr>
        <w:t>8</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3.1.2</w:t>
      </w:r>
      <w:r>
        <w:rPr>
          <w:rFonts w:asciiTheme="minorHAnsi" w:eastAsiaTheme="minorEastAsia" w:hAnsiTheme="minorHAnsi" w:cstheme="minorBidi"/>
          <w:noProof/>
          <w:sz w:val="22"/>
          <w:szCs w:val="22"/>
        </w:rPr>
        <w:tab/>
      </w:r>
      <w:r w:rsidRPr="003A039D">
        <w:rPr>
          <w:noProof/>
          <w:lang w:val="en-GB"/>
        </w:rPr>
        <w:t>Screen layout</w:t>
      </w:r>
      <w:r>
        <w:rPr>
          <w:noProof/>
        </w:rPr>
        <w:tab/>
      </w:r>
      <w:r w:rsidR="004E7155">
        <w:rPr>
          <w:noProof/>
        </w:rPr>
        <w:fldChar w:fldCharType="begin"/>
      </w:r>
      <w:r>
        <w:rPr>
          <w:noProof/>
        </w:rPr>
        <w:instrText xml:space="preserve"> PAGEREF _Toc410832853 \h </w:instrText>
      </w:r>
      <w:r w:rsidR="004E7155">
        <w:rPr>
          <w:noProof/>
        </w:rPr>
      </w:r>
      <w:r w:rsidR="004E7155">
        <w:rPr>
          <w:noProof/>
        </w:rPr>
        <w:fldChar w:fldCharType="separate"/>
      </w:r>
      <w:r>
        <w:rPr>
          <w:noProof/>
        </w:rPr>
        <w:t>11</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3.1.3</w:t>
      </w:r>
      <w:r>
        <w:rPr>
          <w:rFonts w:asciiTheme="minorHAnsi" w:eastAsiaTheme="minorEastAsia" w:hAnsiTheme="minorHAnsi" w:cstheme="minorBidi"/>
          <w:noProof/>
          <w:sz w:val="22"/>
          <w:szCs w:val="22"/>
        </w:rPr>
        <w:tab/>
      </w:r>
      <w:r w:rsidRPr="003A039D">
        <w:rPr>
          <w:noProof/>
          <w:lang w:val="en-GB"/>
        </w:rPr>
        <w:t>Toolbars</w:t>
      </w:r>
      <w:r>
        <w:rPr>
          <w:noProof/>
        </w:rPr>
        <w:tab/>
      </w:r>
      <w:r w:rsidR="004E7155">
        <w:rPr>
          <w:noProof/>
        </w:rPr>
        <w:fldChar w:fldCharType="begin"/>
      </w:r>
      <w:r>
        <w:rPr>
          <w:noProof/>
        </w:rPr>
        <w:instrText xml:space="preserve"> PAGEREF _Toc410832854 \h </w:instrText>
      </w:r>
      <w:r w:rsidR="004E7155">
        <w:rPr>
          <w:noProof/>
        </w:rPr>
      </w:r>
      <w:r w:rsidR="004E7155">
        <w:rPr>
          <w:noProof/>
        </w:rPr>
        <w:fldChar w:fldCharType="separate"/>
      </w:r>
      <w:r>
        <w:rPr>
          <w:noProof/>
        </w:rPr>
        <w:t>12</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3.1.4</w:t>
      </w:r>
      <w:r>
        <w:rPr>
          <w:rFonts w:asciiTheme="minorHAnsi" w:eastAsiaTheme="minorEastAsia" w:hAnsiTheme="minorHAnsi" w:cstheme="minorBidi"/>
          <w:noProof/>
          <w:sz w:val="22"/>
          <w:szCs w:val="22"/>
        </w:rPr>
        <w:tab/>
      </w:r>
      <w:r w:rsidRPr="003A039D">
        <w:rPr>
          <w:noProof/>
          <w:lang w:val="en-GB"/>
        </w:rPr>
        <w:t>Menu Behaviour</w:t>
      </w:r>
      <w:r>
        <w:rPr>
          <w:noProof/>
        </w:rPr>
        <w:tab/>
      </w:r>
      <w:r w:rsidR="004E7155">
        <w:rPr>
          <w:noProof/>
        </w:rPr>
        <w:fldChar w:fldCharType="begin"/>
      </w:r>
      <w:r>
        <w:rPr>
          <w:noProof/>
        </w:rPr>
        <w:instrText xml:space="preserve"> PAGEREF _Toc410832855 \h </w:instrText>
      </w:r>
      <w:r w:rsidR="004E7155">
        <w:rPr>
          <w:noProof/>
        </w:rPr>
      </w:r>
      <w:r w:rsidR="004E7155">
        <w:rPr>
          <w:noProof/>
        </w:rPr>
        <w:fldChar w:fldCharType="separate"/>
      </w:r>
      <w:r>
        <w:rPr>
          <w:noProof/>
        </w:rPr>
        <w:t>13</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3.1.5</w:t>
      </w:r>
      <w:r>
        <w:rPr>
          <w:rFonts w:asciiTheme="minorHAnsi" w:eastAsiaTheme="minorEastAsia" w:hAnsiTheme="minorHAnsi" w:cstheme="minorBidi"/>
          <w:noProof/>
          <w:sz w:val="22"/>
          <w:szCs w:val="22"/>
        </w:rPr>
        <w:tab/>
      </w:r>
      <w:r w:rsidRPr="003A039D">
        <w:rPr>
          <w:noProof/>
          <w:lang w:val="en-GB"/>
        </w:rPr>
        <w:t>Interactive Components</w:t>
      </w:r>
      <w:r>
        <w:rPr>
          <w:noProof/>
        </w:rPr>
        <w:tab/>
      </w:r>
      <w:r w:rsidR="004E7155">
        <w:rPr>
          <w:noProof/>
        </w:rPr>
        <w:fldChar w:fldCharType="begin"/>
      </w:r>
      <w:r>
        <w:rPr>
          <w:noProof/>
        </w:rPr>
        <w:instrText xml:space="preserve"> PAGEREF _Toc410832856 \h </w:instrText>
      </w:r>
      <w:r w:rsidR="004E7155">
        <w:rPr>
          <w:noProof/>
        </w:rPr>
      </w:r>
      <w:r w:rsidR="004E7155">
        <w:rPr>
          <w:noProof/>
        </w:rPr>
        <w:fldChar w:fldCharType="separate"/>
      </w:r>
      <w:r>
        <w:rPr>
          <w:noProof/>
        </w:rPr>
        <w:t>14</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3.2</w:t>
      </w:r>
      <w:r>
        <w:rPr>
          <w:rFonts w:asciiTheme="minorHAnsi" w:eastAsiaTheme="minorEastAsia" w:hAnsiTheme="minorHAnsi" w:cstheme="minorBidi"/>
          <w:noProof/>
          <w:sz w:val="22"/>
          <w:szCs w:val="22"/>
        </w:rPr>
        <w:tab/>
      </w:r>
      <w:r w:rsidRPr="003A039D">
        <w:rPr>
          <w:noProof/>
          <w:lang w:val="en-GB"/>
        </w:rPr>
        <w:t>Sequence Flow</w:t>
      </w:r>
      <w:r>
        <w:rPr>
          <w:noProof/>
        </w:rPr>
        <w:tab/>
      </w:r>
      <w:r w:rsidR="004E7155">
        <w:rPr>
          <w:noProof/>
        </w:rPr>
        <w:fldChar w:fldCharType="begin"/>
      </w:r>
      <w:r>
        <w:rPr>
          <w:noProof/>
        </w:rPr>
        <w:instrText xml:space="preserve"> PAGEREF _Toc410832857 \h </w:instrText>
      </w:r>
      <w:r w:rsidR="004E7155">
        <w:rPr>
          <w:noProof/>
        </w:rPr>
      </w:r>
      <w:r w:rsidR="004E7155">
        <w:rPr>
          <w:noProof/>
        </w:rPr>
        <w:fldChar w:fldCharType="separate"/>
      </w:r>
      <w:r>
        <w:rPr>
          <w:noProof/>
        </w:rPr>
        <w:t>17</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3.2.1</w:t>
      </w:r>
      <w:r>
        <w:rPr>
          <w:rFonts w:asciiTheme="minorHAnsi" w:eastAsiaTheme="minorEastAsia" w:hAnsiTheme="minorHAnsi" w:cstheme="minorBidi"/>
          <w:noProof/>
          <w:sz w:val="22"/>
          <w:szCs w:val="22"/>
        </w:rPr>
        <w:tab/>
      </w:r>
      <w:r w:rsidRPr="003A039D">
        <w:rPr>
          <w:noProof/>
          <w:lang w:val="en-GB"/>
        </w:rPr>
        <w:t>Device Authentication</w:t>
      </w:r>
      <w:r>
        <w:rPr>
          <w:noProof/>
        </w:rPr>
        <w:tab/>
      </w:r>
      <w:r w:rsidR="004E7155">
        <w:rPr>
          <w:noProof/>
        </w:rPr>
        <w:fldChar w:fldCharType="begin"/>
      </w:r>
      <w:r>
        <w:rPr>
          <w:noProof/>
        </w:rPr>
        <w:instrText xml:space="preserve"> PAGEREF _Toc410832858 \h </w:instrText>
      </w:r>
      <w:r w:rsidR="004E7155">
        <w:rPr>
          <w:noProof/>
        </w:rPr>
      </w:r>
      <w:r w:rsidR="004E7155">
        <w:rPr>
          <w:noProof/>
        </w:rPr>
        <w:fldChar w:fldCharType="separate"/>
      </w:r>
      <w:r>
        <w:rPr>
          <w:noProof/>
        </w:rPr>
        <w:t>17</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3.2.2</w:t>
      </w:r>
      <w:r>
        <w:rPr>
          <w:rFonts w:asciiTheme="minorHAnsi" w:eastAsiaTheme="minorEastAsia" w:hAnsiTheme="minorHAnsi" w:cstheme="minorBidi"/>
          <w:noProof/>
          <w:sz w:val="22"/>
          <w:szCs w:val="22"/>
        </w:rPr>
        <w:tab/>
      </w:r>
      <w:r>
        <w:rPr>
          <w:noProof/>
        </w:rPr>
        <w:t>Get Schedules</w:t>
      </w:r>
      <w:r>
        <w:rPr>
          <w:noProof/>
        </w:rPr>
        <w:tab/>
      </w:r>
      <w:r w:rsidR="004E7155">
        <w:rPr>
          <w:noProof/>
        </w:rPr>
        <w:fldChar w:fldCharType="begin"/>
      </w:r>
      <w:r>
        <w:rPr>
          <w:noProof/>
        </w:rPr>
        <w:instrText xml:space="preserve"> PAGEREF _Toc410832859 \h </w:instrText>
      </w:r>
      <w:r w:rsidR="004E7155">
        <w:rPr>
          <w:noProof/>
        </w:rPr>
      </w:r>
      <w:r w:rsidR="004E7155">
        <w:rPr>
          <w:noProof/>
        </w:rPr>
        <w:fldChar w:fldCharType="separate"/>
      </w:r>
      <w:r>
        <w:rPr>
          <w:noProof/>
        </w:rPr>
        <w:t>17</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Pr>
          <w:noProof/>
        </w:rPr>
        <w:t>3.2.3</w:t>
      </w:r>
      <w:r>
        <w:rPr>
          <w:rFonts w:asciiTheme="minorHAnsi" w:eastAsiaTheme="minorEastAsia" w:hAnsiTheme="minorHAnsi" w:cstheme="minorBidi"/>
          <w:noProof/>
          <w:sz w:val="22"/>
          <w:szCs w:val="22"/>
        </w:rPr>
        <w:tab/>
      </w:r>
      <w:r>
        <w:rPr>
          <w:noProof/>
        </w:rPr>
        <w:t>Manual/Auto Upload Form</w:t>
      </w:r>
      <w:r>
        <w:rPr>
          <w:noProof/>
        </w:rPr>
        <w:tab/>
      </w:r>
      <w:r w:rsidR="004E7155">
        <w:rPr>
          <w:noProof/>
        </w:rPr>
        <w:fldChar w:fldCharType="begin"/>
      </w:r>
      <w:r>
        <w:rPr>
          <w:noProof/>
        </w:rPr>
        <w:instrText xml:space="preserve"> PAGEREF _Toc410832860 \h </w:instrText>
      </w:r>
      <w:r w:rsidR="004E7155">
        <w:rPr>
          <w:noProof/>
        </w:rPr>
      </w:r>
      <w:r w:rsidR="004E7155">
        <w:rPr>
          <w:noProof/>
        </w:rPr>
        <w:fldChar w:fldCharType="separate"/>
      </w:r>
      <w:r>
        <w:rPr>
          <w:noProof/>
        </w:rPr>
        <w:t>18</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Pr>
          <w:noProof/>
        </w:rPr>
        <w:t>3.2.4</w:t>
      </w:r>
      <w:r>
        <w:rPr>
          <w:rFonts w:asciiTheme="minorHAnsi" w:eastAsiaTheme="minorEastAsia" w:hAnsiTheme="minorHAnsi" w:cstheme="minorBidi"/>
          <w:noProof/>
          <w:sz w:val="22"/>
          <w:szCs w:val="22"/>
        </w:rPr>
        <w:tab/>
      </w:r>
      <w:r>
        <w:rPr>
          <w:noProof/>
        </w:rPr>
        <w:t>Nurse Logout</w:t>
      </w:r>
      <w:r>
        <w:rPr>
          <w:noProof/>
        </w:rPr>
        <w:tab/>
      </w:r>
      <w:r w:rsidR="004E7155">
        <w:rPr>
          <w:noProof/>
        </w:rPr>
        <w:fldChar w:fldCharType="begin"/>
      </w:r>
      <w:r>
        <w:rPr>
          <w:noProof/>
        </w:rPr>
        <w:instrText xml:space="preserve"> PAGEREF _Toc410832861 \h </w:instrText>
      </w:r>
      <w:r w:rsidR="004E7155">
        <w:rPr>
          <w:noProof/>
        </w:rPr>
      </w:r>
      <w:r w:rsidR="004E7155">
        <w:rPr>
          <w:noProof/>
        </w:rPr>
        <w:fldChar w:fldCharType="separate"/>
      </w:r>
      <w:r>
        <w:rPr>
          <w:noProof/>
        </w:rPr>
        <w:t>19</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sidRPr="003A039D">
        <w:rPr>
          <w:noProof/>
          <w:lang w:val="en-GB"/>
        </w:rPr>
        <w:t>3.3</w:t>
      </w:r>
      <w:r>
        <w:rPr>
          <w:rFonts w:asciiTheme="minorHAnsi" w:eastAsiaTheme="minorEastAsia" w:hAnsiTheme="minorHAnsi" w:cstheme="minorBidi"/>
          <w:noProof/>
          <w:sz w:val="22"/>
          <w:szCs w:val="22"/>
        </w:rPr>
        <w:tab/>
      </w:r>
      <w:r w:rsidRPr="003A039D">
        <w:rPr>
          <w:noProof/>
          <w:lang w:val="en-GB"/>
        </w:rPr>
        <w:t>Data Design</w:t>
      </w:r>
      <w:r>
        <w:rPr>
          <w:noProof/>
        </w:rPr>
        <w:tab/>
      </w:r>
      <w:r w:rsidR="004E7155">
        <w:rPr>
          <w:noProof/>
        </w:rPr>
        <w:fldChar w:fldCharType="begin"/>
      </w:r>
      <w:r>
        <w:rPr>
          <w:noProof/>
        </w:rPr>
        <w:instrText xml:space="preserve"> PAGEREF _Toc410832862 \h </w:instrText>
      </w:r>
      <w:r w:rsidR="004E7155">
        <w:rPr>
          <w:noProof/>
        </w:rPr>
      </w:r>
      <w:r w:rsidR="004E7155">
        <w:rPr>
          <w:noProof/>
        </w:rPr>
        <w:fldChar w:fldCharType="separate"/>
      </w:r>
      <w:r>
        <w:rPr>
          <w:noProof/>
        </w:rPr>
        <w:t>20</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3.3.1</w:t>
      </w:r>
      <w:r>
        <w:rPr>
          <w:rFonts w:asciiTheme="minorHAnsi" w:eastAsiaTheme="minorEastAsia" w:hAnsiTheme="minorHAnsi" w:cstheme="minorBidi"/>
          <w:noProof/>
          <w:sz w:val="22"/>
          <w:szCs w:val="22"/>
        </w:rPr>
        <w:tab/>
      </w:r>
      <w:r w:rsidRPr="003A039D">
        <w:rPr>
          <w:noProof/>
          <w:lang w:val="en-GB"/>
        </w:rPr>
        <w:t>Logical Data Model</w:t>
      </w:r>
      <w:r>
        <w:rPr>
          <w:noProof/>
        </w:rPr>
        <w:tab/>
      </w:r>
      <w:r w:rsidR="004E7155">
        <w:rPr>
          <w:noProof/>
        </w:rPr>
        <w:fldChar w:fldCharType="begin"/>
      </w:r>
      <w:r>
        <w:rPr>
          <w:noProof/>
        </w:rPr>
        <w:instrText xml:space="preserve"> PAGEREF _Toc410832863 \h </w:instrText>
      </w:r>
      <w:r w:rsidR="004E7155">
        <w:rPr>
          <w:noProof/>
        </w:rPr>
      </w:r>
      <w:r w:rsidR="004E7155">
        <w:rPr>
          <w:noProof/>
        </w:rPr>
        <w:fldChar w:fldCharType="separate"/>
      </w:r>
      <w:r>
        <w:rPr>
          <w:noProof/>
        </w:rPr>
        <w:t>20</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3.3.2</w:t>
      </w:r>
      <w:r>
        <w:rPr>
          <w:rFonts w:asciiTheme="minorHAnsi" w:eastAsiaTheme="minorEastAsia" w:hAnsiTheme="minorHAnsi" w:cstheme="minorBidi"/>
          <w:noProof/>
          <w:sz w:val="22"/>
          <w:szCs w:val="22"/>
        </w:rPr>
        <w:tab/>
      </w:r>
      <w:r w:rsidRPr="003A039D">
        <w:rPr>
          <w:noProof/>
          <w:lang w:val="en-GB"/>
        </w:rPr>
        <w:t>Conceptual Data Model View(s)</w:t>
      </w:r>
      <w:r>
        <w:rPr>
          <w:noProof/>
        </w:rPr>
        <w:tab/>
      </w:r>
      <w:r w:rsidR="004E7155">
        <w:rPr>
          <w:noProof/>
        </w:rPr>
        <w:fldChar w:fldCharType="begin"/>
      </w:r>
      <w:r>
        <w:rPr>
          <w:noProof/>
        </w:rPr>
        <w:instrText xml:space="preserve"> PAGEREF _Toc410832864 \h </w:instrText>
      </w:r>
      <w:r w:rsidR="004E7155">
        <w:rPr>
          <w:noProof/>
        </w:rPr>
      </w:r>
      <w:r w:rsidR="004E7155">
        <w:rPr>
          <w:noProof/>
        </w:rPr>
        <w:fldChar w:fldCharType="separate"/>
      </w:r>
      <w:r>
        <w:rPr>
          <w:noProof/>
        </w:rPr>
        <w:t>20</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3.3.4</w:t>
      </w:r>
      <w:r>
        <w:rPr>
          <w:rFonts w:asciiTheme="minorHAnsi" w:eastAsiaTheme="minorEastAsia" w:hAnsiTheme="minorHAnsi" w:cstheme="minorBidi"/>
          <w:noProof/>
          <w:sz w:val="22"/>
          <w:szCs w:val="22"/>
        </w:rPr>
        <w:tab/>
      </w:r>
      <w:r w:rsidRPr="003A039D">
        <w:rPr>
          <w:noProof/>
          <w:lang w:val="en-GB"/>
        </w:rPr>
        <w:t>Data Storage</w:t>
      </w:r>
      <w:r>
        <w:rPr>
          <w:noProof/>
        </w:rPr>
        <w:tab/>
      </w:r>
      <w:r w:rsidR="004E7155">
        <w:rPr>
          <w:noProof/>
        </w:rPr>
        <w:fldChar w:fldCharType="begin"/>
      </w:r>
      <w:r>
        <w:rPr>
          <w:noProof/>
        </w:rPr>
        <w:instrText xml:space="preserve"> PAGEREF _Toc410832865 \h </w:instrText>
      </w:r>
      <w:r w:rsidR="004E7155">
        <w:rPr>
          <w:noProof/>
        </w:rPr>
      </w:r>
      <w:r w:rsidR="004E7155">
        <w:rPr>
          <w:noProof/>
        </w:rPr>
        <w:fldChar w:fldCharType="separate"/>
      </w:r>
      <w:r>
        <w:rPr>
          <w:noProof/>
        </w:rPr>
        <w:t>22</w:t>
      </w:r>
      <w:r w:rsidR="004E7155">
        <w:rPr>
          <w:noProof/>
        </w:rPr>
        <w:fldChar w:fldCharType="end"/>
      </w:r>
    </w:p>
    <w:p w:rsidR="00222419" w:rsidRDefault="00222419">
      <w:pPr>
        <w:pStyle w:val="TOC1"/>
        <w:tabs>
          <w:tab w:val="left" w:pos="600"/>
        </w:tabs>
        <w:rPr>
          <w:rFonts w:asciiTheme="minorHAnsi" w:eastAsiaTheme="minorEastAsia" w:hAnsiTheme="minorHAnsi" w:cstheme="minorBidi"/>
          <w:noProof/>
          <w:sz w:val="22"/>
          <w:szCs w:val="22"/>
        </w:rPr>
      </w:pPr>
      <w:r w:rsidRPr="003A039D">
        <w:rPr>
          <w:noProof/>
          <w:lang w:val="en-GB"/>
        </w:rPr>
        <w:t>4.</w:t>
      </w:r>
      <w:r>
        <w:rPr>
          <w:rFonts w:asciiTheme="minorHAnsi" w:eastAsiaTheme="minorEastAsia" w:hAnsiTheme="minorHAnsi" w:cstheme="minorBidi"/>
          <w:noProof/>
          <w:sz w:val="22"/>
          <w:szCs w:val="22"/>
        </w:rPr>
        <w:tab/>
      </w:r>
      <w:r w:rsidRPr="003A039D">
        <w:rPr>
          <w:noProof/>
          <w:lang w:val="en-GB"/>
        </w:rPr>
        <w:t>Services</w:t>
      </w:r>
      <w:r>
        <w:rPr>
          <w:noProof/>
        </w:rPr>
        <w:tab/>
      </w:r>
      <w:r w:rsidR="004E7155">
        <w:rPr>
          <w:noProof/>
        </w:rPr>
        <w:fldChar w:fldCharType="begin"/>
      </w:r>
      <w:r>
        <w:rPr>
          <w:noProof/>
        </w:rPr>
        <w:instrText xml:space="preserve"> PAGEREF _Toc410832866 \h </w:instrText>
      </w:r>
      <w:r w:rsidR="004E7155">
        <w:rPr>
          <w:noProof/>
        </w:rPr>
      </w:r>
      <w:r w:rsidR="004E7155">
        <w:rPr>
          <w:noProof/>
        </w:rPr>
        <w:fldChar w:fldCharType="separate"/>
      </w:r>
      <w:r>
        <w:rPr>
          <w:noProof/>
        </w:rPr>
        <w:t>23</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Mobile Aggregator Services</w:t>
      </w:r>
      <w:r>
        <w:rPr>
          <w:noProof/>
        </w:rPr>
        <w:tab/>
      </w:r>
      <w:r w:rsidR="004E7155">
        <w:rPr>
          <w:noProof/>
        </w:rPr>
        <w:fldChar w:fldCharType="begin"/>
      </w:r>
      <w:r>
        <w:rPr>
          <w:noProof/>
        </w:rPr>
        <w:instrText xml:space="preserve"> PAGEREF _Toc410832867 \h </w:instrText>
      </w:r>
      <w:r w:rsidR="004E7155">
        <w:rPr>
          <w:noProof/>
        </w:rPr>
      </w:r>
      <w:r w:rsidR="004E7155">
        <w:rPr>
          <w:noProof/>
        </w:rPr>
        <w:fldChar w:fldCharType="separate"/>
      </w:r>
      <w:r>
        <w:rPr>
          <w:noProof/>
        </w:rPr>
        <w:t>23</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4.1.1</w:t>
      </w:r>
      <w:r>
        <w:rPr>
          <w:rFonts w:asciiTheme="minorHAnsi" w:eastAsiaTheme="minorEastAsia" w:hAnsiTheme="minorHAnsi" w:cstheme="minorBidi"/>
          <w:noProof/>
          <w:sz w:val="22"/>
          <w:szCs w:val="22"/>
        </w:rPr>
        <w:tab/>
      </w:r>
      <w:r w:rsidRPr="003A039D">
        <w:rPr>
          <w:noProof/>
          <w:lang w:val="en-GB"/>
        </w:rPr>
        <w:t>MPOC Auth Service</w:t>
      </w:r>
      <w:r>
        <w:rPr>
          <w:noProof/>
        </w:rPr>
        <w:tab/>
      </w:r>
      <w:r w:rsidR="004E7155">
        <w:rPr>
          <w:noProof/>
        </w:rPr>
        <w:fldChar w:fldCharType="begin"/>
      </w:r>
      <w:r>
        <w:rPr>
          <w:noProof/>
        </w:rPr>
        <w:instrText xml:space="preserve"> PAGEREF _Toc410832868 \h </w:instrText>
      </w:r>
      <w:r w:rsidR="004E7155">
        <w:rPr>
          <w:noProof/>
        </w:rPr>
      </w:r>
      <w:r w:rsidR="004E7155">
        <w:rPr>
          <w:noProof/>
        </w:rPr>
        <w:fldChar w:fldCharType="separate"/>
      </w:r>
      <w:r>
        <w:rPr>
          <w:noProof/>
        </w:rPr>
        <w:t>23</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4.1.2</w:t>
      </w:r>
      <w:r>
        <w:rPr>
          <w:rFonts w:asciiTheme="minorHAnsi" w:eastAsiaTheme="minorEastAsia" w:hAnsiTheme="minorHAnsi" w:cstheme="minorBidi"/>
          <w:noProof/>
          <w:sz w:val="22"/>
          <w:szCs w:val="22"/>
        </w:rPr>
        <w:tab/>
      </w:r>
      <w:r w:rsidRPr="003A039D">
        <w:rPr>
          <w:noProof/>
          <w:lang w:val="en-GB"/>
        </w:rPr>
        <w:t>MPOC Aggregator Service</w:t>
      </w:r>
      <w:r>
        <w:rPr>
          <w:noProof/>
        </w:rPr>
        <w:tab/>
      </w:r>
      <w:r w:rsidR="004E7155">
        <w:rPr>
          <w:noProof/>
        </w:rPr>
        <w:fldChar w:fldCharType="begin"/>
      </w:r>
      <w:r>
        <w:rPr>
          <w:noProof/>
        </w:rPr>
        <w:instrText xml:space="preserve"> PAGEREF _Toc410832869 \h </w:instrText>
      </w:r>
      <w:r w:rsidR="004E7155">
        <w:rPr>
          <w:noProof/>
        </w:rPr>
      </w:r>
      <w:r w:rsidR="004E7155">
        <w:rPr>
          <w:noProof/>
        </w:rPr>
        <w:fldChar w:fldCharType="separate"/>
      </w:r>
      <w:r>
        <w:rPr>
          <w:noProof/>
        </w:rPr>
        <w:t>24</w:t>
      </w:r>
      <w:r w:rsidR="004E7155">
        <w:rPr>
          <w:noProof/>
        </w:rPr>
        <w:fldChar w:fldCharType="end"/>
      </w:r>
    </w:p>
    <w:p w:rsidR="00222419" w:rsidRDefault="00222419">
      <w:pPr>
        <w:pStyle w:val="TOC2"/>
        <w:tabs>
          <w:tab w:val="left" w:pos="800"/>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ESI Gateway Services</w:t>
      </w:r>
      <w:r>
        <w:rPr>
          <w:noProof/>
        </w:rPr>
        <w:tab/>
      </w:r>
      <w:r w:rsidR="004E7155">
        <w:rPr>
          <w:noProof/>
        </w:rPr>
        <w:fldChar w:fldCharType="begin"/>
      </w:r>
      <w:r>
        <w:rPr>
          <w:noProof/>
        </w:rPr>
        <w:instrText xml:space="preserve"> PAGEREF _Toc410832870 \h </w:instrText>
      </w:r>
      <w:r w:rsidR="004E7155">
        <w:rPr>
          <w:noProof/>
        </w:rPr>
      </w:r>
      <w:r w:rsidR="004E7155">
        <w:rPr>
          <w:noProof/>
        </w:rPr>
        <w:fldChar w:fldCharType="separate"/>
      </w:r>
      <w:r>
        <w:rPr>
          <w:noProof/>
        </w:rPr>
        <w:t>27</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4.2.1</w:t>
      </w:r>
      <w:r>
        <w:rPr>
          <w:rFonts w:asciiTheme="minorHAnsi" w:eastAsiaTheme="minorEastAsia" w:hAnsiTheme="minorHAnsi" w:cstheme="minorBidi"/>
          <w:noProof/>
          <w:sz w:val="22"/>
          <w:szCs w:val="22"/>
        </w:rPr>
        <w:tab/>
      </w:r>
      <w:r w:rsidRPr="003A039D">
        <w:rPr>
          <w:noProof/>
          <w:lang w:val="en-GB"/>
        </w:rPr>
        <w:t>Mobile Session Verification Service</w:t>
      </w:r>
      <w:r>
        <w:rPr>
          <w:noProof/>
        </w:rPr>
        <w:tab/>
      </w:r>
      <w:r w:rsidR="004E7155">
        <w:rPr>
          <w:noProof/>
        </w:rPr>
        <w:fldChar w:fldCharType="begin"/>
      </w:r>
      <w:r>
        <w:rPr>
          <w:noProof/>
        </w:rPr>
        <w:instrText xml:space="preserve"> PAGEREF _Toc410832871 \h </w:instrText>
      </w:r>
      <w:r w:rsidR="004E7155">
        <w:rPr>
          <w:noProof/>
        </w:rPr>
      </w:r>
      <w:r w:rsidR="004E7155">
        <w:rPr>
          <w:noProof/>
        </w:rPr>
        <w:fldChar w:fldCharType="separate"/>
      </w:r>
      <w:r>
        <w:rPr>
          <w:noProof/>
        </w:rPr>
        <w:t>27</w:t>
      </w:r>
      <w:r w:rsidR="004E7155">
        <w:rPr>
          <w:noProof/>
        </w:rPr>
        <w:fldChar w:fldCharType="end"/>
      </w:r>
    </w:p>
    <w:p w:rsidR="00222419" w:rsidRDefault="00222419">
      <w:pPr>
        <w:pStyle w:val="TOC3"/>
        <w:tabs>
          <w:tab w:val="left" w:pos="1200"/>
        </w:tabs>
        <w:rPr>
          <w:rFonts w:asciiTheme="minorHAnsi" w:eastAsiaTheme="minorEastAsia" w:hAnsiTheme="minorHAnsi" w:cstheme="minorBidi"/>
          <w:noProof/>
          <w:sz w:val="22"/>
          <w:szCs w:val="22"/>
        </w:rPr>
      </w:pPr>
      <w:r w:rsidRPr="003A039D">
        <w:rPr>
          <w:noProof/>
          <w:lang w:val="en-GB"/>
        </w:rPr>
        <w:t>4.2.2</w:t>
      </w:r>
      <w:r>
        <w:rPr>
          <w:rFonts w:asciiTheme="minorHAnsi" w:eastAsiaTheme="minorEastAsia" w:hAnsiTheme="minorHAnsi" w:cstheme="minorBidi"/>
          <w:noProof/>
          <w:sz w:val="22"/>
          <w:szCs w:val="22"/>
        </w:rPr>
        <w:tab/>
      </w:r>
      <w:r w:rsidRPr="003A039D">
        <w:rPr>
          <w:noProof/>
          <w:lang w:val="en-GB"/>
        </w:rPr>
        <w:t>Mobile Nursing Gateway Service</w:t>
      </w:r>
      <w:r>
        <w:rPr>
          <w:noProof/>
        </w:rPr>
        <w:tab/>
      </w:r>
      <w:r w:rsidR="004E7155">
        <w:rPr>
          <w:noProof/>
        </w:rPr>
        <w:fldChar w:fldCharType="begin"/>
      </w:r>
      <w:r>
        <w:rPr>
          <w:noProof/>
        </w:rPr>
        <w:instrText xml:space="preserve"> PAGEREF _Toc410832872 \h </w:instrText>
      </w:r>
      <w:r w:rsidR="004E7155">
        <w:rPr>
          <w:noProof/>
        </w:rPr>
      </w:r>
      <w:r w:rsidR="004E7155">
        <w:rPr>
          <w:noProof/>
        </w:rPr>
        <w:fldChar w:fldCharType="separate"/>
      </w:r>
      <w:r>
        <w:rPr>
          <w:noProof/>
        </w:rPr>
        <w:t>28</w:t>
      </w:r>
      <w:r w:rsidR="004E7155">
        <w:rPr>
          <w:noProof/>
        </w:rPr>
        <w:fldChar w:fldCharType="end"/>
      </w:r>
    </w:p>
    <w:p w:rsidR="00222419" w:rsidRDefault="00222419">
      <w:pPr>
        <w:pStyle w:val="TOC1"/>
        <w:tabs>
          <w:tab w:val="left" w:pos="600"/>
        </w:tabs>
        <w:rPr>
          <w:rFonts w:asciiTheme="minorHAnsi" w:eastAsiaTheme="minorEastAsia" w:hAnsiTheme="minorHAnsi" w:cstheme="minorBidi"/>
          <w:noProof/>
          <w:sz w:val="22"/>
          <w:szCs w:val="22"/>
        </w:rPr>
      </w:pPr>
      <w:r w:rsidRPr="003A039D">
        <w:rPr>
          <w:noProof/>
          <w:lang w:val="en-GB"/>
        </w:rPr>
        <w:t>5.</w:t>
      </w:r>
      <w:r>
        <w:rPr>
          <w:rFonts w:asciiTheme="minorHAnsi" w:eastAsiaTheme="minorEastAsia" w:hAnsiTheme="minorHAnsi" w:cstheme="minorBidi"/>
          <w:noProof/>
          <w:sz w:val="22"/>
          <w:szCs w:val="22"/>
        </w:rPr>
        <w:tab/>
      </w:r>
      <w:r w:rsidRPr="003A039D">
        <w:rPr>
          <w:noProof/>
          <w:lang w:val="en-GB"/>
        </w:rPr>
        <w:t>Appendix</w:t>
      </w:r>
      <w:r>
        <w:rPr>
          <w:noProof/>
        </w:rPr>
        <w:tab/>
      </w:r>
      <w:r w:rsidR="004E7155">
        <w:rPr>
          <w:noProof/>
        </w:rPr>
        <w:fldChar w:fldCharType="begin"/>
      </w:r>
      <w:r>
        <w:rPr>
          <w:noProof/>
        </w:rPr>
        <w:instrText xml:space="preserve"> PAGEREF _Toc410832873 \h </w:instrText>
      </w:r>
      <w:r w:rsidR="004E7155">
        <w:rPr>
          <w:noProof/>
        </w:rPr>
      </w:r>
      <w:r w:rsidR="004E7155">
        <w:rPr>
          <w:noProof/>
        </w:rPr>
        <w:fldChar w:fldCharType="separate"/>
      </w:r>
      <w:r>
        <w:rPr>
          <w:noProof/>
        </w:rPr>
        <w:t>32</w:t>
      </w:r>
      <w:r w:rsidR="004E7155">
        <w:rPr>
          <w:noProof/>
        </w:rPr>
        <w:fldChar w:fldCharType="end"/>
      </w:r>
    </w:p>
    <w:p w:rsidR="00CB7D32" w:rsidRDefault="004E7155" w:rsidP="00722C42">
      <w:pPr>
        <w:pStyle w:val="Heading1"/>
        <w:rPr>
          <w:lang w:val="en-GB"/>
        </w:rPr>
      </w:pPr>
      <w:r w:rsidRPr="00E834EA">
        <w:rPr>
          <w:lang w:val="en-GB"/>
        </w:rPr>
        <w:lastRenderedPageBreak/>
        <w:fldChar w:fldCharType="end"/>
      </w:r>
      <w:bookmarkStart w:id="16" w:name="INSERT_HERE"/>
      <w:bookmarkStart w:id="17" w:name="_Toc410832841"/>
      <w:bookmarkEnd w:id="16"/>
      <w:r w:rsidR="00CB7D32">
        <w:rPr>
          <w:lang w:val="en-GB"/>
        </w:rPr>
        <w:t>Introduction</w:t>
      </w:r>
      <w:bookmarkEnd w:id="17"/>
    </w:p>
    <w:p w:rsidR="00CB7D32" w:rsidRPr="00FA45C8" w:rsidRDefault="00CB7D32" w:rsidP="00FA45C8">
      <w:pPr>
        <w:rPr>
          <w:lang w:val="en-GB"/>
        </w:rPr>
      </w:pPr>
      <w:r>
        <w:t xml:space="preserve">Express Scripts Incorporated (ESI) </w:t>
      </w:r>
      <w:r w:rsidRPr="001536F7">
        <w:t>provides</w:t>
      </w:r>
      <w:r>
        <w:t xml:space="preserve"> </w:t>
      </w:r>
      <w:r w:rsidRPr="001536F7">
        <w:t>integrated, end-to-end support</w:t>
      </w:r>
      <w:r>
        <w:t xml:space="preserve"> for pharmacy scripting. </w:t>
      </w:r>
      <w:r w:rsidRPr="001536F7">
        <w:t xml:space="preserve">A key element of the </w:t>
      </w:r>
      <w:r>
        <w:t xml:space="preserve">ESI Specialty Pharmacy is to provide nursing care for terminally ill patients. Specialty pharmacy </w:t>
      </w:r>
      <w:r w:rsidR="00D14F72">
        <w:t>nurses currently use a Windows XP</w:t>
      </w:r>
      <w:r>
        <w:t xml:space="preserve"> tablet based e-forms application called Mobile Point of Care (MPOC), </w:t>
      </w:r>
      <w:r>
        <w:rPr>
          <w:rFonts w:cs="Arial"/>
          <w:color w:val="000000"/>
        </w:rPr>
        <w:t xml:space="preserve">a Nursing documentation system. It uses eForms on a mobile device and remote access. This allows nurses to complete documentation in a systematic way outside of office environments. The intent is to free up field nurses to concentrate on patient care and give them the ability to communicate all documentation remotely. </w:t>
      </w:r>
      <w:r w:rsidRPr="009F6C0E">
        <w:rPr>
          <w:rFonts w:cs="Arial"/>
          <w:color w:val="000000"/>
        </w:rPr>
        <w:t xml:space="preserve">This decreases the amount of Personal </w:t>
      </w:r>
      <w:r w:rsidR="00264798" w:rsidRPr="009F6C0E">
        <w:rPr>
          <w:rFonts w:cs="Arial"/>
          <w:color w:val="000000"/>
        </w:rPr>
        <w:t>Health Information (PHI) mailed and faxed thereby</w:t>
      </w:r>
      <w:r w:rsidRPr="009F6C0E">
        <w:rPr>
          <w:rFonts w:cs="Arial"/>
          <w:color w:val="000000"/>
        </w:rPr>
        <w:t xml:space="preserve"> lessening the potential HIP</w:t>
      </w:r>
      <w:r w:rsidR="00A01ECD" w:rsidRPr="009F6C0E">
        <w:rPr>
          <w:rFonts w:cs="Arial"/>
          <w:color w:val="000000"/>
        </w:rPr>
        <w:t>A</w:t>
      </w:r>
      <w:r w:rsidRPr="009F6C0E">
        <w:rPr>
          <w:rFonts w:cs="Arial"/>
          <w:color w:val="000000"/>
        </w:rPr>
        <w:t>A violations.</w:t>
      </w:r>
      <w:r>
        <w:t xml:space="preserve"> This application has limitations with respect to usability and accessibility. The Mobile Nurse MPOC application is a</w:t>
      </w:r>
      <w:r w:rsidR="001F7B2C">
        <w:t>n</w:t>
      </w:r>
      <w:r>
        <w:t xml:space="preserve"> iPad based application that is jointly developed by</w:t>
      </w:r>
      <w:r w:rsidR="000E576E">
        <w:t xml:space="preserve"> International Business Machines (</w:t>
      </w:r>
      <w:r>
        <w:t>IBM</w:t>
      </w:r>
      <w:r w:rsidR="000E576E">
        <w:t>)</w:t>
      </w:r>
      <w:r>
        <w:t xml:space="preserve"> and ESI to replace the MPOC tablet application.</w:t>
      </w:r>
    </w:p>
    <w:p w:rsidR="00CB7D32" w:rsidRPr="00B1707F" w:rsidRDefault="00CB7D32" w:rsidP="00B1707F">
      <w:pPr>
        <w:pStyle w:val="Heading2"/>
        <w:rPr>
          <w:lang w:val="en-GB"/>
        </w:rPr>
      </w:pPr>
      <w:bookmarkStart w:id="18" w:name="_Toc410832842"/>
      <w:r>
        <w:rPr>
          <w:lang w:val="en-GB"/>
        </w:rPr>
        <w:t>Mobile Nurse Purpose</w:t>
      </w:r>
      <w:bookmarkEnd w:id="18"/>
    </w:p>
    <w:p w:rsidR="00CB7D32" w:rsidRDefault="00CB7D32" w:rsidP="00E834EA">
      <w:r w:rsidRPr="002537DF">
        <w:t xml:space="preserve">The purpose of this document is to describe the design of the </w:t>
      </w:r>
      <w:r>
        <w:t>Express Scripts Incorporated (ESI) Specialty Pharmacy Mobile Nurse (</w:t>
      </w:r>
      <w:r w:rsidR="001F7B2C">
        <w:t>ESI Mobile Nurse</w:t>
      </w:r>
      <w:r>
        <w:t>) application developed</w:t>
      </w:r>
      <w:r w:rsidRPr="002537DF">
        <w:t xml:space="preserve"> jointly by IBM and </w:t>
      </w:r>
      <w:r>
        <w:t xml:space="preserve">ESI. This application is developed to </w:t>
      </w:r>
      <w:r w:rsidRPr="002537DF">
        <w:t xml:space="preserve">meet the </w:t>
      </w:r>
      <w:r>
        <w:t>like to like functionality of the ESI Mobile Point of Care (MPOC) application</w:t>
      </w:r>
      <w:r w:rsidRPr="002537DF">
        <w:t xml:space="preserve">. This document provides a comprehensive </w:t>
      </w:r>
      <w:r>
        <w:t>design</w:t>
      </w:r>
      <w:r w:rsidRPr="002537DF">
        <w:t xml:space="preserve"> overview of the solution using a number of </w:t>
      </w:r>
      <w:r>
        <w:t xml:space="preserve">design patterns </w:t>
      </w:r>
      <w:r w:rsidRPr="002537DF">
        <w:t xml:space="preserve">to depict different aspects of the </w:t>
      </w:r>
      <w:r>
        <w:t>application</w:t>
      </w:r>
      <w:r w:rsidRPr="002537DF">
        <w:t>.  As a result, the document communicate</w:t>
      </w:r>
      <w:r>
        <w:t>s</w:t>
      </w:r>
      <w:r w:rsidRPr="002537DF">
        <w:t xml:space="preserve"> the macro design for </w:t>
      </w:r>
      <w:r w:rsidR="001F7B2C">
        <w:t>the Mobile Nurse</w:t>
      </w:r>
      <w:r>
        <w:t xml:space="preserve"> interacting with existing systems and providing mobility to nurses while performing their patient care duties.</w:t>
      </w:r>
    </w:p>
    <w:p w:rsidR="00CB7D32" w:rsidRDefault="00CB7D32" w:rsidP="00E834EA"/>
    <w:p w:rsidR="00CB7D32" w:rsidRDefault="00CB7D32" w:rsidP="001F0FE1">
      <w:pPr>
        <w:pStyle w:val="Heading2"/>
        <w:rPr>
          <w:lang w:val="en-GB"/>
        </w:rPr>
      </w:pPr>
      <w:bookmarkStart w:id="19" w:name="_Toc410832843"/>
      <w:r>
        <w:rPr>
          <w:lang w:val="en-GB"/>
        </w:rPr>
        <w:t>Mobile Nurse Scope</w:t>
      </w:r>
      <w:bookmarkEnd w:id="19"/>
    </w:p>
    <w:p w:rsidR="00CB7D32" w:rsidRDefault="00CB7D32" w:rsidP="001F0FE1">
      <w:pPr>
        <w:rPr>
          <w:color w:val="000000"/>
        </w:rPr>
      </w:pPr>
      <w:r>
        <w:t xml:space="preserve">The scope of this document covers the ESI Mobile Nurse and the corresponding systems it interfaces with namely the ESI FileNet P8 Workplace and the RxHome. The </w:t>
      </w:r>
      <w:r>
        <w:rPr>
          <w:color w:val="000000"/>
        </w:rPr>
        <w:t xml:space="preserve">Mobile Nurse is an iPad application that provides interfaces for nurses to document and submit care and therapy data in a like to like functionality to the MPOC application. </w:t>
      </w:r>
    </w:p>
    <w:p w:rsidR="00CB7D32" w:rsidRDefault="00CB7D32" w:rsidP="001F0FE1">
      <w:r>
        <w:rPr>
          <w:color w:val="000000"/>
        </w:rPr>
        <w:t xml:space="preserve">Figure 1 shows </w:t>
      </w:r>
      <w:r>
        <w:t xml:space="preserve">a high-level introduction to the ESI Mobile Nurse, and illustrates the system context. The ESI Mobile Nurse application interacts with multiple ESI enterprise backend components through the ESI </w:t>
      </w:r>
      <w:smartTag w:uri="urn:schemas-microsoft-com:office:smarttags" w:element="place">
        <w:r>
          <w:t>Mobile</w:t>
        </w:r>
      </w:smartTag>
      <w:r>
        <w:t xml:space="preserve"> Nurse Gateway and MPOC Aggregator.</w:t>
      </w:r>
    </w:p>
    <w:p w:rsidR="00CB7D32" w:rsidRDefault="009A1E2E" w:rsidP="003D6465">
      <w:pPr>
        <w:keepNext/>
        <w:ind w:left="990"/>
      </w:pPr>
      <w:r>
        <w:object w:dxaOrig="12806" w:dyaOrig="10844">
          <v:shape id="_x0000_i1026" type="#_x0000_t75" style="width:431.25pt;height:365.25pt" o:ole="">
            <v:imagedata r:id="rId11" o:title=""/>
          </v:shape>
          <o:OLEObject Type="Embed" ProgID="Visio.Drawing.11" ShapeID="_x0000_i1026" DrawAspect="Content" ObjectID="_1487693803" r:id="rId12"/>
        </w:object>
      </w:r>
    </w:p>
    <w:p w:rsidR="00CB7D32" w:rsidRDefault="00CB7D32" w:rsidP="003D6465">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w:t>
      </w:r>
      <w:r w:rsidR="004E7155">
        <w:rPr>
          <w:noProof/>
        </w:rPr>
        <w:fldChar w:fldCharType="end"/>
      </w:r>
      <w:r>
        <w:t xml:space="preserve"> ESI Mobile Nurse System Context</w:t>
      </w:r>
      <w:r w:rsidR="00191DF9">
        <w:t xml:space="preserve"> – Target State</w:t>
      </w:r>
    </w:p>
    <w:p w:rsidR="00CB7D32" w:rsidRPr="001F0FE1" w:rsidRDefault="00CB7D32" w:rsidP="001F0FE1">
      <w:pPr>
        <w:rPr>
          <w:lang w:val="en-GB"/>
        </w:rPr>
      </w:pPr>
    </w:p>
    <w:p w:rsidR="00CB7D32" w:rsidRDefault="00E50E5C" w:rsidP="00E834EA">
      <w:pPr>
        <w:pStyle w:val="Heading2"/>
        <w:rPr>
          <w:lang w:val="en-GB"/>
        </w:rPr>
      </w:pPr>
      <w:r>
        <w:rPr>
          <w:lang w:val="en-GB"/>
        </w:rPr>
        <w:t>Design Decisions</w:t>
      </w:r>
    </w:p>
    <w:p w:rsidR="00CB7D32" w:rsidRDefault="003205B6" w:rsidP="00D15895">
      <w:r>
        <w:t>The</w:t>
      </w:r>
      <w:r w:rsidR="00CB7D32">
        <w:t xml:space="preserve"> purpose of this section is to list </w:t>
      </w:r>
      <w:r w:rsidR="008C70AE">
        <w:t xml:space="preserve">decisions, considerations and </w:t>
      </w:r>
      <w:r w:rsidR="00CB7D32">
        <w:t>assumptions that are put in place for this design.</w:t>
      </w:r>
      <w:r w:rsidR="00D8605D">
        <w:t xml:space="preserve"> New security standards and processes are being created for mobile framework. This project shall make all efforts to comply with these standards. When the compliance cannot be met in a timely manner, they shall be planned for the subsequent releases</w:t>
      </w:r>
    </w:p>
    <w:p w:rsidR="00CB7D32" w:rsidRPr="00AA17E7" w:rsidRDefault="00CB7D32" w:rsidP="00D15895">
      <w:pPr>
        <w:rPr>
          <w:b/>
          <w:u w:val="single"/>
        </w:rPr>
      </w:pPr>
      <w:r w:rsidRPr="00AA17E7">
        <w:rPr>
          <w:b/>
          <w:u w:val="single"/>
        </w:rPr>
        <w:t xml:space="preserve">Technical </w:t>
      </w:r>
    </w:p>
    <w:p w:rsidR="00CB7D32" w:rsidRDefault="00CB7D32" w:rsidP="00D15895">
      <w:pPr>
        <w:numPr>
          <w:ilvl w:val="0"/>
          <w:numId w:val="27"/>
        </w:numPr>
        <w:overflowPunct/>
        <w:autoSpaceDE/>
        <w:autoSpaceDN/>
        <w:adjustRightInd/>
        <w:spacing w:before="100" w:beforeAutospacing="1" w:after="0"/>
        <w:textAlignment w:val="auto"/>
        <w:rPr>
          <w:rFonts w:cs="Arial"/>
        </w:rPr>
      </w:pPr>
      <w:r>
        <w:rPr>
          <w:rFonts w:cs="Arial"/>
        </w:rPr>
        <w:t xml:space="preserve">Existing FileNet P8 APIs are used to store the </w:t>
      </w:r>
      <w:r w:rsidR="008C70AE">
        <w:rPr>
          <w:rFonts w:cs="Arial"/>
        </w:rPr>
        <w:t xml:space="preserve">nurses’ notes </w:t>
      </w:r>
      <w:r>
        <w:rPr>
          <w:rFonts w:cs="Arial"/>
        </w:rPr>
        <w:t>to ESI backend systems.</w:t>
      </w:r>
    </w:p>
    <w:p w:rsidR="00CB7D32" w:rsidRDefault="00DA061A" w:rsidP="00D15895">
      <w:pPr>
        <w:numPr>
          <w:ilvl w:val="0"/>
          <w:numId w:val="27"/>
        </w:numPr>
        <w:overflowPunct/>
        <w:autoSpaceDE/>
        <w:autoSpaceDN/>
        <w:adjustRightInd/>
        <w:spacing w:before="100" w:beforeAutospacing="1" w:after="0"/>
        <w:textAlignment w:val="auto"/>
        <w:rPr>
          <w:rFonts w:cs="Arial"/>
        </w:rPr>
      </w:pPr>
      <w:r>
        <w:rPr>
          <w:rFonts w:cs="Arial"/>
        </w:rPr>
        <w:t>Existing SGI</w:t>
      </w:r>
      <w:r w:rsidR="00CB7D32">
        <w:rPr>
          <w:rFonts w:cs="Arial"/>
        </w:rPr>
        <w:t>ATMS web services are used to extract nurse visit session data from ESI backend systems.</w:t>
      </w:r>
    </w:p>
    <w:p w:rsidR="008C70AE" w:rsidRDefault="00617312" w:rsidP="00D15895">
      <w:pPr>
        <w:numPr>
          <w:ilvl w:val="0"/>
          <w:numId w:val="27"/>
        </w:numPr>
        <w:overflowPunct/>
        <w:autoSpaceDE/>
        <w:autoSpaceDN/>
        <w:adjustRightInd/>
        <w:spacing w:before="100" w:beforeAutospacing="1" w:after="0"/>
        <w:textAlignment w:val="auto"/>
        <w:rPr>
          <w:rFonts w:cs="Arial"/>
        </w:rPr>
      </w:pPr>
      <w:r>
        <w:rPr>
          <w:rFonts w:cs="Arial"/>
        </w:rPr>
        <w:t xml:space="preserve">All interactions between IBM MobileFirst, </w:t>
      </w:r>
      <w:r w:rsidR="008C70AE">
        <w:rPr>
          <w:rFonts w:cs="Arial"/>
        </w:rPr>
        <w:t>RxHome and SGIATMS are performed through the Mobile Nursing Gateway</w:t>
      </w:r>
      <w:r w:rsidR="008F6E0B">
        <w:rPr>
          <w:rFonts w:cs="Arial"/>
        </w:rPr>
        <w:t>.</w:t>
      </w:r>
    </w:p>
    <w:p w:rsidR="008F6E0B" w:rsidRDefault="008F6E0B" w:rsidP="00D15895">
      <w:pPr>
        <w:numPr>
          <w:ilvl w:val="0"/>
          <w:numId w:val="27"/>
        </w:numPr>
        <w:overflowPunct/>
        <w:autoSpaceDE/>
        <w:autoSpaceDN/>
        <w:adjustRightInd/>
        <w:spacing w:before="100" w:beforeAutospacing="1" w:after="0"/>
        <w:textAlignment w:val="auto"/>
        <w:rPr>
          <w:rFonts w:cs="Arial"/>
        </w:rPr>
      </w:pPr>
      <w:r>
        <w:rPr>
          <w:rFonts w:cs="Arial"/>
        </w:rPr>
        <w:t>Management of iPad devices and applications shall be done through the enterprise Mobile Device Management/</w:t>
      </w:r>
      <w:r w:rsidRPr="008F6E0B">
        <w:rPr>
          <w:rFonts w:cs="Arial"/>
        </w:rPr>
        <w:t xml:space="preserve"> </w:t>
      </w:r>
      <w:r>
        <w:rPr>
          <w:rFonts w:cs="Arial"/>
        </w:rPr>
        <w:t xml:space="preserve">Mobile Application Management (MDM/MAM) solutions, currently Good for Enterprise (GFE). </w:t>
      </w:r>
    </w:p>
    <w:p w:rsidR="00CB7D32" w:rsidRPr="00427AFD" w:rsidRDefault="00CB7D32" w:rsidP="00446B1E">
      <w:pPr>
        <w:overflowPunct/>
        <w:autoSpaceDE/>
        <w:autoSpaceDN/>
        <w:adjustRightInd/>
        <w:spacing w:before="100" w:beforeAutospacing="1" w:after="0"/>
        <w:textAlignment w:val="auto"/>
        <w:rPr>
          <w:rFonts w:cs="Arial"/>
          <w:b/>
          <w:u w:val="single"/>
        </w:rPr>
      </w:pPr>
      <w:r w:rsidRPr="00427AFD">
        <w:rPr>
          <w:rFonts w:cs="Arial"/>
          <w:b/>
          <w:u w:val="single"/>
        </w:rPr>
        <w:lastRenderedPageBreak/>
        <w:t xml:space="preserve">Security </w:t>
      </w:r>
    </w:p>
    <w:p w:rsidR="00CB7D32" w:rsidRPr="00A82B92" w:rsidRDefault="00D8605D" w:rsidP="00446B1E">
      <w:pPr>
        <w:numPr>
          <w:ilvl w:val="0"/>
          <w:numId w:val="28"/>
        </w:numPr>
        <w:tabs>
          <w:tab w:val="clear" w:pos="1012"/>
          <w:tab w:val="num" w:pos="720"/>
        </w:tabs>
        <w:overflowPunct/>
        <w:autoSpaceDE/>
        <w:autoSpaceDN/>
        <w:adjustRightInd/>
        <w:spacing w:before="100" w:beforeAutospacing="1" w:after="0"/>
        <w:ind w:hanging="652"/>
        <w:textAlignment w:val="auto"/>
        <w:rPr>
          <w:rFonts w:cs="Arial"/>
        </w:rPr>
      </w:pPr>
      <w:r>
        <w:t>Secure communication protocols (SSH/HTTPS) shall be used for entry points such as Mobile Nursing Gateway.</w:t>
      </w:r>
    </w:p>
    <w:p w:rsidR="00A82B92" w:rsidRPr="00C765A7" w:rsidRDefault="00A82B92" w:rsidP="00446B1E">
      <w:pPr>
        <w:numPr>
          <w:ilvl w:val="0"/>
          <w:numId w:val="28"/>
        </w:numPr>
        <w:tabs>
          <w:tab w:val="clear" w:pos="1012"/>
          <w:tab w:val="num" w:pos="720"/>
        </w:tabs>
        <w:overflowPunct/>
        <w:autoSpaceDE/>
        <w:autoSpaceDN/>
        <w:adjustRightInd/>
        <w:spacing w:before="100" w:beforeAutospacing="1" w:after="0"/>
        <w:ind w:hanging="652"/>
        <w:textAlignment w:val="auto"/>
        <w:rPr>
          <w:rFonts w:cs="Arial"/>
        </w:rPr>
      </w:pPr>
      <w:r>
        <w:t xml:space="preserve">Mobile Nursing Gateway services shall be Simple Object Access Protocol (SOAP) services with XML as payload. </w:t>
      </w:r>
    </w:p>
    <w:p w:rsidR="00C765A7" w:rsidRPr="00B63972" w:rsidRDefault="00696836" w:rsidP="00696836">
      <w:pPr>
        <w:numPr>
          <w:ilvl w:val="0"/>
          <w:numId w:val="28"/>
        </w:numPr>
        <w:tabs>
          <w:tab w:val="clear" w:pos="1012"/>
          <w:tab w:val="num" w:pos="720"/>
        </w:tabs>
        <w:overflowPunct/>
        <w:autoSpaceDE/>
        <w:autoSpaceDN/>
        <w:adjustRightInd/>
        <w:spacing w:before="100" w:beforeAutospacing="1" w:after="0"/>
        <w:ind w:hanging="652"/>
        <w:textAlignment w:val="auto"/>
      </w:pPr>
      <w:r w:rsidRPr="00B63972">
        <w:t xml:space="preserve">Communication protocols from behind the Mobile Nursing Gateway </w:t>
      </w:r>
      <w:r w:rsidR="00C765A7" w:rsidRPr="00B63972">
        <w:t>shall not be changed. Necessary changes as per security requirements shall be addressed in the future releases.</w:t>
      </w:r>
    </w:p>
    <w:p w:rsidR="00E86579" w:rsidRPr="00E86579" w:rsidRDefault="00E86579" w:rsidP="00446B1E">
      <w:pPr>
        <w:numPr>
          <w:ilvl w:val="0"/>
          <w:numId w:val="28"/>
        </w:numPr>
        <w:tabs>
          <w:tab w:val="clear" w:pos="1012"/>
          <w:tab w:val="num" w:pos="720"/>
        </w:tabs>
        <w:overflowPunct/>
        <w:autoSpaceDE/>
        <w:autoSpaceDN/>
        <w:adjustRightInd/>
        <w:spacing w:before="100" w:beforeAutospacing="1" w:after="0"/>
        <w:ind w:hanging="652"/>
        <w:textAlignment w:val="auto"/>
        <w:rPr>
          <w:rFonts w:cs="Arial"/>
        </w:rPr>
      </w:pPr>
      <w:r>
        <w:t>GFE handles device and user authentications and provides Good authentication tokens to be used for further communications.</w:t>
      </w:r>
    </w:p>
    <w:p w:rsidR="00CB7D32" w:rsidRPr="009054DC" w:rsidRDefault="00E86579" w:rsidP="00446B1E">
      <w:pPr>
        <w:numPr>
          <w:ilvl w:val="0"/>
          <w:numId w:val="28"/>
        </w:numPr>
        <w:tabs>
          <w:tab w:val="clear" w:pos="1012"/>
          <w:tab w:val="num" w:pos="720"/>
        </w:tabs>
        <w:overflowPunct/>
        <w:autoSpaceDE/>
        <w:autoSpaceDN/>
        <w:adjustRightInd/>
        <w:spacing w:before="100" w:beforeAutospacing="1" w:after="0"/>
        <w:ind w:hanging="652"/>
        <w:textAlignment w:val="auto"/>
        <w:rPr>
          <w:rFonts w:cs="Arial"/>
        </w:rPr>
      </w:pPr>
      <w:r>
        <w:t>The Mobile Nurse shall use the Good authentication tokens</w:t>
      </w:r>
      <w:r w:rsidR="004807EC">
        <w:t xml:space="preserve"> for all communications.</w:t>
      </w:r>
    </w:p>
    <w:p w:rsidR="00CB7D32" w:rsidRPr="00DC4D54" w:rsidRDefault="00CB7D32" w:rsidP="00E834EA">
      <w:pPr>
        <w:pStyle w:val="Heading2"/>
        <w:rPr>
          <w:lang w:val="en-GB"/>
        </w:rPr>
      </w:pPr>
      <w:bookmarkStart w:id="20" w:name="_GoBack"/>
      <w:bookmarkStart w:id="21" w:name="_Toc410832845"/>
      <w:bookmarkEnd w:id="20"/>
      <w:r w:rsidRPr="00DC4D54">
        <w:rPr>
          <w:lang w:val="en-GB"/>
        </w:rPr>
        <w:t>References</w:t>
      </w:r>
      <w:bookmarkEnd w:id="21"/>
    </w:p>
    <w:p w:rsidR="00CA46D8" w:rsidRDefault="00B059CE" w:rsidP="00B059CE">
      <w:pPr>
        <w:numPr>
          <w:ilvl w:val="0"/>
          <w:numId w:val="42"/>
        </w:numPr>
        <w:rPr>
          <w:lang w:val="en-GB"/>
        </w:rPr>
      </w:pPr>
      <w:r w:rsidRPr="00B059CE">
        <w:rPr>
          <w:lang w:val="en-GB"/>
        </w:rPr>
        <w:t>Arch Design Options Alignment</w:t>
      </w:r>
    </w:p>
    <w:p w:rsidR="00B059CE" w:rsidRDefault="004E7155" w:rsidP="00B059CE">
      <w:pPr>
        <w:ind w:left="720"/>
        <w:rPr>
          <w:lang w:val="en-GB"/>
        </w:rPr>
      </w:pPr>
      <w:hyperlink r:id="rId13" w:history="1">
        <w:r w:rsidR="00B059CE" w:rsidRPr="00BD53F2">
          <w:rPr>
            <w:rStyle w:val="Hyperlink"/>
            <w:lang w:val="en-GB"/>
          </w:rPr>
          <w:t>http://sharepoint/sites/FEPSProjects/Projects/118786%20-%20MPoC%202.0/03%20-%20Design/MPOC%20Threat%20Model%20-%20MJL.vsd</w:t>
        </w:r>
      </w:hyperlink>
    </w:p>
    <w:p w:rsidR="00B059CE" w:rsidRDefault="0012170E" w:rsidP="0012170E">
      <w:pPr>
        <w:pStyle w:val="ListParagraph"/>
        <w:numPr>
          <w:ilvl w:val="0"/>
          <w:numId w:val="42"/>
        </w:numPr>
        <w:rPr>
          <w:lang w:val="en-GB"/>
        </w:rPr>
      </w:pPr>
      <w:r w:rsidRPr="0012170E">
        <w:rPr>
          <w:lang w:val="en-GB"/>
        </w:rPr>
        <w:t>Contextual/Conceptual Arch and Data Flows</w:t>
      </w:r>
    </w:p>
    <w:p w:rsidR="0012170E" w:rsidRDefault="004E7155" w:rsidP="0012170E">
      <w:pPr>
        <w:pStyle w:val="ListParagraph"/>
        <w:rPr>
          <w:lang w:val="en-GB"/>
        </w:rPr>
      </w:pPr>
      <w:hyperlink r:id="rId14" w:history="1">
        <w:r w:rsidR="0012170E" w:rsidRPr="00BD53F2">
          <w:rPr>
            <w:rStyle w:val="Hyperlink"/>
            <w:lang w:val="en-GB"/>
          </w:rPr>
          <w:t>http://sharepoint/sites/FEPSProjects/Projects/118786%20-%20MPoC%202.0/03%20-%20Design/MPOC%20Data%20Flows%20(2).vsd</w:t>
        </w:r>
      </w:hyperlink>
    </w:p>
    <w:p w:rsidR="0012170E" w:rsidRDefault="007905C8" w:rsidP="007905C8">
      <w:pPr>
        <w:pStyle w:val="ListParagraph"/>
        <w:numPr>
          <w:ilvl w:val="0"/>
          <w:numId w:val="42"/>
        </w:numPr>
        <w:rPr>
          <w:lang w:val="en-GB"/>
        </w:rPr>
      </w:pPr>
      <w:r w:rsidRPr="007905C8">
        <w:rPr>
          <w:lang w:val="en-GB"/>
        </w:rPr>
        <w:t>Internal Service Arch Design including transitional states</w:t>
      </w:r>
    </w:p>
    <w:p w:rsidR="007905C8" w:rsidRDefault="004E7155" w:rsidP="007905C8">
      <w:pPr>
        <w:pStyle w:val="ListParagraph"/>
        <w:rPr>
          <w:lang w:val="en-GB"/>
        </w:rPr>
      </w:pPr>
      <w:hyperlink r:id="rId15" w:history="1">
        <w:r w:rsidR="007905C8" w:rsidRPr="00BD53F2">
          <w:rPr>
            <w:rStyle w:val="Hyperlink"/>
            <w:lang w:val="en-GB"/>
          </w:rPr>
          <w:t>http://sharepoint/sites/FEPSProjects/Projects/118786%20-%20MPoC%202.0/03%20-%20Design/MPOC%20Internal%20Services.vsd</w:t>
        </w:r>
      </w:hyperlink>
    </w:p>
    <w:p w:rsidR="007905C8" w:rsidRPr="0012170E" w:rsidRDefault="007905C8" w:rsidP="007905C8">
      <w:pPr>
        <w:pStyle w:val="ListParagraph"/>
        <w:rPr>
          <w:lang w:val="en-GB"/>
        </w:rPr>
      </w:pPr>
    </w:p>
    <w:p w:rsidR="00B14358" w:rsidRDefault="00B14358" w:rsidP="00CA46D8">
      <w:pPr>
        <w:numPr>
          <w:ilvl w:val="0"/>
          <w:numId w:val="42"/>
        </w:numPr>
        <w:rPr>
          <w:lang w:val="en-GB"/>
        </w:rPr>
      </w:pPr>
      <w:r>
        <w:rPr>
          <w:lang w:val="en-GB"/>
        </w:rPr>
        <w:t>Mobile Nurse Gateway Service Web Service Descriptive Language (WSDL)</w:t>
      </w:r>
    </w:p>
    <w:p w:rsidR="002D71C7" w:rsidRDefault="004E7155" w:rsidP="002D71C7">
      <w:pPr>
        <w:ind w:left="720"/>
        <w:rPr>
          <w:lang w:val="en-GB"/>
        </w:rPr>
      </w:pPr>
      <w:hyperlink r:id="rId16" w:history="1">
        <w:r w:rsidR="002D71C7" w:rsidRPr="002D71C7">
          <w:rPr>
            <w:rStyle w:val="Hyperlink"/>
            <w:lang w:val="en-GB"/>
          </w:rPr>
          <w:t>MobileNurseGateway.wsdl</w:t>
        </w:r>
      </w:hyperlink>
    </w:p>
    <w:p w:rsidR="00B14358" w:rsidRDefault="00B14358" w:rsidP="00CA46D8">
      <w:pPr>
        <w:numPr>
          <w:ilvl w:val="0"/>
          <w:numId w:val="42"/>
        </w:numPr>
        <w:rPr>
          <w:lang w:val="en-GB"/>
        </w:rPr>
      </w:pPr>
      <w:r>
        <w:rPr>
          <w:lang w:val="en-GB"/>
        </w:rPr>
        <w:t>Mobile Auth Service Web Service Descriptive Language (WSDL)</w:t>
      </w:r>
    </w:p>
    <w:p w:rsidR="00B14358" w:rsidRPr="00975374" w:rsidRDefault="004E7155" w:rsidP="007F18DB">
      <w:pPr>
        <w:ind w:left="720"/>
        <w:rPr>
          <w:lang w:val="en-GB"/>
        </w:rPr>
      </w:pPr>
      <w:hyperlink r:id="rId17" w:history="1">
        <w:r w:rsidR="002D71C7" w:rsidRPr="002D71C7">
          <w:rPr>
            <w:rStyle w:val="Hyperlink"/>
            <w:lang w:val="en-GB"/>
          </w:rPr>
          <w:t>MobileSecurityGateway.wsdl</w:t>
        </w:r>
      </w:hyperlink>
    </w:p>
    <w:p w:rsidR="00CB7D32" w:rsidRDefault="00CB7D32" w:rsidP="00E834EA">
      <w:pPr>
        <w:pStyle w:val="Heading1"/>
        <w:rPr>
          <w:lang w:val="en-GB"/>
        </w:rPr>
      </w:pPr>
      <w:bookmarkStart w:id="22" w:name="_Toc410832848"/>
      <w:r>
        <w:rPr>
          <w:lang w:val="en-GB"/>
        </w:rPr>
        <w:lastRenderedPageBreak/>
        <w:t>Logical Design Overview</w:t>
      </w:r>
      <w:bookmarkEnd w:id="22"/>
    </w:p>
    <w:p w:rsidR="00CB7D32" w:rsidRDefault="00CB7D32" w:rsidP="00C75AF4">
      <w:pPr>
        <w:rPr>
          <w:lang w:val="en-GB"/>
        </w:rPr>
      </w:pPr>
      <w:r>
        <w:t xml:space="preserve">Documenting the design begins with development of the logical overview. This overview </w:t>
      </w:r>
      <w:r w:rsidRPr="00BB1D33">
        <w:t>illustrate</w:t>
      </w:r>
      <w:r>
        <w:t>s</w:t>
      </w:r>
      <w:r w:rsidRPr="00BB1D33">
        <w:t xml:space="preserve"> the entire system, represented as a black box, and how it interacts with</w:t>
      </w:r>
      <w:r>
        <w:t xml:space="preserve"> internal and</w:t>
      </w:r>
      <w:r w:rsidRPr="00BB1D33">
        <w:t xml:space="preserve"> external entities (systems and end users). It is used to clarify, confirm, and document the environment in which the system operates. The </w:t>
      </w:r>
      <w:r>
        <w:t xml:space="preserve">interaction with </w:t>
      </w:r>
      <w:r w:rsidRPr="00BB1D33">
        <w:t xml:space="preserve">the external systems, their interfaces, and the information and control flows will help in </w:t>
      </w:r>
      <w:r>
        <w:t xml:space="preserve">the </w:t>
      </w:r>
      <w:r w:rsidRPr="00BB1D33">
        <w:t>development of technical artifacts that fully document the architecture</w:t>
      </w:r>
      <w:r>
        <w:t xml:space="preserve">. </w:t>
      </w:r>
      <w:r>
        <w:rPr>
          <w:lang w:val="en-GB"/>
        </w:rPr>
        <w:t xml:space="preserve">The logical overview diagram is shown in the Figure 2. </w:t>
      </w:r>
    </w:p>
    <w:p w:rsidR="00CB7D32" w:rsidRDefault="00CA46D8" w:rsidP="0095653C">
      <w:pPr>
        <w:keepNext/>
      </w:pPr>
      <w:r>
        <w:object w:dxaOrig="15468" w:dyaOrig="6085">
          <v:shape id="_x0000_i1027" type="#_x0000_t75" style="width:431.25pt;height:169.5pt" o:ole="">
            <v:imagedata r:id="rId18" o:title=""/>
          </v:shape>
          <o:OLEObject Type="Embed" ProgID="Visio.Drawing.11" ShapeID="_x0000_i1027" DrawAspect="Content" ObjectID="_1487693804" r:id="rId19"/>
        </w:object>
      </w:r>
    </w:p>
    <w:p w:rsidR="00CB7D32" w:rsidRDefault="00CB7D32" w:rsidP="0095653C">
      <w:pPr>
        <w:pStyle w:val="Caption"/>
        <w:jc w:val="center"/>
        <w:rPr>
          <w:lang w:val="en-GB"/>
        </w:rPr>
      </w:pPr>
      <w:r>
        <w:t xml:space="preserve">Figure </w:t>
      </w:r>
      <w:r w:rsidR="004E7155">
        <w:fldChar w:fldCharType="begin"/>
      </w:r>
      <w:r w:rsidR="00DC4D54">
        <w:instrText xml:space="preserve"> SEQ Figure \* ARABIC </w:instrText>
      </w:r>
      <w:r w:rsidR="004E7155">
        <w:fldChar w:fldCharType="separate"/>
      </w:r>
      <w:r w:rsidR="003758A1">
        <w:rPr>
          <w:noProof/>
        </w:rPr>
        <w:t>2</w:t>
      </w:r>
      <w:r w:rsidR="004E7155">
        <w:rPr>
          <w:noProof/>
        </w:rPr>
        <w:fldChar w:fldCharType="end"/>
      </w:r>
      <w:r>
        <w:t xml:space="preserve"> Logical Overview</w:t>
      </w:r>
      <w:r w:rsidR="00455AB6">
        <w:t xml:space="preserve"> – Target State</w:t>
      </w:r>
    </w:p>
    <w:p w:rsidR="00CB7D32" w:rsidRDefault="00CB7D32" w:rsidP="00BC30DF">
      <w:pPr>
        <w:pStyle w:val="Heading2"/>
        <w:rPr>
          <w:lang w:val="en-GB"/>
        </w:rPr>
      </w:pPr>
      <w:bookmarkStart w:id="23" w:name="_Toc410832849"/>
      <w:r>
        <w:rPr>
          <w:lang w:val="en-GB"/>
        </w:rPr>
        <w:t>Operation Steps</w:t>
      </w:r>
      <w:bookmarkEnd w:id="23"/>
    </w:p>
    <w:p w:rsidR="00D92281" w:rsidRDefault="000406E1" w:rsidP="00A55FF5">
      <w:pPr>
        <w:rPr>
          <w:lang w:val="en-GB"/>
        </w:rPr>
      </w:pPr>
      <w:r>
        <w:rPr>
          <w:lang w:val="en-GB"/>
        </w:rPr>
        <w:t>Mobile Nurse</w:t>
      </w:r>
      <w:r w:rsidR="00CB7D32">
        <w:rPr>
          <w:lang w:val="en-GB"/>
        </w:rPr>
        <w:t xml:space="preserve"> contains four main operations namely,</w:t>
      </w:r>
      <w:r w:rsidR="00D92281">
        <w:rPr>
          <w:lang w:val="en-GB"/>
        </w:rPr>
        <w:t xml:space="preserve"> Device L</w:t>
      </w:r>
      <w:r w:rsidR="008A3AAF">
        <w:rPr>
          <w:lang w:val="en-GB"/>
        </w:rPr>
        <w:t>ogin,</w:t>
      </w:r>
      <w:r w:rsidR="00CB7D32">
        <w:rPr>
          <w:lang w:val="en-GB"/>
        </w:rPr>
        <w:t xml:space="preserve"> </w:t>
      </w:r>
      <w:r w:rsidR="008A3AAF">
        <w:rPr>
          <w:lang w:val="en-GB"/>
        </w:rPr>
        <w:t>User Login/</w:t>
      </w:r>
      <w:r w:rsidR="00CB7D32">
        <w:rPr>
          <w:lang w:val="en-GB"/>
        </w:rPr>
        <w:t>Logout, Get Appointment</w:t>
      </w:r>
      <w:r w:rsidR="00B90A59">
        <w:rPr>
          <w:lang w:val="en-GB"/>
        </w:rPr>
        <w:t>s</w:t>
      </w:r>
      <w:r w:rsidR="00CB7D32">
        <w:rPr>
          <w:lang w:val="en-GB"/>
        </w:rPr>
        <w:t xml:space="preserve"> and Upload Note. The sequence of steps for these operations is shown in this </w:t>
      </w:r>
      <w:r w:rsidR="00D92281">
        <w:rPr>
          <w:lang w:val="en-GB"/>
        </w:rPr>
        <w:t>diagram</w:t>
      </w:r>
      <w:r w:rsidR="00CB7D32">
        <w:rPr>
          <w:lang w:val="en-GB"/>
        </w:rPr>
        <w:t>.</w:t>
      </w:r>
      <w:r w:rsidR="00D92281">
        <w:rPr>
          <w:lang w:val="en-GB"/>
        </w:rPr>
        <w:t xml:space="preserve"> </w:t>
      </w:r>
    </w:p>
    <w:p w:rsidR="00D92281" w:rsidRDefault="00D92281" w:rsidP="00A55FF5">
      <w:pPr>
        <w:rPr>
          <w:lang w:val="en-GB"/>
        </w:rPr>
      </w:pPr>
      <w:r>
        <w:rPr>
          <w:lang w:val="en-GB"/>
        </w:rPr>
        <w:t>Device and use</w:t>
      </w:r>
      <w:r w:rsidR="00391766">
        <w:rPr>
          <w:lang w:val="en-GB"/>
        </w:rPr>
        <w:t>r</w:t>
      </w:r>
      <w:r>
        <w:rPr>
          <w:lang w:val="en-GB"/>
        </w:rPr>
        <w:t xml:space="preserve"> logins are handled by the Good Dynamics infrastructure. Once both logins are successful, an authentication token is made available on the iPad. This token shall be used in communication with the ESI infrastructure in order to get appointments and upload notes.</w:t>
      </w:r>
    </w:p>
    <w:p w:rsidR="002035E7" w:rsidRDefault="00D92281" w:rsidP="00A55FF5">
      <w:pPr>
        <w:rPr>
          <w:lang w:val="en-GB"/>
        </w:rPr>
      </w:pPr>
      <w:r>
        <w:rPr>
          <w:lang w:val="en-GB"/>
        </w:rPr>
        <w:t xml:space="preserve"> </w:t>
      </w:r>
      <w:r w:rsidR="00CB7D32">
        <w:rPr>
          <w:lang w:val="en-GB"/>
        </w:rPr>
        <w:t xml:space="preserve">  </w:t>
      </w:r>
    </w:p>
    <w:p w:rsidR="002035E7" w:rsidRDefault="00D12D6A" w:rsidP="002035E7">
      <w:pPr>
        <w:keepNext/>
      </w:pPr>
      <w:r>
        <w:object w:dxaOrig="15214" w:dyaOrig="9420">
          <v:shape id="_x0000_i1028" type="#_x0000_t75" style="width:431.25pt;height:267pt" o:ole="">
            <v:imagedata r:id="rId20" o:title=""/>
          </v:shape>
          <o:OLEObject Type="Embed" ProgID="Visio.Drawing.11" ShapeID="_x0000_i1028" DrawAspect="Content" ObjectID="_1487693805" r:id="rId21"/>
        </w:object>
      </w:r>
    </w:p>
    <w:p w:rsidR="002035E7" w:rsidRPr="00670357" w:rsidRDefault="002035E7" w:rsidP="002035E7">
      <w:pPr>
        <w:pStyle w:val="Caption"/>
        <w:jc w:val="center"/>
        <w:rPr>
          <w:color w:val="auto"/>
        </w:rPr>
      </w:pPr>
      <w:r w:rsidRPr="00670357">
        <w:rPr>
          <w:color w:val="auto"/>
        </w:rPr>
        <w:t xml:space="preserve">Figure </w:t>
      </w:r>
      <w:r w:rsidR="004E7155" w:rsidRPr="00670357">
        <w:rPr>
          <w:color w:val="auto"/>
        </w:rPr>
        <w:fldChar w:fldCharType="begin"/>
      </w:r>
      <w:r w:rsidRPr="00670357">
        <w:rPr>
          <w:color w:val="auto"/>
        </w:rPr>
        <w:instrText xml:space="preserve"> SEQ Figure \* ARABIC </w:instrText>
      </w:r>
      <w:r w:rsidR="004E7155" w:rsidRPr="00670357">
        <w:rPr>
          <w:color w:val="auto"/>
        </w:rPr>
        <w:fldChar w:fldCharType="separate"/>
      </w:r>
      <w:r w:rsidR="003758A1">
        <w:rPr>
          <w:noProof/>
          <w:color w:val="auto"/>
        </w:rPr>
        <w:t>3</w:t>
      </w:r>
      <w:r w:rsidR="004E7155" w:rsidRPr="00670357">
        <w:rPr>
          <w:color w:val="auto"/>
        </w:rPr>
        <w:fldChar w:fldCharType="end"/>
      </w:r>
      <w:r w:rsidRPr="00670357">
        <w:rPr>
          <w:color w:val="auto"/>
        </w:rPr>
        <w:t xml:space="preserve"> </w:t>
      </w:r>
      <w:r w:rsidR="008E1B45">
        <w:rPr>
          <w:color w:val="auto"/>
        </w:rPr>
        <w:t>Operations</w:t>
      </w:r>
      <w:r w:rsidRPr="00670357">
        <w:rPr>
          <w:color w:val="auto"/>
        </w:rPr>
        <w:t xml:space="preserve"> from Nurse iPad Walkthrough</w:t>
      </w:r>
      <w:r w:rsidR="007A378D">
        <w:rPr>
          <w:color w:val="auto"/>
        </w:rPr>
        <w:t xml:space="preserve"> – Target State</w:t>
      </w:r>
    </w:p>
    <w:p w:rsidR="002035E7" w:rsidRDefault="002035E7" w:rsidP="002035E7">
      <w:pPr>
        <w:rPr>
          <w:lang w:val="en-GB"/>
        </w:rPr>
      </w:pPr>
    </w:p>
    <w:p w:rsidR="002035E7" w:rsidRPr="001F1402" w:rsidRDefault="002035E7" w:rsidP="002035E7">
      <w:pPr>
        <w:rPr>
          <w:lang w:val="en-GB"/>
        </w:rPr>
      </w:pPr>
      <w:r w:rsidRPr="001F1402">
        <w:rPr>
          <w:lang w:val="en-GB"/>
        </w:rPr>
        <w:t xml:space="preserve">For a visual summary of the walkthrough, please refer to the </w:t>
      </w:r>
      <w:r w:rsidR="007549D6">
        <w:rPr>
          <w:lang w:val="en-GB"/>
        </w:rPr>
        <w:t>color</w:t>
      </w:r>
      <w:r w:rsidRPr="001F1402">
        <w:rPr>
          <w:lang w:val="en-GB"/>
        </w:rPr>
        <w:t xml:space="preserve"> trace in the associated figure. </w:t>
      </w:r>
    </w:p>
    <w:p w:rsidR="002035E7" w:rsidRPr="001F1402" w:rsidRDefault="002035E7" w:rsidP="002035E7">
      <w:pPr>
        <w:rPr>
          <w:lang w:val="en-GB"/>
        </w:rPr>
      </w:pPr>
      <w:r w:rsidRPr="001F1402">
        <w:rPr>
          <w:lang w:val="en-GB"/>
        </w:rPr>
        <w:t xml:space="preserve">Note that all incoming and outgoing requests to the internet are mediated by the firewalls. </w:t>
      </w:r>
      <w:r>
        <w:rPr>
          <w:lang w:val="en-GB"/>
        </w:rPr>
        <w:t xml:space="preserve">Firewall interactions are assumed and </w:t>
      </w:r>
      <w:r w:rsidRPr="001F1402">
        <w:rPr>
          <w:lang w:val="en-GB"/>
        </w:rPr>
        <w:t>will be omitted in this walkthrough, for brevity and clarity.</w:t>
      </w:r>
    </w:p>
    <w:p w:rsidR="00895838" w:rsidRDefault="002035E7" w:rsidP="002035E7">
      <w:pPr>
        <w:pStyle w:val="ListParagraph"/>
        <w:numPr>
          <w:ilvl w:val="0"/>
          <w:numId w:val="26"/>
        </w:numPr>
        <w:rPr>
          <w:lang w:val="en-GB"/>
        </w:rPr>
      </w:pPr>
      <w:r w:rsidRPr="001F1402">
        <w:rPr>
          <w:lang w:val="en-GB"/>
        </w:rPr>
        <w:t xml:space="preserve">The </w:t>
      </w:r>
      <w:r w:rsidR="00DA072A">
        <w:rPr>
          <w:lang w:val="en-GB"/>
        </w:rPr>
        <w:t xml:space="preserve">device management is handled </w:t>
      </w:r>
      <w:r w:rsidR="00895838">
        <w:rPr>
          <w:lang w:val="en-GB"/>
        </w:rPr>
        <w:t xml:space="preserve">through </w:t>
      </w:r>
      <w:r w:rsidR="00024DA4">
        <w:rPr>
          <w:lang w:val="en-GB"/>
        </w:rPr>
        <w:t>Good</w:t>
      </w:r>
      <w:r w:rsidR="00895838">
        <w:rPr>
          <w:lang w:val="en-GB"/>
        </w:rPr>
        <w:t xml:space="preserve"> MDM/MAM</w:t>
      </w:r>
      <w:r w:rsidR="00FF5166">
        <w:rPr>
          <w:lang w:val="en-GB"/>
        </w:rPr>
        <w:t xml:space="preserve"> </w:t>
      </w:r>
    </w:p>
    <w:p w:rsidR="00FF5166" w:rsidRDefault="00895838" w:rsidP="002035E7">
      <w:pPr>
        <w:pStyle w:val="ListParagraph"/>
        <w:numPr>
          <w:ilvl w:val="0"/>
          <w:numId w:val="26"/>
        </w:numPr>
        <w:rPr>
          <w:lang w:val="en-GB"/>
        </w:rPr>
      </w:pPr>
      <w:r w:rsidRPr="001F1402">
        <w:rPr>
          <w:lang w:val="en-GB"/>
        </w:rPr>
        <w:t xml:space="preserve">The </w:t>
      </w:r>
      <w:r>
        <w:rPr>
          <w:lang w:val="en-GB"/>
        </w:rPr>
        <w:t xml:space="preserve">nurse performs </w:t>
      </w:r>
      <w:r w:rsidR="00DA072A">
        <w:rPr>
          <w:lang w:val="en-GB"/>
        </w:rPr>
        <w:t>user authentication against Good Control/Proxy infrastructure through Good Network Operation Center (NOC)</w:t>
      </w:r>
      <w:r>
        <w:rPr>
          <w:lang w:val="en-GB"/>
        </w:rPr>
        <w:t xml:space="preserve"> </w:t>
      </w:r>
    </w:p>
    <w:p w:rsidR="00FF5166" w:rsidRPr="00D563E5" w:rsidRDefault="00FF5166" w:rsidP="00D563E5">
      <w:pPr>
        <w:pStyle w:val="ListParagraph"/>
        <w:numPr>
          <w:ilvl w:val="0"/>
          <w:numId w:val="26"/>
        </w:numPr>
        <w:rPr>
          <w:lang w:val="en-GB"/>
        </w:rPr>
      </w:pPr>
      <w:r>
        <w:rPr>
          <w:lang w:val="en-GB"/>
        </w:rPr>
        <w:t>The Good Control server authenticates user ag</w:t>
      </w:r>
      <w:r w:rsidR="00D563E5">
        <w:rPr>
          <w:lang w:val="en-GB"/>
        </w:rPr>
        <w:t xml:space="preserve">ainst the enterprise directory. </w:t>
      </w:r>
      <w:r w:rsidRPr="00D563E5">
        <w:rPr>
          <w:lang w:val="en-GB"/>
        </w:rPr>
        <w:t>Once authentication is successful, the authentication token (auth token) is sent back to the iPad node through the NOC</w:t>
      </w:r>
    </w:p>
    <w:p w:rsidR="00FF5166" w:rsidRDefault="00FF5166" w:rsidP="002035E7">
      <w:pPr>
        <w:pStyle w:val="ListParagraph"/>
        <w:numPr>
          <w:ilvl w:val="0"/>
          <w:numId w:val="26"/>
        </w:numPr>
        <w:rPr>
          <w:lang w:val="en-GB"/>
        </w:rPr>
      </w:pPr>
      <w:r>
        <w:rPr>
          <w:lang w:val="en-GB"/>
        </w:rPr>
        <w:t xml:space="preserve">The nurse </w:t>
      </w:r>
      <w:r w:rsidR="00937B96">
        <w:rPr>
          <w:lang w:val="en-GB"/>
        </w:rPr>
        <w:t xml:space="preserve">performs </w:t>
      </w:r>
      <w:r>
        <w:rPr>
          <w:lang w:val="en-GB"/>
        </w:rPr>
        <w:t>get appointment list</w:t>
      </w:r>
      <w:r w:rsidR="00A8523B">
        <w:rPr>
          <w:lang w:val="en-GB"/>
        </w:rPr>
        <w:t xml:space="preserve"> or upload note operations</w:t>
      </w:r>
      <w:r>
        <w:rPr>
          <w:lang w:val="en-GB"/>
        </w:rPr>
        <w:t xml:space="preserve">. </w:t>
      </w:r>
      <w:r w:rsidRPr="001F1402">
        <w:rPr>
          <w:lang w:val="en-GB"/>
        </w:rPr>
        <w:t xml:space="preserve">The </w:t>
      </w:r>
      <w:r>
        <w:rPr>
          <w:lang w:val="en-GB"/>
        </w:rPr>
        <w:t>iPad</w:t>
      </w:r>
      <w:r w:rsidRPr="001F1402">
        <w:rPr>
          <w:lang w:val="en-GB"/>
        </w:rPr>
        <w:t xml:space="preserve"> node</w:t>
      </w:r>
      <w:r>
        <w:rPr>
          <w:lang w:val="en-GB"/>
        </w:rPr>
        <w:t xml:space="preserve"> sends request to Good Control server</w:t>
      </w:r>
      <w:r w:rsidR="008D16F8">
        <w:rPr>
          <w:lang w:val="en-GB"/>
        </w:rPr>
        <w:t xml:space="preserve"> via the Good NOC</w:t>
      </w:r>
      <w:r>
        <w:rPr>
          <w:lang w:val="en-GB"/>
        </w:rPr>
        <w:t xml:space="preserve"> along with</w:t>
      </w:r>
      <w:r w:rsidR="007C0857">
        <w:rPr>
          <w:lang w:val="en-GB"/>
        </w:rPr>
        <w:t xml:space="preserve"> the authentication token.</w:t>
      </w:r>
      <w:r>
        <w:rPr>
          <w:lang w:val="en-GB"/>
        </w:rPr>
        <w:t xml:space="preserve"> </w:t>
      </w:r>
    </w:p>
    <w:p w:rsidR="00811B9F" w:rsidRDefault="00FF5166" w:rsidP="00FF5166">
      <w:pPr>
        <w:pStyle w:val="ListParagraph"/>
        <w:numPr>
          <w:ilvl w:val="0"/>
          <w:numId w:val="26"/>
        </w:numPr>
        <w:rPr>
          <w:lang w:val="en-GB"/>
        </w:rPr>
      </w:pPr>
      <w:r>
        <w:rPr>
          <w:lang w:val="en-GB"/>
        </w:rPr>
        <w:t xml:space="preserve">The Good </w:t>
      </w:r>
      <w:r w:rsidR="00FA081A">
        <w:rPr>
          <w:lang w:val="en-GB"/>
        </w:rPr>
        <w:t>Proxy</w:t>
      </w:r>
      <w:r>
        <w:rPr>
          <w:lang w:val="en-GB"/>
        </w:rPr>
        <w:t xml:space="preserve"> server forwards the </w:t>
      </w:r>
      <w:r w:rsidR="007C0857">
        <w:rPr>
          <w:lang w:val="en-GB"/>
        </w:rPr>
        <w:t>request to MPOC Aggregator</w:t>
      </w:r>
      <w:r>
        <w:rPr>
          <w:lang w:val="en-GB"/>
        </w:rPr>
        <w:t>.</w:t>
      </w:r>
    </w:p>
    <w:p w:rsidR="00FF5166" w:rsidRDefault="00811B9F" w:rsidP="00FF5166">
      <w:pPr>
        <w:pStyle w:val="ListParagraph"/>
        <w:numPr>
          <w:ilvl w:val="0"/>
          <w:numId w:val="26"/>
        </w:numPr>
        <w:rPr>
          <w:lang w:val="en-GB"/>
        </w:rPr>
      </w:pPr>
      <w:r>
        <w:rPr>
          <w:lang w:val="en-GB"/>
        </w:rPr>
        <w:t xml:space="preserve">The MPOC Aggregator validates the Good auth token against the Good Control infrastructure through the </w:t>
      </w:r>
      <w:r w:rsidR="005B3086">
        <w:rPr>
          <w:lang w:val="en-GB"/>
        </w:rPr>
        <w:t>Mobile</w:t>
      </w:r>
      <w:r>
        <w:rPr>
          <w:lang w:val="en-GB"/>
        </w:rPr>
        <w:t xml:space="preserve"> Security </w:t>
      </w:r>
      <w:r w:rsidR="005B3086">
        <w:rPr>
          <w:lang w:val="en-GB"/>
        </w:rPr>
        <w:t>Gateway</w:t>
      </w:r>
    </w:p>
    <w:p w:rsidR="00FF5166" w:rsidRDefault="00FF5166" w:rsidP="00FF5166">
      <w:pPr>
        <w:pStyle w:val="ListParagraph"/>
        <w:numPr>
          <w:ilvl w:val="0"/>
          <w:numId w:val="26"/>
        </w:numPr>
        <w:rPr>
          <w:lang w:val="en-GB"/>
        </w:rPr>
      </w:pPr>
      <w:r>
        <w:rPr>
          <w:lang w:val="en-GB"/>
        </w:rPr>
        <w:t>The MPOC Aggregator sen</w:t>
      </w:r>
      <w:r w:rsidR="00937B96">
        <w:rPr>
          <w:lang w:val="en-GB"/>
        </w:rPr>
        <w:t>ds</w:t>
      </w:r>
      <w:r>
        <w:rPr>
          <w:lang w:val="en-GB"/>
        </w:rPr>
        <w:t xml:space="preserve"> the request to Mobile Nurse Gateway (Red).</w:t>
      </w:r>
    </w:p>
    <w:p w:rsidR="00F76200" w:rsidRDefault="00F76200" w:rsidP="00FF5166">
      <w:pPr>
        <w:pStyle w:val="ListParagraph"/>
        <w:numPr>
          <w:ilvl w:val="0"/>
          <w:numId w:val="26"/>
        </w:numPr>
        <w:rPr>
          <w:lang w:val="en-GB"/>
        </w:rPr>
      </w:pPr>
      <w:r>
        <w:rPr>
          <w:lang w:val="en-GB"/>
        </w:rPr>
        <w:t xml:space="preserve">The Mobile Nurse Gateway validates the Good auth token against the Good Control </w:t>
      </w:r>
      <w:r w:rsidR="00D85639">
        <w:rPr>
          <w:lang w:val="en-GB"/>
        </w:rPr>
        <w:t>infrastructure</w:t>
      </w:r>
      <w:r w:rsidR="00AE58B6">
        <w:rPr>
          <w:lang w:val="en-GB"/>
        </w:rPr>
        <w:t xml:space="preserve"> through the Mobile Security Gateway</w:t>
      </w:r>
    </w:p>
    <w:p w:rsidR="00B60724" w:rsidRDefault="003B5CA3" w:rsidP="00FF5166">
      <w:pPr>
        <w:pStyle w:val="ListParagraph"/>
        <w:numPr>
          <w:ilvl w:val="0"/>
          <w:numId w:val="26"/>
        </w:numPr>
        <w:rPr>
          <w:lang w:val="en-GB"/>
        </w:rPr>
      </w:pPr>
      <w:r>
        <w:rPr>
          <w:lang w:val="en-GB"/>
        </w:rPr>
        <w:t xml:space="preserve">The Mobile Nurse Gateway </w:t>
      </w:r>
      <w:r w:rsidR="00537776">
        <w:rPr>
          <w:lang w:val="en-GB"/>
        </w:rPr>
        <w:t>reaches to the enterprise backend systems (FileNet, SGIATMS) to perform the operations</w:t>
      </w:r>
      <w:r w:rsidR="00B60724">
        <w:rPr>
          <w:lang w:val="en-GB"/>
        </w:rPr>
        <w:t>.</w:t>
      </w:r>
      <w:r w:rsidR="00537776">
        <w:rPr>
          <w:lang w:val="en-GB"/>
        </w:rPr>
        <w:t xml:space="preserve"> </w:t>
      </w:r>
    </w:p>
    <w:p w:rsidR="00FF5166" w:rsidRDefault="00B60724" w:rsidP="00FF5166">
      <w:pPr>
        <w:pStyle w:val="ListParagraph"/>
        <w:numPr>
          <w:ilvl w:val="0"/>
          <w:numId w:val="26"/>
        </w:numPr>
        <w:rPr>
          <w:lang w:val="en-GB"/>
        </w:rPr>
      </w:pPr>
      <w:r>
        <w:rPr>
          <w:lang w:val="en-GB"/>
        </w:rPr>
        <w:t xml:space="preserve">The Mobile Nurse Gateway </w:t>
      </w:r>
      <w:r w:rsidR="003B5CA3">
        <w:rPr>
          <w:lang w:val="en-GB"/>
        </w:rPr>
        <w:t xml:space="preserve">returns the response (either the appointment list or the status of upload) to the Aggregator. </w:t>
      </w:r>
    </w:p>
    <w:p w:rsidR="00B60724" w:rsidRDefault="00B60724" w:rsidP="00FF5166">
      <w:pPr>
        <w:pStyle w:val="ListParagraph"/>
        <w:numPr>
          <w:ilvl w:val="0"/>
          <w:numId w:val="26"/>
        </w:numPr>
        <w:rPr>
          <w:lang w:val="en-GB"/>
        </w:rPr>
      </w:pPr>
      <w:r>
        <w:rPr>
          <w:lang w:val="en-GB"/>
        </w:rPr>
        <w:t>The MPOC Aggregator returns the response to the iPad through Good Control/Proxy and Good NOC.</w:t>
      </w:r>
    </w:p>
    <w:p w:rsidR="00CB7D32" w:rsidRDefault="00CB7D32" w:rsidP="00A55FF5">
      <w:pPr>
        <w:rPr>
          <w:lang w:val="en-GB"/>
        </w:rPr>
      </w:pPr>
    </w:p>
    <w:p w:rsidR="00CB7D32" w:rsidRDefault="00CB7D32" w:rsidP="0010520F">
      <w:pPr>
        <w:pStyle w:val="Heading1"/>
        <w:rPr>
          <w:lang w:val="en-GB"/>
        </w:rPr>
      </w:pPr>
      <w:bookmarkStart w:id="24" w:name="_Toc410832850"/>
      <w:r>
        <w:rPr>
          <w:lang w:val="en-GB"/>
        </w:rPr>
        <w:lastRenderedPageBreak/>
        <w:t>Application Design</w:t>
      </w:r>
      <w:bookmarkEnd w:id="24"/>
    </w:p>
    <w:p w:rsidR="00CB7D32" w:rsidRDefault="00CB7D32" w:rsidP="005E05A4">
      <w:pPr>
        <w:rPr>
          <w:lang w:val="en-GB"/>
        </w:rPr>
      </w:pPr>
      <w:r>
        <w:rPr>
          <w:lang w:val="en-GB"/>
        </w:rPr>
        <w:t xml:space="preserve">This section contains the design for the Mobile Nurse application. Mobile Nurse application is a part of the Mobile Point of Care (MPOC) system that provides user interfaces to allow nurses to collect therapy and patient care data during their visits. The mobile nurse application connects to ESI infrastructure through a set of web service calls to obtain and submit patient visitation and therapy related data.  </w:t>
      </w:r>
    </w:p>
    <w:p w:rsidR="00CB7D32" w:rsidRPr="005E05A4" w:rsidRDefault="00CB7D32" w:rsidP="005E05A4">
      <w:pPr>
        <w:rPr>
          <w:lang w:val="en-GB"/>
        </w:rPr>
      </w:pPr>
      <w:r>
        <w:rPr>
          <w:lang w:val="en-GB"/>
        </w:rPr>
        <w:t>This section consists of sub sections that present user interfaces (UI), data design and protocols to communicate with the enterprise infrastructure. Section 4.1 presents the UI design, the following section presents the data design and section 4.3 presents the protocols used.</w:t>
      </w:r>
    </w:p>
    <w:p w:rsidR="00CB7D32" w:rsidRDefault="00CB7D32" w:rsidP="0010520F">
      <w:pPr>
        <w:pStyle w:val="Heading2"/>
        <w:rPr>
          <w:lang w:val="en-GB"/>
        </w:rPr>
      </w:pPr>
      <w:bookmarkStart w:id="25" w:name="_Toc410832851"/>
      <w:r>
        <w:rPr>
          <w:lang w:val="en-GB"/>
        </w:rPr>
        <w:t>User Interface Design</w:t>
      </w:r>
      <w:bookmarkEnd w:id="25"/>
    </w:p>
    <w:p w:rsidR="00CB7D32" w:rsidRDefault="00CB7D32" w:rsidP="0075746F">
      <w:pPr>
        <w:rPr>
          <w:lang w:val="en-GB"/>
        </w:rPr>
      </w:pPr>
      <w:r>
        <w:rPr>
          <w:lang w:val="en-GB"/>
        </w:rPr>
        <w:t xml:space="preserve">This section presents a high level design of the user interfaces for the Mobile Nurse application. Mobile Nurse is essentially a form based application that follows the same flow logic as the current version of the Mobile Point of Care (MPOC) application.  </w:t>
      </w:r>
    </w:p>
    <w:p w:rsidR="007557C1" w:rsidRDefault="007557C1" w:rsidP="007557C1">
      <w:pPr>
        <w:pStyle w:val="Heading3"/>
        <w:numPr>
          <w:ilvl w:val="2"/>
          <w:numId w:val="1"/>
        </w:numPr>
        <w:rPr>
          <w:lang w:val="en-GB"/>
        </w:rPr>
      </w:pPr>
      <w:bookmarkStart w:id="26" w:name="_Toc410832852"/>
      <w:r>
        <w:rPr>
          <w:lang w:val="en-GB"/>
        </w:rPr>
        <w:t>Branding</w:t>
      </w:r>
      <w:bookmarkEnd w:id="26"/>
    </w:p>
    <w:p w:rsidR="007557C1" w:rsidRDefault="007557C1" w:rsidP="007557C1">
      <w:r w:rsidRPr="00F368C6">
        <w:t>The brand elements for the designs/UI will be modeled after t</w:t>
      </w:r>
      <w:r>
        <w:t xml:space="preserve">he Accredo brand guidelines, found at </w:t>
      </w:r>
      <w:hyperlink r:id="rId22" w:history="1">
        <w:r>
          <w:rPr>
            <w:rFonts w:ascii="Calibri" w:eastAsia="MS Mincho" w:hAnsi="Calibri" w:cs="Calibri"/>
            <w:color w:val="0000FF"/>
            <w:sz w:val="22"/>
            <w:szCs w:val="22"/>
            <w:u w:val="single"/>
          </w:rPr>
          <w:t>https://es-eod.thebrandauthority.com/app/do/User/Home</w:t>
        </w:r>
      </w:hyperlink>
      <w:r>
        <w:rPr>
          <w:rFonts w:ascii="Tms Rmn" w:eastAsia="MS Mincho" w:hAnsi="Tms Rmn"/>
          <w:sz w:val="24"/>
          <w:szCs w:val="24"/>
        </w:rPr>
        <w:t>.</w:t>
      </w:r>
    </w:p>
    <w:p w:rsidR="007557C1" w:rsidRPr="00344CAA" w:rsidRDefault="007557C1" w:rsidP="007557C1">
      <w:pPr>
        <w:ind w:left="360"/>
        <w:rPr>
          <w:b/>
        </w:rPr>
      </w:pPr>
      <w:r w:rsidRPr="00344CAA">
        <w:rPr>
          <w:b/>
        </w:rPr>
        <w:t>Logo Color Specifications</w:t>
      </w:r>
    </w:p>
    <w:p w:rsidR="007557C1" w:rsidRPr="00F368C6" w:rsidRDefault="00F15E72" w:rsidP="007557C1">
      <w:pPr>
        <w:ind w:left="360"/>
      </w:pPr>
      <w:r>
        <w:rPr>
          <w:noProof/>
        </w:rPr>
        <w:drawing>
          <wp:inline distT="0" distB="0" distL="0" distR="0">
            <wp:extent cx="4152900" cy="781050"/>
            <wp:effectExtent l="0" t="0" r="0" b="0"/>
            <wp:docPr id="4" name="Picture 4" descr="https://es-eod.thebrandauthority.com/html/images/brandStandards/specialty/colorPalettes/SB_LogoColor_PP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s-eod.thebrandauthority.com/html/images/brandStandards/specialty/colorPalettes/SB_LogoColor_PPLight.jpg"/>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900" cy="781050"/>
                    </a:xfrm>
                    <a:prstGeom prst="rect">
                      <a:avLst/>
                    </a:prstGeom>
                    <a:noFill/>
                    <a:ln>
                      <a:noFill/>
                    </a:ln>
                  </pic:spPr>
                </pic:pic>
              </a:graphicData>
            </a:graphic>
          </wp:inline>
        </w:drawing>
      </w:r>
    </w:p>
    <w:p w:rsidR="007557C1" w:rsidRDefault="007557C1" w:rsidP="007557C1">
      <w:pPr>
        <w:ind w:left="360"/>
        <w:rPr>
          <w:b/>
        </w:rPr>
      </w:pPr>
      <w:r>
        <w:rPr>
          <w:b/>
        </w:rPr>
        <w:t>Primary Palette – Light</w:t>
      </w:r>
    </w:p>
    <w:p w:rsidR="007557C1" w:rsidRDefault="00F15E72" w:rsidP="007557C1">
      <w:pPr>
        <w:ind w:left="360"/>
        <w:rPr>
          <w:noProof/>
        </w:rPr>
      </w:pPr>
      <w:r>
        <w:rPr>
          <w:noProof/>
        </w:rPr>
        <w:lastRenderedPageBreak/>
        <w:drawing>
          <wp:inline distT="0" distB="0" distL="0" distR="0">
            <wp:extent cx="4124325" cy="4886325"/>
            <wp:effectExtent l="0" t="0" r="0" b="0"/>
            <wp:docPr id="5" name="Picture 5" descr="https://es-eod.thebrandauthority.com/html/images/brandStandards/specialty/colorPalettes/SB_LogoColor_SPD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s-eod.thebrandauthority.com/html/images/brandStandards/specialty/colorPalettes/SB_LogoColor_SPDark.jpg"/>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4325" cy="4886325"/>
                    </a:xfrm>
                    <a:prstGeom prst="rect">
                      <a:avLst/>
                    </a:prstGeom>
                    <a:noFill/>
                    <a:ln>
                      <a:noFill/>
                    </a:ln>
                  </pic:spPr>
                </pic:pic>
              </a:graphicData>
            </a:graphic>
          </wp:inline>
        </w:drawing>
      </w:r>
    </w:p>
    <w:p w:rsidR="007557C1" w:rsidRDefault="007557C1" w:rsidP="007557C1">
      <w:pPr>
        <w:ind w:left="360"/>
        <w:rPr>
          <w:b/>
        </w:rPr>
      </w:pPr>
      <w:r>
        <w:rPr>
          <w:b/>
        </w:rPr>
        <w:t>Secondary Palette – Dark</w:t>
      </w:r>
    </w:p>
    <w:p w:rsidR="007557C1" w:rsidRDefault="00F15E72" w:rsidP="007557C1">
      <w:pPr>
        <w:ind w:left="360"/>
        <w:rPr>
          <w:b/>
        </w:rPr>
      </w:pPr>
      <w:r>
        <w:rPr>
          <w:noProof/>
        </w:rPr>
        <w:lastRenderedPageBreak/>
        <w:drawing>
          <wp:inline distT="0" distB="0" distL="0" distR="0">
            <wp:extent cx="4143375" cy="4267200"/>
            <wp:effectExtent l="0" t="0" r="0" b="0"/>
            <wp:docPr id="6" name="Picture 6" descr="https://es-eod.thebrandauthority.com/html/images/brandStandards/specialty/colorPalettes/SB_TypeApp_SecondaryPal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s-eod.thebrandauthority.com/html/images/brandStandards/specialty/colorPalettes/SB_TypeApp_SecondaryPalette.jpg"/>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43375" cy="4267200"/>
                    </a:xfrm>
                    <a:prstGeom prst="rect">
                      <a:avLst/>
                    </a:prstGeom>
                    <a:noFill/>
                    <a:ln>
                      <a:noFill/>
                    </a:ln>
                  </pic:spPr>
                </pic:pic>
              </a:graphicData>
            </a:graphic>
          </wp:inline>
        </w:drawing>
      </w:r>
    </w:p>
    <w:p w:rsidR="007557C1" w:rsidRPr="00344CAA" w:rsidRDefault="007557C1" w:rsidP="007557C1">
      <w:pPr>
        <w:ind w:left="360"/>
        <w:rPr>
          <w:b/>
        </w:rPr>
      </w:pPr>
      <w:r>
        <w:rPr>
          <w:b/>
        </w:rPr>
        <w:t>Font</w:t>
      </w:r>
      <w:r w:rsidRPr="00344CAA">
        <w:rPr>
          <w:b/>
        </w:rPr>
        <w:t xml:space="preserve"> Specifications</w:t>
      </w:r>
    </w:p>
    <w:p w:rsidR="007557C1" w:rsidRDefault="007557C1" w:rsidP="007557C1">
      <w:pPr>
        <w:ind w:firstLine="360"/>
      </w:pPr>
      <w:r>
        <w:t xml:space="preserve">The iOS System Font should be used. </w:t>
      </w:r>
    </w:p>
    <w:p w:rsidR="007557C1" w:rsidRPr="00F368C6" w:rsidRDefault="007557C1" w:rsidP="007557C1">
      <w:pPr>
        <w:ind w:left="360"/>
      </w:pPr>
    </w:p>
    <w:p w:rsidR="007557C1" w:rsidRPr="00600196" w:rsidRDefault="007557C1" w:rsidP="007557C1">
      <w:pPr>
        <w:rPr>
          <w:lang w:val="en-GB"/>
        </w:rPr>
      </w:pPr>
    </w:p>
    <w:p w:rsidR="007557C1" w:rsidRDefault="007557C1" w:rsidP="007557C1">
      <w:pPr>
        <w:pStyle w:val="Heading3"/>
        <w:numPr>
          <w:ilvl w:val="2"/>
          <w:numId w:val="1"/>
        </w:numPr>
        <w:rPr>
          <w:lang w:val="en-GB"/>
        </w:rPr>
      </w:pPr>
      <w:r>
        <w:rPr>
          <w:lang w:val="en-GB"/>
        </w:rPr>
        <w:br w:type="page"/>
      </w:r>
      <w:bookmarkStart w:id="27" w:name="_Toc410832853"/>
      <w:r>
        <w:rPr>
          <w:lang w:val="en-GB"/>
        </w:rPr>
        <w:lastRenderedPageBreak/>
        <w:t>Screen layout</w:t>
      </w:r>
      <w:bookmarkEnd w:id="27"/>
    </w:p>
    <w:p w:rsidR="007557C1" w:rsidRDefault="007557C1" w:rsidP="007557C1">
      <w:r>
        <w:t>One iPad design/UI footprint</w:t>
      </w:r>
      <w:r w:rsidRPr="00F368C6">
        <w:t xml:space="preserve"> </w:t>
      </w:r>
      <w:r>
        <w:t xml:space="preserve">is supported: </w:t>
      </w:r>
      <w:r w:rsidRPr="00F368C6">
        <w:t>Tablet horizontal (2048x1536)</w:t>
      </w:r>
      <w:r>
        <w:t>. The screen is locked in landscape mode, even when the end user turns the iPad to portrait orientation. Two types of layouts are used by the nCare application design: Centered and Three-Column.</w:t>
      </w:r>
    </w:p>
    <w:p w:rsidR="007557C1" w:rsidRDefault="007557C1" w:rsidP="007557C1">
      <w:pPr>
        <w:ind w:left="360"/>
        <w:rPr>
          <w:b/>
        </w:rPr>
      </w:pPr>
      <w:r>
        <w:rPr>
          <w:b/>
        </w:rPr>
        <w:t>Centered Layout</w:t>
      </w:r>
    </w:p>
    <w:p w:rsidR="007557C1" w:rsidRDefault="007557C1" w:rsidP="007557C1">
      <w:pPr>
        <w:ind w:left="360"/>
      </w:pPr>
      <w:r>
        <w:t>The Log In and Patient List screens are examples where the interactive elements are centered.</w:t>
      </w:r>
    </w:p>
    <w:p w:rsidR="007557C1" w:rsidRDefault="007557C1" w:rsidP="007557C1">
      <w:pPr>
        <w:ind w:left="360"/>
        <w:rPr>
          <w:b/>
        </w:rPr>
        <w:sectPr w:rsidR="007557C1">
          <w:headerReference w:type="even" r:id="rId26"/>
          <w:headerReference w:type="default" r:id="rId27"/>
          <w:footerReference w:type="even" r:id="rId28"/>
          <w:footerReference w:type="default" r:id="rId29"/>
          <w:headerReference w:type="first" r:id="rId30"/>
          <w:footerReference w:type="first" r:id="rId31"/>
          <w:pgSz w:w="12240" w:h="15840"/>
          <w:pgMar w:top="1440" w:right="1800" w:bottom="1440" w:left="1800" w:header="720" w:footer="720" w:gutter="0"/>
          <w:cols w:space="720"/>
          <w:docGrid w:linePitch="360"/>
        </w:sectPr>
      </w:pPr>
    </w:p>
    <w:p w:rsidR="007557C1" w:rsidRDefault="00F15E72" w:rsidP="007557C1">
      <w:pPr>
        <w:ind w:left="360"/>
        <w:rPr>
          <w:b/>
        </w:rPr>
      </w:pPr>
      <w:r>
        <w:rPr>
          <w:b/>
          <w:noProof/>
        </w:rPr>
        <w:lastRenderedPageBreak/>
        <w:drawing>
          <wp:inline distT="0" distB="0" distL="0" distR="0">
            <wp:extent cx="2286000" cy="1714500"/>
            <wp:effectExtent l="0" t="0" r="0" b="0"/>
            <wp:docPr id="7" name="Picture 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7557C1" w:rsidRDefault="00F15E72" w:rsidP="007557C1">
      <w:pPr>
        <w:ind w:left="360"/>
        <w:rPr>
          <w:b/>
        </w:rPr>
      </w:pPr>
      <w:r>
        <w:rPr>
          <w:b/>
          <w:noProof/>
        </w:rPr>
        <w:lastRenderedPageBreak/>
        <w:drawing>
          <wp:inline distT="0" distB="0" distL="0" distR="0">
            <wp:extent cx="2286000" cy="1714500"/>
            <wp:effectExtent l="0" t="0" r="0" b="0"/>
            <wp:docPr id="8" name="Picture 8" descr="patient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tientlist"/>
                    <pic:cNvPicPr>
                      <a:picLocks noChangeAspect="1" noChangeArrowheads="1"/>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7557C1" w:rsidRDefault="007557C1" w:rsidP="007557C1">
      <w:pPr>
        <w:ind w:left="360"/>
        <w:rPr>
          <w:b/>
        </w:rPr>
        <w:sectPr w:rsidR="007557C1" w:rsidSect="0041435E">
          <w:type w:val="continuous"/>
          <w:pgSz w:w="12240" w:h="15840"/>
          <w:pgMar w:top="1440" w:right="1800" w:bottom="1440" w:left="1800" w:header="720" w:footer="720" w:gutter="0"/>
          <w:cols w:num="2" w:space="720"/>
          <w:docGrid w:linePitch="360"/>
        </w:sectPr>
      </w:pPr>
    </w:p>
    <w:p w:rsidR="007557C1" w:rsidRDefault="007557C1" w:rsidP="007557C1">
      <w:pPr>
        <w:ind w:left="360"/>
        <w:rPr>
          <w:b/>
        </w:rPr>
      </w:pPr>
    </w:p>
    <w:p w:rsidR="007557C1" w:rsidRDefault="007557C1" w:rsidP="007557C1">
      <w:pPr>
        <w:ind w:left="360"/>
        <w:rPr>
          <w:b/>
        </w:rPr>
      </w:pPr>
      <w:r>
        <w:rPr>
          <w:b/>
        </w:rPr>
        <w:t>Three-Column Layout</w:t>
      </w:r>
    </w:p>
    <w:p w:rsidR="007557C1" w:rsidRDefault="007557C1" w:rsidP="007557C1">
      <w:pPr>
        <w:ind w:left="360"/>
      </w:pPr>
      <w:r>
        <w:t>Form data-entry screens use a 3-column layout in which rows of data entry fields span three columns. Design elements, such as toggle bars or section headings, may span the full three column space.</w:t>
      </w:r>
    </w:p>
    <w:p w:rsidR="007557C1" w:rsidRDefault="00F15E72" w:rsidP="007557C1">
      <w:pPr>
        <w:ind w:left="360"/>
        <w:rPr>
          <w:b/>
        </w:rPr>
      </w:pPr>
      <w:r>
        <w:rPr>
          <w:b/>
          <w:noProof/>
        </w:rPr>
        <w:drawing>
          <wp:inline distT="0" distB="0" distL="0" distR="0">
            <wp:extent cx="3657600" cy="2743200"/>
            <wp:effectExtent l="0" t="0" r="0" b="0"/>
            <wp:docPr id="9" name="Picture 9" descr="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ble2"/>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rsidR="007557C1" w:rsidRDefault="007557C1" w:rsidP="007557C1">
      <w:pPr>
        <w:ind w:left="360"/>
        <w:rPr>
          <w:b/>
        </w:rPr>
      </w:pPr>
    </w:p>
    <w:p w:rsidR="007557C1" w:rsidRPr="00344CAA" w:rsidRDefault="007557C1" w:rsidP="007557C1">
      <w:pPr>
        <w:ind w:left="360"/>
        <w:rPr>
          <w:b/>
        </w:rPr>
      </w:pPr>
    </w:p>
    <w:p w:rsidR="007557C1" w:rsidRPr="00A664D5" w:rsidRDefault="007557C1" w:rsidP="007557C1"/>
    <w:p w:rsidR="007557C1" w:rsidRDefault="007557C1" w:rsidP="007557C1">
      <w:pPr>
        <w:pStyle w:val="Heading3"/>
        <w:numPr>
          <w:ilvl w:val="2"/>
          <w:numId w:val="1"/>
        </w:numPr>
        <w:rPr>
          <w:lang w:val="en-GB"/>
        </w:rPr>
      </w:pPr>
      <w:bookmarkStart w:id="28" w:name="_Toc410832854"/>
      <w:r>
        <w:rPr>
          <w:lang w:val="en-GB"/>
        </w:rPr>
        <w:lastRenderedPageBreak/>
        <w:t>Toolbars</w:t>
      </w:r>
      <w:bookmarkEnd w:id="28"/>
    </w:p>
    <w:p w:rsidR="007557C1" w:rsidRDefault="007557C1" w:rsidP="007557C1">
      <w:r w:rsidRPr="00F368C6">
        <w:t xml:space="preserve">The </w:t>
      </w:r>
      <w:r>
        <w:t>application presents two persistent toolbar areas, at the top and at the bottom of the application screen. This enables users to quickly identify and navigate to key tools and frequently used sections of the application.</w:t>
      </w:r>
    </w:p>
    <w:p w:rsidR="007557C1" w:rsidRDefault="007557C1" w:rsidP="007557C1">
      <w:pPr>
        <w:ind w:left="360"/>
        <w:rPr>
          <w:b/>
        </w:rPr>
      </w:pPr>
      <w:r>
        <w:rPr>
          <w:b/>
        </w:rPr>
        <w:t>Top Toolbar</w:t>
      </w:r>
    </w:p>
    <w:p w:rsidR="007557C1" w:rsidRDefault="007557C1" w:rsidP="007557C1">
      <w:pPr>
        <w:ind w:left="360"/>
      </w:pPr>
      <w:r>
        <w:t>The top toolbar presents the key tools and navigation Nurses will need ready access to throughout the application. Additionally, when appropriate, a persistent banner identifies the specific patient for whom they are recording data.</w:t>
      </w:r>
    </w:p>
    <w:p w:rsidR="007557C1" w:rsidRDefault="00F15E72" w:rsidP="007557C1">
      <w:pPr>
        <w:rPr>
          <w:lang w:val="en-GB"/>
        </w:rPr>
      </w:pPr>
      <w:r>
        <w:rPr>
          <w:noProof/>
        </w:rPr>
        <w:drawing>
          <wp:inline distT="0" distB="0" distL="0" distR="0">
            <wp:extent cx="5476875" cy="1590675"/>
            <wp:effectExtent l="0" t="0" r="0" b="0"/>
            <wp:docPr id="10" name="Picture 10" descr="toptools_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ptools_notes"/>
                    <pic:cNvPicPr>
                      <a:picLocks noChangeAspect="1" noChangeArrowheads="1"/>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1590675"/>
                    </a:xfrm>
                    <a:prstGeom prst="rect">
                      <a:avLst/>
                    </a:prstGeom>
                    <a:noFill/>
                    <a:ln>
                      <a:noFill/>
                    </a:ln>
                  </pic:spPr>
                </pic:pic>
              </a:graphicData>
            </a:graphic>
          </wp:inline>
        </w:drawing>
      </w:r>
    </w:p>
    <w:p w:rsidR="007557C1" w:rsidRDefault="007557C1" w:rsidP="007557C1">
      <w:pPr>
        <w:ind w:left="360"/>
        <w:rPr>
          <w:b/>
        </w:rPr>
      </w:pPr>
      <w:r>
        <w:rPr>
          <w:b/>
        </w:rPr>
        <w:t>Bottom Toolbar</w:t>
      </w:r>
    </w:p>
    <w:p w:rsidR="007557C1" w:rsidRDefault="007557C1" w:rsidP="007557C1">
      <w:pPr>
        <w:ind w:left="360"/>
        <w:rPr>
          <w:lang w:val="en-GB"/>
        </w:rPr>
      </w:pPr>
      <w:r>
        <w:t>The bottom toolbar enables one-click access to screens nurses may frequently view during a patient visit.</w:t>
      </w:r>
    </w:p>
    <w:p w:rsidR="007557C1" w:rsidRPr="00F053AB" w:rsidRDefault="00F15E72" w:rsidP="007557C1">
      <w:pPr>
        <w:rPr>
          <w:lang w:val="en-GB"/>
        </w:rPr>
      </w:pPr>
      <w:r>
        <w:rPr>
          <w:noProof/>
        </w:rPr>
        <w:drawing>
          <wp:inline distT="0" distB="0" distL="0" distR="0">
            <wp:extent cx="5476875" cy="628650"/>
            <wp:effectExtent l="0" t="0" r="0" b="0"/>
            <wp:docPr id="11" name="Picture 11" descr="bottom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ttomtools"/>
                    <pic:cNvPicPr>
                      <a:picLocks noChangeAspect="1" noChangeArrowheads="1"/>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6875" cy="628650"/>
                    </a:xfrm>
                    <a:prstGeom prst="rect">
                      <a:avLst/>
                    </a:prstGeom>
                    <a:noFill/>
                    <a:ln>
                      <a:noFill/>
                    </a:ln>
                  </pic:spPr>
                </pic:pic>
              </a:graphicData>
            </a:graphic>
          </wp:inline>
        </w:drawing>
      </w:r>
    </w:p>
    <w:p w:rsidR="007557C1" w:rsidRDefault="007557C1" w:rsidP="007557C1">
      <w:pPr>
        <w:pStyle w:val="Heading3"/>
        <w:numPr>
          <w:ilvl w:val="2"/>
          <w:numId w:val="1"/>
        </w:numPr>
        <w:rPr>
          <w:lang w:val="en-GB"/>
        </w:rPr>
      </w:pPr>
      <w:r>
        <w:rPr>
          <w:lang w:val="en-GB"/>
        </w:rPr>
        <w:br w:type="page"/>
      </w:r>
      <w:bookmarkStart w:id="29" w:name="_Toc410832855"/>
      <w:r>
        <w:rPr>
          <w:lang w:val="en-GB"/>
        </w:rPr>
        <w:lastRenderedPageBreak/>
        <w:t>Menu Behaviour</w:t>
      </w:r>
      <w:bookmarkEnd w:id="29"/>
    </w:p>
    <w:p w:rsidR="007557C1" w:rsidRDefault="007557C1" w:rsidP="007557C1">
      <w:pPr>
        <w:ind w:left="360"/>
        <w:rPr>
          <w:b/>
        </w:rPr>
      </w:pPr>
      <w:r>
        <w:rPr>
          <w:b/>
        </w:rPr>
        <w:t>High Level Navigation – Open</w:t>
      </w:r>
    </w:p>
    <w:p w:rsidR="007557C1" w:rsidRDefault="007557C1" w:rsidP="007557C1">
      <w:pPr>
        <w:ind w:left="360"/>
      </w:pPr>
      <w:r>
        <w:t xml:space="preserve">When the user taps the Menu icon in the upper left corner, the navigation bar will appear as sliding over the primary screen layer. Only sections of the form driven by business logic should appear in the navigation list. </w:t>
      </w:r>
    </w:p>
    <w:p w:rsidR="007557C1" w:rsidRDefault="007557C1" w:rsidP="007557C1">
      <w:pPr>
        <w:ind w:left="360"/>
      </w:pPr>
      <w:r>
        <w:t>Elements on the primary screen layer are no longer active, but if the user taps in this primary screen layer area, the navigation menu will slide/exit to the left. When the user selects from the navigation, the application will refresh to the new view, or if the navigation element is indicated with a &gt;, then a submenu will appear.</w:t>
      </w:r>
    </w:p>
    <w:p w:rsidR="007557C1" w:rsidRDefault="00F15E72" w:rsidP="007557C1">
      <w:pPr>
        <w:ind w:left="360"/>
        <w:rPr>
          <w:lang w:val="en-GB"/>
        </w:rPr>
      </w:pPr>
      <w:r>
        <w:rPr>
          <w:noProof/>
        </w:rPr>
        <w:drawing>
          <wp:inline distT="0" distB="0" distL="0" distR="0">
            <wp:extent cx="2619375" cy="5657850"/>
            <wp:effectExtent l="0" t="0" r="0" b="0"/>
            <wp:docPr id="12" name="Picture 12" descr="left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ftnav"/>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19375" cy="5657850"/>
                    </a:xfrm>
                    <a:prstGeom prst="rect">
                      <a:avLst/>
                    </a:prstGeom>
                    <a:noFill/>
                    <a:ln>
                      <a:noFill/>
                    </a:ln>
                  </pic:spPr>
                </pic:pic>
              </a:graphicData>
            </a:graphic>
          </wp:inline>
        </w:drawing>
      </w:r>
    </w:p>
    <w:p w:rsidR="007557C1" w:rsidRDefault="007557C1" w:rsidP="007557C1">
      <w:pPr>
        <w:ind w:left="360"/>
        <w:rPr>
          <w:b/>
        </w:rPr>
      </w:pPr>
    </w:p>
    <w:p w:rsidR="007557C1" w:rsidRDefault="007557C1" w:rsidP="007557C1">
      <w:pPr>
        <w:ind w:left="360"/>
        <w:rPr>
          <w:b/>
        </w:rPr>
      </w:pPr>
    </w:p>
    <w:p w:rsidR="007557C1" w:rsidRDefault="007557C1" w:rsidP="007557C1">
      <w:pPr>
        <w:ind w:left="360"/>
        <w:rPr>
          <w:b/>
        </w:rPr>
      </w:pPr>
    </w:p>
    <w:p w:rsidR="007557C1" w:rsidRDefault="007557C1" w:rsidP="007557C1">
      <w:pPr>
        <w:ind w:left="360"/>
        <w:rPr>
          <w:b/>
        </w:rPr>
      </w:pPr>
      <w:r>
        <w:rPr>
          <w:b/>
        </w:rPr>
        <w:t>High Level Navigation – Open with Subnavigation Expanded</w:t>
      </w:r>
    </w:p>
    <w:p w:rsidR="007557C1" w:rsidRDefault="007557C1" w:rsidP="007557C1">
      <w:pPr>
        <w:ind w:left="360"/>
      </w:pPr>
      <w:r>
        <w:t>When the user taps a navigation element that is indicated with a &gt;, then a submenu will appear. Each element in the submenu will have a ON/OFF toggle switch. Generally, the switch will default to OFF, with some exceptions based on business logic.  When the user taps a navigation element, the switch will change to/remain ON, and the application will present the related view as the menu exits/slides to the left.</w:t>
      </w:r>
    </w:p>
    <w:p w:rsidR="007557C1" w:rsidRPr="00867E06" w:rsidRDefault="00F15E72" w:rsidP="007557C1">
      <w:pPr>
        <w:ind w:left="360"/>
        <w:rPr>
          <w:lang w:val="en-GB"/>
        </w:rPr>
      </w:pPr>
      <w:r>
        <w:rPr>
          <w:noProof/>
        </w:rPr>
        <w:drawing>
          <wp:inline distT="0" distB="0" distL="0" distR="0">
            <wp:extent cx="2867025" cy="4905375"/>
            <wp:effectExtent l="0" t="0" r="0" b="0"/>
            <wp:docPr id="13" name="Picture 13" descr="leftnav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ftnavsub"/>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7025" cy="4905375"/>
                    </a:xfrm>
                    <a:prstGeom prst="rect">
                      <a:avLst/>
                    </a:prstGeom>
                    <a:noFill/>
                    <a:ln>
                      <a:noFill/>
                    </a:ln>
                  </pic:spPr>
                </pic:pic>
              </a:graphicData>
            </a:graphic>
          </wp:inline>
        </w:drawing>
      </w:r>
    </w:p>
    <w:p w:rsidR="007557C1" w:rsidRDefault="007557C1" w:rsidP="007557C1">
      <w:pPr>
        <w:pStyle w:val="Heading3"/>
        <w:numPr>
          <w:ilvl w:val="2"/>
          <w:numId w:val="1"/>
        </w:numPr>
        <w:rPr>
          <w:lang w:val="en-GB"/>
        </w:rPr>
      </w:pPr>
      <w:bookmarkStart w:id="30" w:name="_Toc410832856"/>
      <w:r>
        <w:rPr>
          <w:lang w:val="en-GB"/>
        </w:rPr>
        <w:t>Interactive Components</w:t>
      </w:r>
      <w:bookmarkEnd w:id="30"/>
    </w:p>
    <w:p w:rsidR="007557C1" w:rsidRDefault="007557C1" w:rsidP="007557C1">
      <w:r w:rsidRPr="00F368C6">
        <w:t xml:space="preserve">The layout and interactions </w:t>
      </w:r>
      <w:r>
        <w:t>use Apple’s Human Interface Guidelines, a standard model for</w:t>
      </w:r>
      <w:r w:rsidRPr="00F368C6">
        <w:t xml:space="preserve"> state of the art mobile apps</w:t>
      </w:r>
      <w:r>
        <w:t xml:space="preserve">: </w:t>
      </w:r>
      <w:hyperlink r:id="rId39" w:history="1">
        <w:r w:rsidRPr="00B56275">
          <w:rPr>
            <w:rStyle w:val="Hyperlink"/>
          </w:rPr>
          <w:t>https://developer.apple.com/library/ios/documentation/userexperience/conceptual/MobileHIG/index.html</w:t>
        </w:r>
      </w:hyperlink>
    </w:p>
    <w:p w:rsidR="007557C1" w:rsidRDefault="007557C1" w:rsidP="007557C1">
      <w:r>
        <w:t>Interactive controls commonly used in the application are described in the following sections.</w:t>
      </w:r>
    </w:p>
    <w:p w:rsidR="007557C1" w:rsidRDefault="007557C1" w:rsidP="007557C1">
      <w:pPr>
        <w:ind w:left="360"/>
        <w:rPr>
          <w:b/>
        </w:rPr>
      </w:pPr>
    </w:p>
    <w:p w:rsidR="007557C1" w:rsidRDefault="007557C1" w:rsidP="007557C1">
      <w:pPr>
        <w:ind w:left="360"/>
        <w:rPr>
          <w:b/>
        </w:rPr>
      </w:pPr>
      <w:r>
        <w:rPr>
          <w:b/>
        </w:rPr>
        <w:t>Form fields</w:t>
      </w:r>
    </w:p>
    <w:p w:rsidR="007557C1" w:rsidRDefault="007557C1" w:rsidP="007557C1">
      <w:pPr>
        <w:numPr>
          <w:ilvl w:val="0"/>
          <w:numId w:val="38"/>
        </w:numPr>
      </w:pPr>
      <w:r>
        <w:lastRenderedPageBreak/>
        <w:t>Required fields are indicated by an * (asterisk), optional fields are indicated by the hint text ‘optional’ within the field.</w:t>
      </w:r>
    </w:p>
    <w:p w:rsidR="007557C1" w:rsidRDefault="007557C1" w:rsidP="007557C1">
      <w:pPr>
        <w:numPr>
          <w:ilvl w:val="0"/>
          <w:numId w:val="38"/>
        </w:numPr>
      </w:pPr>
      <w:r>
        <w:t xml:space="preserve">Form field types: Boolean switch, text field, date field, time field, single selection drop-down, and multiple selection drop-down. </w:t>
      </w:r>
    </w:p>
    <w:p w:rsidR="007557C1" w:rsidRDefault="00F15E72" w:rsidP="007557C1">
      <w:pPr>
        <w:ind w:firstLine="360"/>
        <w:rPr>
          <w:noProof/>
        </w:rPr>
      </w:pPr>
      <w:r>
        <w:rPr>
          <w:noProof/>
        </w:rPr>
        <w:drawing>
          <wp:inline distT="0" distB="0" distL="0" distR="0">
            <wp:extent cx="3305175" cy="419100"/>
            <wp:effectExtent l="0" t="0" r="0" b="0"/>
            <wp:docPr id="14" name="Picture 14" descr="C:\Users\IBM_AD~1\AppData\Local\Temp\SNAGHTMLb989e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_AD~1\AppData\Local\Temp\SNAGHTMLb989e00.PNG"/>
                    <pic:cNvPicPr>
                      <a:picLocks noChangeAspect="1" noChangeArrowheads="1"/>
                    </pic:cNvPicPr>
                  </pic:nvPicPr>
                  <pic:blipFill>
                    <a:blip r:embed="rId40" r:link="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5175" cy="419100"/>
                    </a:xfrm>
                    <a:prstGeom prst="rect">
                      <a:avLst/>
                    </a:prstGeom>
                    <a:noFill/>
                    <a:ln>
                      <a:noFill/>
                    </a:ln>
                  </pic:spPr>
                </pic:pic>
              </a:graphicData>
            </a:graphic>
          </wp:inline>
        </w:drawing>
      </w:r>
      <w:r w:rsidR="007557C1">
        <w:rPr>
          <w:noProof/>
        </w:rPr>
        <w:t xml:space="preserve">         </w:t>
      </w:r>
      <w:r w:rsidR="007557C1" w:rsidRPr="008E744A">
        <w:rPr>
          <w:noProof/>
        </w:rPr>
        <w:t xml:space="preserve"> </w:t>
      </w:r>
      <w:r>
        <w:rPr>
          <w:noProof/>
        </w:rPr>
        <w:drawing>
          <wp:inline distT="0" distB="0" distL="0" distR="0">
            <wp:extent cx="1428750" cy="41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419100"/>
                    </a:xfrm>
                    <a:prstGeom prst="rect">
                      <a:avLst/>
                    </a:prstGeom>
                    <a:noFill/>
                    <a:ln>
                      <a:noFill/>
                    </a:ln>
                  </pic:spPr>
                </pic:pic>
              </a:graphicData>
            </a:graphic>
          </wp:inline>
        </w:drawing>
      </w:r>
    </w:p>
    <w:p w:rsidR="007557C1" w:rsidRDefault="00F15E72" w:rsidP="007557C1">
      <w:pPr>
        <w:ind w:firstLine="360"/>
        <w:rPr>
          <w:noProof/>
        </w:rPr>
      </w:pPr>
      <w:r>
        <w:rPr>
          <w:noProof/>
        </w:rPr>
        <w:drawing>
          <wp:inline distT="0" distB="0" distL="0" distR="0">
            <wp:extent cx="981075"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81075" cy="514350"/>
                    </a:xfrm>
                    <a:prstGeom prst="rect">
                      <a:avLst/>
                    </a:prstGeom>
                    <a:noFill/>
                    <a:ln>
                      <a:noFill/>
                    </a:ln>
                  </pic:spPr>
                </pic:pic>
              </a:graphicData>
            </a:graphic>
          </wp:inline>
        </w:drawing>
      </w:r>
    </w:p>
    <w:p w:rsidR="007557C1" w:rsidRDefault="007557C1" w:rsidP="007557C1">
      <w:pPr>
        <w:rPr>
          <w:rStyle w:val="SubtleEmphasis"/>
        </w:rPr>
      </w:pPr>
      <w:r>
        <w:rPr>
          <w:rStyle w:val="SubtleEmphasis"/>
        </w:rPr>
        <w:tab/>
      </w:r>
    </w:p>
    <w:p w:rsidR="007557C1" w:rsidRPr="008F7F20" w:rsidRDefault="007557C1" w:rsidP="007557C1">
      <w:pPr>
        <w:numPr>
          <w:ilvl w:val="0"/>
          <w:numId w:val="39"/>
        </w:numPr>
        <w:rPr>
          <w:i/>
          <w:iCs/>
          <w:color w:val="808080"/>
        </w:rPr>
      </w:pPr>
      <w:r>
        <w:t>Both single and multiple selections drop-downs can include capability for an “Other” choice which dynamically presents a text field.</w:t>
      </w:r>
    </w:p>
    <w:p w:rsidR="007557C1" w:rsidRPr="001E558A" w:rsidRDefault="00F15E72" w:rsidP="007557C1">
      <w:pPr>
        <w:rPr>
          <w:rStyle w:val="SubtleEmphasis"/>
        </w:rPr>
      </w:pPr>
      <w:r>
        <w:rPr>
          <w:rFonts w:ascii="Tms Rmn" w:eastAsia="MS Mincho" w:hAnsi="Tms Rmn"/>
          <w:noProof/>
          <w:sz w:val="24"/>
          <w:szCs w:val="24"/>
        </w:rPr>
        <w:drawing>
          <wp:inline distT="0" distB="0" distL="0" distR="0">
            <wp:extent cx="2314575" cy="220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4575" cy="2209800"/>
                    </a:xfrm>
                    <a:prstGeom prst="rect">
                      <a:avLst/>
                    </a:prstGeom>
                    <a:noFill/>
                    <a:ln>
                      <a:noFill/>
                    </a:ln>
                  </pic:spPr>
                </pic:pic>
              </a:graphicData>
            </a:graphic>
          </wp:inline>
        </w:drawing>
      </w:r>
      <w:r w:rsidR="007557C1">
        <w:rPr>
          <w:rFonts w:ascii="Tms Rmn" w:eastAsia="MS Mincho" w:hAnsi="Tms Rmn"/>
          <w:sz w:val="24"/>
          <w:szCs w:val="24"/>
        </w:rPr>
        <w:t xml:space="preserve"> </w:t>
      </w:r>
      <w:r>
        <w:rPr>
          <w:rFonts w:ascii="Tms Rmn" w:eastAsia="MS Mincho" w:hAnsi="Tms Rmn"/>
          <w:noProof/>
          <w:sz w:val="24"/>
          <w:szCs w:val="24"/>
        </w:rPr>
        <w:drawing>
          <wp:inline distT="0" distB="0" distL="0" distR="0">
            <wp:extent cx="2505075" cy="1552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5075" cy="1552575"/>
                    </a:xfrm>
                    <a:prstGeom prst="rect">
                      <a:avLst/>
                    </a:prstGeom>
                    <a:noFill/>
                    <a:ln>
                      <a:noFill/>
                    </a:ln>
                  </pic:spPr>
                </pic:pic>
              </a:graphicData>
            </a:graphic>
          </wp:inline>
        </w:drawing>
      </w:r>
    </w:p>
    <w:p w:rsidR="007557C1" w:rsidRDefault="007557C1" w:rsidP="007557C1">
      <w:pPr>
        <w:ind w:left="360"/>
        <w:rPr>
          <w:b/>
        </w:rPr>
      </w:pPr>
    </w:p>
    <w:p w:rsidR="007557C1" w:rsidRDefault="007557C1" w:rsidP="007557C1">
      <w:pPr>
        <w:ind w:left="360"/>
        <w:rPr>
          <w:b/>
        </w:rPr>
      </w:pPr>
    </w:p>
    <w:p w:rsidR="007557C1" w:rsidRDefault="007557C1" w:rsidP="007557C1">
      <w:pPr>
        <w:ind w:left="360"/>
        <w:rPr>
          <w:b/>
        </w:rPr>
      </w:pPr>
      <w:r>
        <w:rPr>
          <w:b/>
        </w:rPr>
        <w:t>Table data entry popover</w:t>
      </w:r>
    </w:p>
    <w:p w:rsidR="007557C1" w:rsidRPr="004B50E0" w:rsidRDefault="007557C1" w:rsidP="007557C1">
      <w:pPr>
        <w:numPr>
          <w:ilvl w:val="0"/>
          <w:numId w:val="39"/>
        </w:numPr>
        <w:rPr>
          <w:lang w:val="en-GB"/>
        </w:rPr>
      </w:pPr>
      <w:r>
        <w:t>When minimal form fields are needed to populate a table, a popover view is recommended.</w:t>
      </w:r>
    </w:p>
    <w:p w:rsidR="007557C1" w:rsidRDefault="00F15E72" w:rsidP="007557C1">
      <w:pPr>
        <w:ind w:left="720"/>
      </w:pPr>
      <w:r>
        <w:rPr>
          <w:noProof/>
        </w:rPr>
        <w:drawing>
          <wp:inline distT="0" distB="0" distL="0" distR="0">
            <wp:extent cx="3724275" cy="131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4275" cy="1314450"/>
                    </a:xfrm>
                    <a:prstGeom prst="rect">
                      <a:avLst/>
                    </a:prstGeom>
                    <a:noFill/>
                    <a:ln>
                      <a:noFill/>
                    </a:ln>
                  </pic:spPr>
                </pic:pic>
              </a:graphicData>
            </a:graphic>
          </wp:inline>
        </w:drawing>
      </w:r>
    </w:p>
    <w:p w:rsidR="007557C1" w:rsidRDefault="007557C1" w:rsidP="007557C1">
      <w:pPr>
        <w:ind w:left="360"/>
        <w:rPr>
          <w:b/>
        </w:rPr>
      </w:pPr>
    </w:p>
    <w:p w:rsidR="007557C1" w:rsidRDefault="007557C1" w:rsidP="007557C1">
      <w:pPr>
        <w:ind w:left="360"/>
        <w:rPr>
          <w:b/>
        </w:rPr>
      </w:pPr>
    </w:p>
    <w:p w:rsidR="007557C1" w:rsidRDefault="007557C1" w:rsidP="007557C1">
      <w:pPr>
        <w:ind w:left="360"/>
        <w:rPr>
          <w:b/>
        </w:rPr>
      </w:pPr>
      <w:r>
        <w:rPr>
          <w:b/>
        </w:rPr>
        <w:br w:type="page"/>
      </w:r>
      <w:r>
        <w:rPr>
          <w:b/>
        </w:rPr>
        <w:lastRenderedPageBreak/>
        <w:t>Table data entry – secondary screen</w:t>
      </w:r>
    </w:p>
    <w:p w:rsidR="007557C1" w:rsidRPr="00B94707" w:rsidRDefault="007557C1" w:rsidP="007557C1">
      <w:pPr>
        <w:numPr>
          <w:ilvl w:val="0"/>
          <w:numId w:val="39"/>
        </w:numPr>
        <w:rPr>
          <w:lang w:val="en-GB"/>
        </w:rPr>
      </w:pPr>
      <w:r>
        <w:t>When many form fields (generally greater than 7) are needed to populate a table, a secondary screen view is recommended.</w:t>
      </w:r>
    </w:p>
    <w:p w:rsidR="007557C1" w:rsidRDefault="007557C1" w:rsidP="007557C1">
      <w:pPr>
        <w:ind w:left="360"/>
        <w:rPr>
          <w:lang w:val="en-GB"/>
        </w:rPr>
        <w:sectPr w:rsidR="007557C1" w:rsidSect="0041435E">
          <w:type w:val="continuous"/>
          <w:pgSz w:w="12240" w:h="15840"/>
          <w:pgMar w:top="1440" w:right="1800" w:bottom="1440" w:left="1800" w:header="720" w:footer="720" w:gutter="0"/>
          <w:cols w:space="720"/>
          <w:docGrid w:linePitch="360"/>
        </w:sectPr>
      </w:pPr>
    </w:p>
    <w:p w:rsidR="007557C1" w:rsidRDefault="00F15E72" w:rsidP="007557C1">
      <w:pPr>
        <w:ind w:left="360"/>
        <w:rPr>
          <w:lang w:val="en-GB"/>
        </w:rPr>
      </w:pPr>
      <w:r>
        <w:rPr>
          <w:noProof/>
        </w:rPr>
        <w:lastRenderedPageBreak/>
        <w:drawing>
          <wp:inline distT="0" distB="0" distL="0" distR="0">
            <wp:extent cx="2514600" cy="1895475"/>
            <wp:effectExtent l="0" t="0" r="0" b="0"/>
            <wp:docPr id="20" name="Picture 20" descr="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able1"/>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1895475"/>
                    </a:xfrm>
                    <a:prstGeom prst="rect">
                      <a:avLst/>
                    </a:prstGeom>
                    <a:noFill/>
                    <a:ln>
                      <a:noFill/>
                    </a:ln>
                  </pic:spPr>
                </pic:pic>
              </a:graphicData>
            </a:graphic>
          </wp:inline>
        </w:drawing>
      </w:r>
    </w:p>
    <w:p w:rsidR="007557C1" w:rsidRDefault="00F15E72" w:rsidP="007557C1">
      <w:pPr>
        <w:ind w:left="360"/>
        <w:rPr>
          <w:lang w:val="en-GB"/>
        </w:rPr>
        <w:sectPr w:rsidR="007557C1" w:rsidSect="0041435E">
          <w:type w:val="continuous"/>
          <w:pgSz w:w="12240" w:h="15840"/>
          <w:pgMar w:top="1440" w:right="1800" w:bottom="1440" w:left="1800" w:header="720" w:footer="720" w:gutter="0"/>
          <w:cols w:num="2" w:space="720"/>
          <w:docGrid w:linePitch="360"/>
        </w:sectPr>
      </w:pPr>
      <w:r>
        <w:rPr>
          <w:noProof/>
        </w:rPr>
        <w:lastRenderedPageBreak/>
        <w:drawing>
          <wp:inline distT="0" distB="0" distL="0" distR="0">
            <wp:extent cx="2543175" cy="1905000"/>
            <wp:effectExtent l="0" t="0" r="0" b="0"/>
            <wp:docPr id="21" name="Picture 21" descr="tab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able2"/>
                    <pic:cNvPicPr>
                      <a:picLocks noChangeAspect="1" noChangeArrowheads="1"/>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1905000"/>
                    </a:xfrm>
                    <a:prstGeom prst="rect">
                      <a:avLst/>
                    </a:prstGeom>
                    <a:noFill/>
                    <a:ln>
                      <a:noFill/>
                    </a:ln>
                  </pic:spPr>
                </pic:pic>
              </a:graphicData>
            </a:graphic>
          </wp:inline>
        </w:drawing>
      </w:r>
    </w:p>
    <w:p w:rsidR="007557C1" w:rsidRDefault="007557C1" w:rsidP="007557C1">
      <w:pPr>
        <w:sectPr w:rsidR="007557C1" w:rsidSect="0041435E">
          <w:type w:val="continuous"/>
          <w:pgSz w:w="12240" w:h="15840"/>
          <w:pgMar w:top="1440" w:right="1800" w:bottom="1440" w:left="1800" w:header="720" w:footer="720" w:gutter="0"/>
          <w:cols w:num="2" w:space="720"/>
          <w:docGrid w:linePitch="360"/>
        </w:sectPr>
      </w:pPr>
    </w:p>
    <w:p w:rsidR="007557C1" w:rsidRPr="00F368C6" w:rsidRDefault="007557C1" w:rsidP="007557C1"/>
    <w:p w:rsidR="007557C1" w:rsidRDefault="007557C1" w:rsidP="0075746F">
      <w:pPr>
        <w:rPr>
          <w:lang w:val="en-GB"/>
        </w:rPr>
      </w:pPr>
    </w:p>
    <w:p w:rsidR="00CB7D32" w:rsidRDefault="00CB7D32" w:rsidP="00810CF9">
      <w:pPr>
        <w:pStyle w:val="Heading2"/>
        <w:rPr>
          <w:lang w:val="en-GB"/>
        </w:rPr>
      </w:pPr>
      <w:bookmarkStart w:id="31" w:name="_Toc410832857"/>
      <w:r>
        <w:rPr>
          <w:lang w:val="en-GB"/>
        </w:rPr>
        <w:t>Sequence Flow</w:t>
      </w:r>
      <w:bookmarkEnd w:id="31"/>
    </w:p>
    <w:p w:rsidR="000406E1" w:rsidRDefault="005F25B7" w:rsidP="000406E1">
      <w:pPr>
        <w:rPr>
          <w:lang w:val="en-GB"/>
        </w:rPr>
      </w:pPr>
      <w:r>
        <w:rPr>
          <w:lang w:val="en-GB"/>
        </w:rPr>
        <w:t>This section contains the flow of sequences during the operation of the Mobile Nurse application.</w:t>
      </w:r>
      <w:r w:rsidR="000406E1">
        <w:rPr>
          <w:lang w:val="en-GB"/>
        </w:rPr>
        <w:t xml:space="preserve"> The Mobile Nurse application supports four main operations for nurses namely, Device Login, User Login/Logout, Get Appointments and Upload Note. The sequence of steps for each of these operations are shown in the following sections. </w:t>
      </w:r>
    </w:p>
    <w:p w:rsidR="0041435E" w:rsidRDefault="0041435E" w:rsidP="0041435E">
      <w:pPr>
        <w:pStyle w:val="Heading3"/>
        <w:rPr>
          <w:lang w:val="en-GB"/>
        </w:rPr>
      </w:pPr>
      <w:bookmarkStart w:id="32" w:name="_Toc410832858"/>
      <w:r>
        <w:rPr>
          <w:lang w:val="en-GB"/>
        </w:rPr>
        <w:t>Device Authentication</w:t>
      </w:r>
      <w:bookmarkEnd w:id="32"/>
    </w:p>
    <w:p w:rsidR="0041435E" w:rsidRDefault="0030522D" w:rsidP="005F25B7">
      <w:pPr>
        <w:rPr>
          <w:lang w:val="en-GB"/>
        </w:rPr>
      </w:pPr>
      <w:r>
        <w:rPr>
          <w:lang w:val="en-GB"/>
        </w:rPr>
        <w:t>This section contains the flow for iPad device authentication. This flow has pre-conditions that the iPad is provisioned</w:t>
      </w:r>
      <w:r w:rsidR="00E10917">
        <w:rPr>
          <w:lang w:val="en-GB"/>
        </w:rPr>
        <w:t>, managed</w:t>
      </w:r>
      <w:r>
        <w:rPr>
          <w:lang w:val="en-GB"/>
        </w:rPr>
        <w:t xml:space="preserve"> and secured as per the ESI enterprise standards</w:t>
      </w:r>
      <w:r w:rsidR="00E10917">
        <w:rPr>
          <w:lang w:val="en-GB"/>
        </w:rPr>
        <w:t xml:space="preserve"> and MDM solution</w:t>
      </w:r>
      <w:r>
        <w:rPr>
          <w:lang w:val="en-GB"/>
        </w:rPr>
        <w:t xml:space="preserve">.  </w:t>
      </w:r>
    </w:p>
    <w:p w:rsidR="0030522D" w:rsidRDefault="0030522D" w:rsidP="005F25B7">
      <w:r>
        <w:object w:dxaOrig="8262" w:dyaOrig="7622">
          <v:shape id="_x0000_i1029" type="#_x0000_t75" style="width:413.25pt;height:276pt" o:ole="">
            <v:imagedata r:id="rId48" o:title=""/>
          </v:shape>
          <o:OLEObject Type="Embed" ProgID="Visio.Drawing.11" ShapeID="_x0000_i1029" DrawAspect="Content" ObjectID="_1487693806" r:id="rId49"/>
        </w:object>
      </w:r>
    </w:p>
    <w:p w:rsidR="00D44BD1" w:rsidRPr="005F25B7" w:rsidRDefault="00D44BD1" w:rsidP="00D44BD1">
      <w:pPr>
        <w:pStyle w:val="Caption"/>
        <w:jc w:val="center"/>
        <w:rPr>
          <w:lang w:val="en-GB"/>
        </w:rPr>
      </w:pPr>
      <w:r>
        <w:t xml:space="preserve">Figure </w:t>
      </w:r>
      <w:r w:rsidR="004E7155">
        <w:fldChar w:fldCharType="begin"/>
      </w:r>
      <w:r w:rsidR="00DC4D54">
        <w:instrText xml:space="preserve"> SEQ Figure \* ARABIC </w:instrText>
      </w:r>
      <w:r w:rsidR="004E7155">
        <w:fldChar w:fldCharType="separate"/>
      </w:r>
      <w:r w:rsidR="003758A1">
        <w:rPr>
          <w:noProof/>
        </w:rPr>
        <w:t>4</w:t>
      </w:r>
      <w:r w:rsidR="004E7155">
        <w:rPr>
          <w:noProof/>
        </w:rPr>
        <w:fldChar w:fldCharType="end"/>
      </w:r>
      <w:r>
        <w:t xml:space="preserve">  Device</w:t>
      </w:r>
      <w:r w:rsidRPr="00161506">
        <w:t xml:space="preserve"> Authentication Sequence</w:t>
      </w:r>
    </w:p>
    <w:p w:rsidR="00EA3050" w:rsidRDefault="00D44BD1" w:rsidP="00C52318">
      <w:pPr>
        <w:pStyle w:val="Heading3"/>
        <w:rPr>
          <w:lang w:val="en-GB"/>
        </w:rPr>
      </w:pPr>
      <w:bookmarkStart w:id="33" w:name="_Toc410832859"/>
      <w:r>
        <w:rPr>
          <w:lang w:val="en-GB"/>
        </w:rPr>
        <w:t>User</w:t>
      </w:r>
      <w:r w:rsidR="00EA3050">
        <w:rPr>
          <w:lang w:val="en-GB"/>
        </w:rPr>
        <w:t xml:space="preserve"> Login</w:t>
      </w:r>
    </w:p>
    <w:p w:rsidR="00435987" w:rsidRDefault="00EA3050" w:rsidP="00EA3050">
      <w:pPr>
        <w:rPr>
          <w:lang w:val="en-GB"/>
        </w:rPr>
      </w:pPr>
      <w:r>
        <w:rPr>
          <w:lang w:val="en-GB"/>
        </w:rPr>
        <w:t>This flow shows the sequences for the nurse login on the iPad to the ESI infrastructure</w:t>
      </w:r>
      <w:r w:rsidR="00F84B9D">
        <w:rPr>
          <w:lang w:val="en-GB"/>
        </w:rPr>
        <w:t xml:space="preserve"> by using the Good container on the device</w:t>
      </w:r>
      <w:r>
        <w:rPr>
          <w:lang w:val="en-GB"/>
        </w:rPr>
        <w:t>. This login sequence</w:t>
      </w:r>
      <w:r w:rsidR="00F84B9D">
        <w:rPr>
          <w:lang w:val="en-GB"/>
        </w:rPr>
        <w:t xml:space="preserve"> </w:t>
      </w:r>
      <w:r>
        <w:rPr>
          <w:lang w:val="en-GB"/>
        </w:rPr>
        <w:t>authenticates the nurse against the enterprise directory through the GFE solution and establishes a secure connection over the internet into the ESI infrastructure. This secure connection shall be used for other tools and applications as well as the Mobile Nurse.</w:t>
      </w:r>
    </w:p>
    <w:p w:rsidR="00435987" w:rsidRDefault="00EA3050" w:rsidP="00435987">
      <w:pPr>
        <w:pStyle w:val="Heading4"/>
      </w:pPr>
      <w:r>
        <w:rPr>
          <w:lang w:val="en-GB"/>
        </w:rPr>
        <w:t xml:space="preserve">   </w:t>
      </w:r>
      <w:r w:rsidR="00435987" w:rsidRPr="00CF767E">
        <w:rPr>
          <w:rStyle w:val="Emphasis"/>
        </w:rPr>
        <w:t>Pre-Conditions</w:t>
      </w:r>
      <w:r w:rsidR="00435987">
        <w:rPr>
          <w:lang w:val="en-GB"/>
        </w:rPr>
        <w:t>:</w:t>
      </w:r>
    </w:p>
    <w:p w:rsidR="00435987" w:rsidRDefault="00435987" w:rsidP="00435987">
      <w:pPr>
        <w:rPr>
          <w:rStyle w:val="Emphasis"/>
          <w:i w:val="0"/>
          <w:lang w:val="en-GB"/>
        </w:rPr>
      </w:pPr>
    </w:p>
    <w:p w:rsidR="00435987" w:rsidRPr="00CB2E87" w:rsidRDefault="004E71DF" w:rsidP="00435987">
      <w:pPr>
        <w:numPr>
          <w:ilvl w:val="0"/>
          <w:numId w:val="43"/>
        </w:numPr>
        <w:rPr>
          <w:rStyle w:val="Emphasis"/>
          <w:i w:val="0"/>
          <w:iCs w:val="0"/>
          <w:lang w:val="en-GB"/>
        </w:rPr>
      </w:pPr>
      <w:r>
        <w:rPr>
          <w:rStyle w:val="Emphasis"/>
          <w:i w:val="0"/>
          <w:lang w:val="en-GB"/>
        </w:rPr>
        <w:lastRenderedPageBreak/>
        <w:t xml:space="preserve">User </w:t>
      </w:r>
      <w:r w:rsidR="00435987">
        <w:rPr>
          <w:rStyle w:val="Emphasis"/>
          <w:i w:val="0"/>
          <w:lang w:val="en-GB"/>
        </w:rPr>
        <w:t>performed device authentication by entering the device pin according to the ESI MDM configuration policy</w:t>
      </w:r>
    </w:p>
    <w:p w:rsidR="00435987" w:rsidRDefault="00435987" w:rsidP="00435987">
      <w:pPr>
        <w:numPr>
          <w:ilvl w:val="0"/>
          <w:numId w:val="43"/>
        </w:numPr>
        <w:rPr>
          <w:lang w:val="en-GB"/>
        </w:rPr>
      </w:pPr>
      <w:r>
        <w:rPr>
          <w:lang w:val="en-GB"/>
        </w:rPr>
        <w:t>Good Container is loaded and available for the user.</w:t>
      </w:r>
    </w:p>
    <w:p w:rsidR="00435987" w:rsidRDefault="000C540D" w:rsidP="00435987">
      <w:r>
        <w:object w:dxaOrig="17415" w:dyaOrig="8250">
          <v:shape id="_x0000_i1030" type="#_x0000_t75" style="width:484.5pt;height:229.5pt" o:ole="">
            <v:imagedata r:id="rId50" o:title=""/>
          </v:shape>
          <o:OLEObject Type="Embed" ProgID="Visio.Drawing.11" ShapeID="_x0000_i1030" DrawAspect="Content" ObjectID="_1487693807" r:id="rId51"/>
        </w:object>
      </w:r>
    </w:p>
    <w:p w:rsidR="000C540D" w:rsidRDefault="000C540D" w:rsidP="000C540D">
      <w:pPr>
        <w:pStyle w:val="Caption"/>
        <w:jc w:val="center"/>
        <w:rPr>
          <w:lang w:val="en-GB"/>
        </w:rPr>
      </w:pPr>
      <w:r>
        <w:t xml:space="preserve">Figure </w:t>
      </w:r>
      <w:r w:rsidR="004E7155">
        <w:fldChar w:fldCharType="begin"/>
      </w:r>
      <w:r w:rsidR="00DC4D54">
        <w:instrText xml:space="preserve"> SEQ Figure \* ARABIC </w:instrText>
      </w:r>
      <w:r w:rsidR="004E7155">
        <w:fldChar w:fldCharType="separate"/>
      </w:r>
      <w:r w:rsidR="003758A1">
        <w:rPr>
          <w:noProof/>
        </w:rPr>
        <w:t>5</w:t>
      </w:r>
      <w:r w:rsidR="004E7155">
        <w:rPr>
          <w:noProof/>
        </w:rPr>
        <w:fldChar w:fldCharType="end"/>
      </w:r>
      <w:r>
        <w:t xml:space="preserve"> User Authentication Sequence</w:t>
      </w:r>
    </w:p>
    <w:p w:rsidR="00435987" w:rsidRPr="00EA3050" w:rsidRDefault="00435987" w:rsidP="00435987">
      <w:pPr>
        <w:rPr>
          <w:lang w:val="en-GB"/>
        </w:rPr>
      </w:pPr>
    </w:p>
    <w:p w:rsidR="00CB7D32" w:rsidRDefault="00CF767E" w:rsidP="00C52318">
      <w:pPr>
        <w:pStyle w:val="Heading3"/>
        <w:rPr>
          <w:lang w:val="en-GB"/>
        </w:rPr>
      </w:pPr>
      <w:r>
        <w:t xml:space="preserve">Get </w:t>
      </w:r>
      <w:bookmarkEnd w:id="33"/>
      <w:r w:rsidR="00EA3050">
        <w:t>Appointments</w:t>
      </w:r>
      <w:r>
        <w:t xml:space="preserve"> </w:t>
      </w:r>
      <w:r w:rsidR="00CB7D32">
        <w:rPr>
          <w:lang w:val="en-GB"/>
        </w:rPr>
        <w:t xml:space="preserve"> </w:t>
      </w:r>
    </w:p>
    <w:p w:rsidR="005F25B7" w:rsidRDefault="00731140" w:rsidP="005F25B7">
      <w:pPr>
        <w:rPr>
          <w:lang w:val="en-GB"/>
        </w:rPr>
      </w:pPr>
      <w:r>
        <w:rPr>
          <w:lang w:val="en-GB"/>
        </w:rPr>
        <w:t>This flow contains the sequences for obtaining logged in nurse’s schedule</w:t>
      </w:r>
      <w:r w:rsidR="00CF767E">
        <w:rPr>
          <w:lang w:val="en-GB"/>
        </w:rPr>
        <w:t>s</w:t>
      </w:r>
      <w:r>
        <w:rPr>
          <w:lang w:val="en-GB"/>
        </w:rPr>
        <w:t xml:space="preserve"> from the ESI backend system.</w:t>
      </w:r>
      <w:r w:rsidR="00CF767E">
        <w:rPr>
          <w:lang w:val="en-GB"/>
        </w:rPr>
        <w:t xml:space="preserve"> This flow assumes that the following preconditions are met.</w:t>
      </w:r>
    </w:p>
    <w:p w:rsidR="00CF767E" w:rsidRDefault="00CF767E" w:rsidP="00CF767E">
      <w:pPr>
        <w:pStyle w:val="Heading4"/>
        <w:rPr>
          <w:lang w:val="en-GB"/>
        </w:rPr>
      </w:pPr>
      <w:r w:rsidRPr="00CF767E">
        <w:rPr>
          <w:rStyle w:val="Emphasis"/>
        </w:rPr>
        <w:t>Pre-Conditions</w:t>
      </w:r>
      <w:r>
        <w:rPr>
          <w:lang w:val="en-GB"/>
        </w:rPr>
        <w:t>:</w:t>
      </w:r>
    </w:p>
    <w:p w:rsidR="00CF767E" w:rsidRDefault="0090520C" w:rsidP="00CF767E">
      <w:pPr>
        <w:numPr>
          <w:ilvl w:val="0"/>
          <w:numId w:val="40"/>
        </w:numPr>
        <w:rPr>
          <w:rStyle w:val="Emphasis"/>
          <w:i w:val="0"/>
          <w:lang w:val="en-GB"/>
        </w:rPr>
      </w:pPr>
      <w:r>
        <w:rPr>
          <w:rStyle w:val="Emphasis"/>
          <w:i w:val="0"/>
          <w:lang w:val="en-GB"/>
        </w:rPr>
        <w:t>User performed device authentication by entering the device pin according to the ESI MDM configuration policy.</w:t>
      </w:r>
    </w:p>
    <w:p w:rsidR="0090520C" w:rsidRDefault="001642C6" w:rsidP="00CF767E">
      <w:pPr>
        <w:numPr>
          <w:ilvl w:val="0"/>
          <w:numId w:val="40"/>
        </w:numPr>
        <w:rPr>
          <w:rStyle w:val="Emphasis"/>
          <w:i w:val="0"/>
          <w:lang w:val="en-GB"/>
        </w:rPr>
      </w:pPr>
      <w:r>
        <w:rPr>
          <w:rStyle w:val="Emphasis"/>
          <w:i w:val="0"/>
          <w:lang w:val="en-GB"/>
        </w:rPr>
        <w:t xml:space="preserve">Nurse perform Good Dynamics (GD) Runtime container </w:t>
      </w:r>
      <w:r w:rsidR="007B46CA">
        <w:rPr>
          <w:rStyle w:val="Emphasis"/>
          <w:i w:val="0"/>
          <w:lang w:val="en-GB"/>
        </w:rPr>
        <w:t>authentication</w:t>
      </w:r>
      <w:r w:rsidR="00ED7672">
        <w:rPr>
          <w:rStyle w:val="Emphasis"/>
          <w:i w:val="0"/>
          <w:lang w:val="en-GB"/>
        </w:rPr>
        <w:t xml:space="preserve"> if not already performed.</w:t>
      </w:r>
    </w:p>
    <w:p w:rsidR="00CF767E" w:rsidRPr="001642C6" w:rsidRDefault="00CF767E" w:rsidP="005F25B7">
      <w:pPr>
        <w:numPr>
          <w:ilvl w:val="0"/>
          <w:numId w:val="40"/>
        </w:numPr>
        <w:rPr>
          <w:iCs/>
          <w:lang w:val="en-GB"/>
        </w:rPr>
      </w:pPr>
      <w:r>
        <w:rPr>
          <w:rStyle w:val="Emphasis"/>
          <w:i w:val="0"/>
          <w:lang w:val="en-GB"/>
        </w:rPr>
        <w:t xml:space="preserve">Mobile </w:t>
      </w:r>
      <w:r w:rsidR="00E252A0">
        <w:rPr>
          <w:rStyle w:val="Emphasis"/>
          <w:i w:val="0"/>
          <w:lang w:val="en-GB"/>
        </w:rPr>
        <w:t xml:space="preserve">Nurse </w:t>
      </w:r>
      <w:r>
        <w:rPr>
          <w:rStyle w:val="Emphasis"/>
          <w:i w:val="0"/>
          <w:lang w:val="en-GB"/>
        </w:rPr>
        <w:t>app</w:t>
      </w:r>
      <w:r w:rsidR="00E252A0">
        <w:rPr>
          <w:rStyle w:val="Emphasis"/>
          <w:i w:val="0"/>
          <w:lang w:val="en-GB"/>
        </w:rPr>
        <w:t>lication</w:t>
      </w:r>
      <w:r>
        <w:rPr>
          <w:rStyle w:val="Emphasis"/>
          <w:i w:val="0"/>
          <w:lang w:val="en-GB"/>
        </w:rPr>
        <w:t xml:space="preserve"> activated</w:t>
      </w:r>
      <w:r w:rsidR="006A6235">
        <w:rPr>
          <w:rStyle w:val="Emphasis"/>
          <w:i w:val="0"/>
          <w:lang w:val="en-GB"/>
        </w:rPr>
        <w:t xml:space="preserve"> by tapping on the Mobile Nurse icon</w:t>
      </w:r>
      <w:r w:rsidR="00706BC5">
        <w:rPr>
          <w:rStyle w:val="Emphasis"/>
          <w:i w:val="0"/>
          <w:lang w:val="en-GB"/>
        </w:rPr>
        <w:t>.</w:t>
      </w:r>
    </w:p>
    <w:p w:rsidR="00CF767E" w:rsidRPr="005F25B7" w:rsidRDefault="00CF767E" w:rsidP="005F25B7">
      <w:pPr>
        <w:rPr>
          <w:lang w:val="en-GB"/>
        </w:rPr>
      </w:pPr>
    </w:p>
    <w:p w:rsidR="00CB7D32" w:rsidRDefault="007A4FBD" w:rsidP="007B46CA">
      <w:pPr>
        <w:pStyle w:val="Heading1"/>
        <w:numPr>
          <w:ilvl w:val="0"/>
          <w:numId w:val="0"/>
        </w:numPr>
        <w:ind w:left="652"/>
      </w:pPr>
      <w:r>
        <w:object w:dxaOrig="20854" w:dyaOrig="12294">
          <v:shape id="_x0000_i1031" type="#_x0000_t75" style="width:483.75pt;height:285pt" o:ole="">
            <v:imagedata r:id="rId52" o:title=""/>
          </v:shape>
          <o:OLEObject Type="Embed" ProgID="Visio.Drawing.11" ShapeID="_x0000_i1031" DrawAspect="Content" ObjectID="_1487693808" r:id="rId53"/>
        </w:object>
      </w:r>
    </w:p>
    <w:p w:rsidR="00EA16D7" w:rsidRDefault="00EA16D7" w:rsidP="00EA16D7">
      <w:pPr>
        <w:pStyle w:val="Heading3"/>
      </w:pPr>
      <w:r>
        <w:t>Manual Upload Form</w:t>
      </w:r>
    </w:p>
    <w:p w:rsidR="00EA16D7" w:rsidRDefault="000C2B49" w:rsidP="00EA16D7">
      <w:pPr>
        <w:rPr>
          <w:lang w:val="en-GB"/>
        </w:rPr>
      </w:pPr>
      <w:r>
        <w:rPr>
          <w:lang w:val="en-GB"/>
        </w:rPr>
        <w:t>This flow contains the sequence for manual uploading nurse’s notes to the ESI backend system. Manual upload occurs after the nurse signs the page and submits the form while the device’s 4G/Wi-Fi connectivity is active and is able to connect to the IBM Mobile Aggregator.</w:t>
      </w:r>
    </w:p>
    <w:p w:rsidR="000C2B49" w:rsidRDefault="000C2B49" w:rsidP="00EA16D7">
      <w:pPr>
        <w:rPr>
          <w:lang w:val="en-GB"/>
        </w:rPr>
      </w:pPr>
      <w:r>
        <w:rPr>
          <w:lang w:val="en-GB"/>
        </w:rPr>
        <w:t>. If the connectivity to the ESI infrastructure is not available, the notes data shall be saved in the local storage for a future submission.</w:t>
      </w:r>
    </w:p>
    <w:p w:rsidR="000C2B49" w:rsidRDefault="000C2B49" w:rsidP="000C2B49">
      <w:pPr>
        <w:pStyle w:val="Heading4"/>
        <w:rPr>
          <w:lang w:val="en-GB"/>
        </w:rPr>
      </w:pPr>
      <w:r w:rsidRPr="00CF767E">
        <w:rPr>
          <w:rStyle w:val="Emphasis"/>
        </w:rPr>
        <w:t>Pre-Conditions</w:t>
      </w:r>
      <w:r>
        <w:rPr>
          <w:lang w:val="en-GB"/>
        </w:rPr>
        <w:t>:</w:t>
      </w:r>
    </w:p>
    <w:p w:rsidR="000C2B49" w:rsidRDefault="000C2B49" w:rsidP="000C2B49">
      <w:pPr>
        <w:numPr>
          <w:ilvl w:val="0"/>
          <w:numId w:val="41"/>
        </w:numPr>
        <w:rPr>
          <w:rStyle w:val="Emphasis"/>
          <w:i w:val="0"/>
          <w:lang w:val="en-GB"/>
        </w:rPr>
      </w:pPr>
      <w:r>
        <w:rPr>
          <w:rStyle w:val="Emphasis"/>
          <w:i w:val="0"/>
          <w:lang w:val="en-GB"/>
        </w:rPr>
        <w:t>User performed device authentication by entering the device pin according to the ESI MDM configuration policy</w:t>
      </w:r>
    </w:p>
    <w:p w:rsidR="000C2B49" w:rsidRDefault="000C2B49" w:rsidP="000C2B49">
      <w:pPr>
        <w:numPr>
          <w:ilvl w:val="0"/>
          <w:numId w:val="41"/>
        </w:numPr>
        <w:rPr>
          <w:rStyle w:val="Emphasis"/>
          <w:i w:val="0"/>
          <w:lang w:val="en-GB"/>
        </w:rPr>
      </w:pPr>
      <w:r>
        <w:rPr>
          <w:rStyle w:val="Emphasis"/>
          <w:i w:val="0"/>
          <w:lang w:val="en-GB"/>
        </w:rPr>
        <w:t>User perform Good Dynamics (GD) Runtime container authentication</w:t>
      </w:r>
    </w:p>
    <w:p w:rsidR="00F647DB" w:rsidRDefault="000C2B49" w:rsidP="000C2B49">
      <w:pPr>
        <w:numPr>
          <w:ilvl w:val="0"/>
          <w:numId w:val="41"/>
        </w:numPr>
        <w:rPr>
          <w:rStyle w:val="Emphasis"/>
          <w:i w:val="0"/>
          <w:lang w:val="en-GB"/>
        </w:rPr>
      </w:pPr>
      <w:r>
        <w:rPr>
          <w:rStyle w:val="Emphasis"/>
          <w:i w:val="0"/>
          <w:lang w:val="en-GB"/>
        </w:rPr>
        <w:t>User has successfully completed filling out the nurse note, including the Signature page and selected to submit</w:t>
      </w:r>
    </w:p>
    <w:p w:rsidR="00F647DB" w:rsidRDefault="00F647DB" w:rsidP="00F647DB">
      <w:pPr>
        <w:ind w:left="360"/>
        <w:rPr>
          <w:rStyle w:val="Emphasis"/>
          <w:i w:val="0"/>
          <w:lang w:val="en-GB"/>
        </w:rPr>
      </w:pPr>
    </w:p>
    <w:p w:rsidR="00F647DB" w:rsidRDefault="00F647DB" w:rsidP="00F647DB">
      <w:pPr>
        <w:keepNext/>
        <w:ind w:left="360"/>
      </w:pPr>
      <w:r>
        <w:object w:dxaOrig="19743" w:dyaOrig="12294">
          <v:shape id="_x0000_i1032" type="#_x0000_t75" style="width:483.75pt;height:301.5pt" o:ole="">
            <v:imagedata r:id="rId54" o:title=""/>
          </v:shape>
          <o:OLEObject Type="Embed" ProgID="Visio.Drawing.11" ShapeID="_x0000_i1032" DrawAspect="Content" ObjectID="_1487693809" r:id="rId55"/>
        </w:object>
      </w:r>
    </w:p>
    <w:p w:rsidR="00F647DB" w:rsidRDefault="00F647DB" w:rsidP="00701919">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6</w:t>
      </w:r>
      <w:r w:rsidR="004E7155">
        <w:rPr>
          <w:noProof/>
        </w:rPr>
        <w:fldChar w:fldCharType="end"/>
      </w:r>
      <w:r>
        <w:t xml:space="preserve"> Nurse Note Upload - Manual</w:t>
      </w:r>
    </w:p>
    <w:p w:rsidR="000C2B49" w:rsidRPr="00F647DB" w:rsidRDefault="000C2B49" w:rsidP="00F647DB">
      <w:pPr>
        <w:ind w:left="360"/>
        <w:rPr>
          <w:rStyle w:val="Emphasis"/>
          <w:i w:val="0"/>
          <w:lang w:val="en-GB"/>
        </w:rPr>
      </w:pPr>
      <w:r w:rsidRPr="00F647DB">
        <w:rPr>
          <w:rStyle w:val="Emphasis"/>
          <w:i w:val="0"/>
          <w:lang w:val="en-GB"/>
        </w:rPr>
        <w:t>.</w:t>
      </w:r>
    </w:p>
    <w:p w:rsidR="00CB7D32" w:rsidRDefault="007F788F" w:rsidP="00674CBF">
      <w:pPr>
        <w:pStyle w:val="Heading3"/>
      </w:pPr>
      <w:bookmarkStart w:id="34" w:name="_Toc410832860"/>
      <w:r>
        <w:t>Auto</w:t>
      </w:r>
      <w:r w:rsidR="00CB7D32">
        <w:t xml:space="preserve"> Upload </w:t>
      </w:r>
      <w:r>
        <w:t>Form</w:t>
      </w:r>
      <w:bookmarkEnd w:id="34"/>
    </w:p>
    <w:p w:rsidR="007B46CA" w:rsidRDefault="00EA1DCC" w:rsidP="00EA1DCC">
      <w:pPr>
        <w:rPr>
          <w:lang w:val="en-GB"/>
        </w:rPr>
      </w:pPr>
      <w:r>
        <w:rPr>
          <w:lang w:val="en-GB"/>
        </w:rPr>
        <w:t>This flow contains</w:t>
      </w:r>
      <w:r w:rsidR="007B46CA">
        <w:rPr>
          <w:lang w:val="en-GB"/>
        </w:rPr>
        <w:t xml:space="preserve"> the sequence for uploading nurse’s notes</w:t>
      </w:r>
      <w:r>
        <w:rPr>
          <w:lang w:val="en-GB"/>
        </w:rPr>
        <w:t xml:space="preserve"> to </w:t>
      </w:r>
      <w:r w:rsidR="007F788F">
        <w:rPr>
          <w:lang w:val="en-GB"/>
        </w:rPr>
        <w:t>the ESI backend system</w:t>
      </w:r>
      <w:r w:rsidR="00701919">
        <w:rPr>
          <w:lang w:val="en-GB"/>
        </w:rPr>
        <w:t xml:space="preserve"> automatically without user intervention with the Mobile Nurse application.</w:t>
      </w:r>
      <w:r w:rsidR="007F788F">
        <w:rPr>
          <w:lang w:val="en-GB"/>
        </w:rPr>
        <w:t xml:space="preserve"> </w:t>
      </w:r>
    </w:p>
    <w:p w:rsidR="007F788F" w:rsidRDefault="00701919" w:rsidP="00EA1DCC">
      <w:pPr>
        <w:rPr>
          <w:lang w:val="en-GB"/>
        </w:rPr>
      </w:pPr>
      <w:r>
        <w:rPr>
          <w:lang w:val="en-GB"/>
        </w:rPr>
        <w:t xml:space="preserve">Auto </w:t>
      </w:r>
      <w:r w:rsidR="007F788F">
        <w:rPr>
          <w:lang w:val="en-GB"/>
        </w:rPr>
        <w:t xml:space="preserve">upload occurs </w:t>
      </w:r>
      <w:r>
        <w:rPr>
          <w:lang w:val="en-GB"/>
        </w:rPr>
        <w:t xml:space="preserve">if there are un-submitted but completed nurse note in the system, and there occurs an event where the device’s 4G/Wi-Fi connectivity is active. Additionally, the Good authentication token should also be active. </w:t>
      </w:r>
    </w:p>
    <w:p w:rsidR="00EA1DCC" w:rsidRDefault="00EA1DCC" w:rsidP="00EA1DCC">
      <w:pPr>
        <w:rPr>
          <w:lang w:val="en-GB"/>
        </w:rPr>
      </w:pPr>
      <w:r>
        <w:rPr>
          <w:lang w:val="en-GB"/>
        </w:rPr>
        <w:t>This flow assumes that the following preconditions are met.</w:t>
      </w:r>
    </w:p>
    <w:p w:rsidR="00EA1DCC" w:rsidRDefault="00EA1DCC" w:rsidP="00EA1DCC">
      <w:pPr>
        <w:pStyle w:val="Heading4"/>
        <w:rPr>
          <w:lang w:val="en-GB"/>
        </w:rPr>
      </w:pPr>
      <w:r w:rsidRPr="00CF767E">
        <w:rPr>
          <w:rStyle w:val="Emphasis"/>
        </w:rPr>
        <w:t>Pre-Conditions</w:t>
      </w:r>
      <w:r>
        <w:rPr>
          <w:lang w:val="en-GB"/>
        </w:rPr>
        <w:t>:</w:t>
      </w:r>
    </w:p>
    <w:p w:rsidR="00EA1DCC" w:rsidRDefault="007B46CA" w:rsidP="00EC146F">
      <w:pPr>
        <w:numPr>
          <w:ilvl w:val="0"/>
          <w:numId w:val="46"/>
        </w:numPr>
        <w:rPr>
          <w:rStyle w:val="Emphasis"/>
          <w:i w:val="0"/>
          <w:lang w:val="en-GB"/>
        </w:rPr>
      </w:pPr>
      <w:r>
        <w:rPr>
          <w:rStyle w:val="Emphasis"/>
          <w:i w:val="0"/>
          <w:lang w:val="en-GB"/>
        </w:rPr>
        <w:t>User performed device authentication by entering the device pin according to the ESI MDM configuration policy</w:t>
      </w:r>
    </w:p>
    <w:p w:rsidR="00EA1DCC" w:rsidRDefault="008C1944" w:rsidP="00EC146F">
      <w:pPr>
        <w:numPr>
          <w:ilvl w:val="0"/>
          <w:numId w:val="46"/>
        </w:numPr>
        <w:rPr>
          <w:rStyle w:val="Emphasis"/>
          <w:i w:val="0"/>
          <w:lang w:val="en-GB"/>
        </w:rPr>
      </w:pPr>
      <w:r>
        <w:rPr>
          <w:rStyle w:val="Emphasis"/>
          <w:i w:val="0"/>
          <w:lang w:val="en-GB"/>
        </w:rPr>
        <w:t>User perform Good Dynamics (GD) Runtime container authentication</w:t>
      </w:r>
    </w:p>
    <w:p w:rsidR="00EA1DCC" w:rsidRPr="00CF767E" w:rsidRDefault="008C1944" w:rsidP="00EC146F">
      <w:pPr>
        <w:numPr>
          <w:ilvl w:val="0"/>
          <w:numId w:val="46"/>
        </w:numPr>
        <w:rPr>
          <w:rStyle w:val="Emphasis"/>
          <w:i w:val="0"/>
          <w:lang w:val="en-GB"/>
        </w:rPr>
      </w:pPr>
      <w:r>
        <w:rPr>
          <w:rStyle w:val="Emphasis"/>
          <w:i w:val="0"/>
          <w:lang w:val="en-GB"/>
        </w:rPr>
        <w:t>User</w:t>
      </w:r>
      <w:r w:rsidR="00EA1DCC">
        <w:rPr>
          <w:rStyle w:val="Emphasis"/>
          <w:i w:val="0"/>
          <w:lang w:val="en-GB"/>
        </w:rPr>
        <w:t xml:space="preserve"> </w:t>
      </w:r>
      <w:r>
        <w:rPr>
          <w:rStyle w:val="Emphasis"/>
          <w:i w:val="0"/>
          <w:lang w:val="en-GB"/>
        </w:rPr>
        <w:t xml:space="preserve">has </w:t>
      </w:r>
      <w:r w:rsidR="00EA1DCC">
        <w:rPr>
          <w:rStyle w:val="Emphasis"/>
          <w:i w:val="0"/>
          <w:lang w:val="en-GB"/>
        </w:rPr>
        <w:t xml:space="preserve">successfully completed filling out the </w:t>
      </w:r>
      <w:r w:rsidR="00BB7C9B">
        <w:rPr>
          <w:rStyle w:val="Emphasis"/>
          <w:i w:val="0"/>
          <w:lang w:val="en-GB"/>
        </w:rPr>
        <w:t>nurse note</w:t>
      </w:r>
      <w:r w:rsidR="00EA1DCC">
        <w:rPr>
          <w:rStyle w:val="Emphasis"/>
          <w:i w:val="0"/>
          <w:lang w:val="en-GB"/>
        </w:rPr>
        <w:t>.</w:t>
      </w:r>
    </w:p>
    <w:p w:rsidR="006066D2" w:rsidRPr="006066D2" w:rsidRDefault="006066D2" w:rsidP="006066D2"/>
    <w:p w:rsidR="00AE635A" w:rsidRDefault="00AE635A" w:rsidP="00AE635A">
      <w:pPr>
        <w:keepNext/>
      </w:pPr>
      <w:r>
        <w:object w:dxaOrig="19743" w:dyaOrig="12294">
          <v:shape id="_x0000_i1033" type="#_x0000_t75" style="width:483.75pt;height:301.5pt" o:ole="">
            <v:imagedata r:id="rId56" o:title=""/>
          </v:shape>
          <o:OLEObject Type="Embed" ProgID="Visio.Drawing.11" ShapeID="_x0000_i1033" DrawAspect="Content" ObjectID="_1487693810" r:id="rId57"/>
        </w:object>
      </w:r>
    </w:p>
    <w:p w:rsidR="00CB7D32" w:rsidRDefault="00AE635A" w:rsidP="00AE635A">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7</w:t>
      </w:r>
      <w:r w:rsidR="004E7155">
        <w:rPr>
          <w:noProof/>
        </w:rPr>
        <w:fldChar w:fldCharType="end"/>
      </w:r>
      <w:r>
        <w:t xml:space="preserve"> Upload Note - Auto</w:t>
      </w:r>
    </w:p>
    <w:p w:rsidR="008C1944" w:rsidRDefault="008C1944" w:rsidP="00674CBF"/>
    <w:p w:rsidR="008C1944" w:rsidRDefault="008C1944" w:rsidP="00674CBF"/>
    <w:p w:rsidR="00CB7D32" w:rsidRDefault="00525F14" w:rsidP="00D9655C">
      <w:pPr>
        <w:pStyle w:val="Heading3"/>
      </w:pPr>
      <w:bookmarkStart w:id="35" w:name="_Toc410832861"/>
      <w:r>
        <w:t>User</w:t>
      </w:r>
      <w:r w:rsidR="00D9655C">
        <w:t xml:space="preserve"> Logout</w:t>
      </w:r>
      <w:bookmarkEnd w:id="35"/>
    </w:p>
    <w:p w:rsidR="00525F14" w:rsidRDefault="00525F14" w:rsidP="00525F14">
      <w:r>
        <w:t xml:space="preserve">This section shows the sequence for the manual user logout. The action is initiated by the user and the logout is handled by the Good Infrastructure. </w:t>
      </w:r>
    </w:p>
    <w:p w:rsidR="00525F14" w:rsidRPr="00525F14" w:rsidRDefault="00525F14" w:rsidP="00525F14">
      <w:r>
        <w:t xml:space="preserve">Auto logout is handled by the expiration of the Good authentication token. </w:t>
      </w:r>
      <w:r w:rsidR="00AF552B" w:rsidRPr="009F6C0E">
        <w:t>ESI MDM configuration policy allows for configura</w:t>
      </w:r>
      <w:r w:rsidR="009F6C0E">
        <w:t>ble session and device timeouts.</w:t>
      </w:r>
      <w:r w:rsidR="0074750E" w:rsidRPr="009F6C0E">
        <w:t xml:space="preserve"> </w:t>
      </w:r>
    </w:p>
    <w:p w:rsidR="00520200" w:rsidRDefault="00952776" w:rsidP="00520200">
      <w:pPr>
        <w:keepNext/>
      </w:pPr>
      <w:r>
        <w:object w:dxaOrig="14228" w:dyaOrig="8088">
          <v:shape id="_x0000_i1034" type="#_x0000_t75" style="width:484.5pt;height:210pt" o:ole="">
            <v:imagedata r:id="rId58" o:title=""/>
          </v:shape>
          <o:OLEObject Type="Embed" ProgID="Visio.Drawing.11" ShapeID="_x0000_i1034" DrawAspect="Content" ObjectID="_1487693811" r:id="rId59"/>
        </w:object>
      </w:r>
    </w:p>
    <w:p w:rsidR="00CB7D32" w:rsidRDefault="00520200" w:rsidP="00520200">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8</w:t>
      </w:r>
      <w:r w:rsidR="004E7155">
        <w:rPr>
          <w:noProof/>
        </w:rPr>
        <w:fldChar w:fldCharType="end"/>
      </w:r>
      <w:r>
        <w:t xml:space="preserve"> User Logout</w:t>
      </w:r>
    </w:p>
    <w:p w:rsidR="00CB7D32" w:rsidRDefault="002D2B7C" w:rsidP="002D2B7C">
      <w:pPr>
        <w:pStyle w:val="Heading3"/>
      </w:pPr>
      <w:r>
        <w:t>User Offline Authentication</w:t>
      </w:r>
    </w:p>
    <w:p w:rsidR="002D2B7C" w:rsidRDefault="002D2B7C" w:rsidP="00674CBF">
      <w:r>
        <w:t xml:space="preserve">User offline authentication sequence is displayed in this section. Offline authentication happens when the user attempts to access the Mobile Nurse application when the device 4G/Wi-Fi capabilities are disabled. </w:t>
      </w:r>
    </w:p>
    <w:p w:rsidR="002D2B7C" w:rsidRDefault="002D2B7C" w:rsidP="002D2B7C">
      <w:pPr>
        <w:pStyle w:val="Heading4"/>
      </w:pPr>
      <w:r>
        <w:t>Pre-condition(s):</w:t>
      </w:r>
    </w:p>
    <w:p w:rsidR="002D2B7C" w:rsidRDefault="002D2B7C" w:rsidP="002D2B7C">
      <w:pPr>
        <w:numPr>
          <w:ilvl w:val="0"/>
          <w:numId w:val="44"/>
        </w:numPr>
        <w:overflowPunct/>
        <w:spacing w:after="0" w:line="288" w:lineRule="auto"/>
        <w:textAlignment w:val="auto"/>
        <w:rPr>
          <w:rStyle w:val="Emphasis"/>
          <w:i w:val="0"/>
          <w:lang w:val="en-GB"/>
        </w:rPr>
      </w:pPr>
      <w:r>
        <w:rPr>
          <w:rStyle w:val="Emphasis"/>
          <w:i w:val="0"/>
          <w:lang w:val="en-GB"/>
        </w:rPr>
        <w:t>User performed device authentication by entering the device pin according to the ESI MDM configuration policy.</w:t>
      </w:r>
    </w:p>
    <w:p w:rsidR="002D2B7C" w:rsidRDefault="00FB4959" w:rsidP="002D2B7C">
      <w:pPr>
        <w:numPr>
          <w:ilvl w:val="0"/>
          <w:numId w:val="44"/>
        </w:numPr>
        <w:overflowPunct/>
        <w:spacing w:after="0" w:line="288" w:lineRule="auto"/>
        <w:textAlignment w:val="auto"/>
      </w:pPr>
      <w:r>
        <w:t>User had successfully logged onto ESI backend using Good container</w:t>
      </w:r>
      <w:r w:rsidR="00742D5C">
        <w:t xml:space="preserve"> successfully.</w:t>
      </w:r>
    </w:p>
    <w:p w:rsidR="002D2B7C" w:rsidRDefault="002D2B7C" w:rsidP="00674CBF"/>
    <w:p w:rsidR="002E182A" w:rsidRDefault="00BD7392" w:rsidP="002E182A">
      <w:pPr>
        <w:keepNext/>
      </w:pPr>
      <w:r>
        <w:object w:dxaOrig="11526" w:dyaOrig="7168">
          <v:shape id="_x0000_i1035" type="#_x0000_t75" style="width:483.75pt;height:300.75pt" o:ole="">
            <v:imagedata r:id="rId60" o:title=""/>
          </v:shape>
          <o:OLEObject Type="Embed" ProgID="Visio.Drawing.11" ShapeID="_x0000_i1035" DrawAspect="Content" ObjectID="_1487693812" r:id="rId61"/>
        </w:object>
      </w:r>
    </w:p>
    <w:p w:rsidR="002D2B7C" w:rsidRDefault="002E182A" w:rsidP="002E182A">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9</w:t>
      </w:r>
      <w:r w:rsidR="004E7155">
        <w:rPr>
          <w:noProof/>
        </w:rPr>
        <w:fldChar w:fldCharType="end"/>
      </w:r>
      <w:r>
        <w:t>: User Offline Access</w:t>
      </w:r>
    </w:p>
    <w:p w:rsidR="002E182A" w:rsidRDefault="002E182A" w:rsidP="00674CBF"/>
    <w:p w:rsidR="00525F14" w:rsidRDefault="00F130C2" w:rsidP="00525F14">
      <w:pPr>
        <w:pStyle w:val="Heading3"/>
      </w:pPr>
      <w:r>
        <w:t>User Authentication</w:t>
      </w:r>
      <w:r w:rsidR="00525F14">
        <w:t xml:space="preserve"> Failure</w:t>
      </w:r>
    </w:p>
    <w:p w:rsidR="00525F14" w:rsidRDefault="00F130C2" w:rsidP="00525F14">
      <w:r>
        <w:t xml:space="preserve">This section shows the sequence of operations on the device when the user authentication fails due to invalid or expired Good authentication token. </w:t>
      </w:r>
      <w:r w:rsidRPr="0060541F">
        <w:t>ESI MDM configuration policy allows for</w:t>
      </w:r>
      <w:r w:rsidR="00AF552B" w:rsidRPr="0060541F">
        <w:t xml:space="preserve"> configurable session</w:t>
      </w:r>
      <w:r w:rsidR="0060541F">
        <w:t xml:space="preserve"> and device timeouts</w:t>
      </w:r>
      <w:r w:rsidRPr="0060541F">
        <w:t>.</w:t>
      </w:r>
      <w:r>
        <w:t xml:space="preserve"> This is enforced by the Good Infrastructure.</w:t>
      </w:r>
    </w:p>
    <w:p w:rsidR="00943615" w:rsidRDefault="00943615" w:rsidP="00943615">
      <w:pPr>
        <w:pStyle w:val="Heading4"/>
      </w:pPr>
      <w:r>
        <w:t>Pre-condition(s):</w:t>
      </w:r>
    </w:p>
    <w:p w:rsidR="00943615" w:rsidRDefault="00943615" w:rsidP="00943615">
      <w:pPr>
        <w:numPr>
          <w:ilvl w:val="0"/>
          <w:numId w:val="47"/>
        </w:numPr>
        <w:overflowPunct/>
        <w:spacing w:after="0" w:line="288" w:lineRule="auto"/>
        <w:textAlignment w:val="auto"/>
        <w:rPr>
          <w:rStyle w:val="Emphasis"/>
          <w:i w:val="0"/>
          <w:lang w:val="en-GB"/>
        </w:rPr>
      </w:pPr>
      <w:r>
        <w:rPr>
          <w:rStyle w:val="Emphasis"/>
          <w:i w:val="0"/>
          <w:lang w:val="en-GB"/>
        </w:rPr>
        <w:t>User performed device authentication by entering the device pin according to the ESI MDM configuration policy.</w:t>
      </w:r>
    </w:p>
    <w:p w:rsidR="008D7BA6" w:rsidRPr="008D7BA6" w:rsidRDefault="008D7BA6" w:rsidP="00943615">
      <w:pPr>
        <w:numPr>
          <w:ilvl w:val="0"/>
          <w:numId w:val="47"/>
        </w:numPr>
        <w:overflowPunct/>
        <w:spacing w:after="0" w:line="288" w:lineRule="auto"/>
        <w:textAlignment w:val="auto"/>
        <w:rPr>
          <w:iCs/>
          <w:lang w:val="en-GB"/>
        </w:rPr>
      </w:pPr>
      <w:r>
        <w:t>User had successfully logged onto ESI backend using Good container successfully.</w:t>
      </w:r>
    </w:p>
    <w:p w:rsidR="008D7BA6" w:rsidRDefault="00E252A0" w:rsidP="00943615">
      <w:pPr>
        <w:numPr>
          <w:ilvl w:val="0"/>
          <w:numId w:val="47"/>
        </w:numPr>
        <w:overflowPunct/>
        <w:spacing w:after="0" w:line="288" w:lineRule="auto"/>
        <w:textAlignment w:val="auto"/>
        <w:rPr>
          <w:rStyle w:val="Emphasis"/>
          <w:i w:val="0"/>
          <w:lang w:val="en-GB"/>
        </w:rPr>
      </w:pPr>
      <w:r>
        <w:rPr>
          <w:rStyle w:val="Emphasis"/>
          <w:i w:val="0"/>
          <w:lang w:val="en-GB"/>
        </w:rPr>
        <w:t>Mobile Nurse application is activated by tapping on the Mobile Nurse icon</w:t>
      </w:r>
      <w:r w:rsidR="008D7BA6">
        <w:t xml:space="preserve"> </w:t>
      </w:r>
    </w:p>
    <w:p w:rsidR="00943615" w:rsidRDefault="008D7BA6" w:rsidP="00943615">
      <w:pPr>
        <w:numPr>
          <w:ilvl w:val="0"/>
          <w:numId w:val="47"/>
        </w:numPr>
        <w:overflowPunct/>
        <w:spacing w:after="0" w:line="288" w:lineRule="auto"/>
        <w:textAlignment w:val="auto"/>
        <w:rPr>
          <w:rStyle w:val="Emphasis"/>
          <w:i w:val="0"/>
          <w:lang w:val="en-GB"/>
        </w:rPr>
      </w:pPr>
      <w:r>
        <w:rPr>
          <w:rStyle w:val="Emphasis"/>
          <w:i w:val="0"/>
          <w:lang w:val="en-GB"/>
        </w:rPr>
        <w:t xml:space="preserve">User has allowed the Good authentication token </w:t>
      </w:r>
      <w:r w:rsidR="00CB3B7B">
        <w:rPr>
          <w:rStyle w:val="Emphasis"/>
          <w:i w:val="0"/>
          <w:lang w:val="en-GB"/>
        </w:rPr>
        <w:t>to expire.</w:t>
      </w:r>
    </w:p>
    <w:p w:rsidR="00EB4761" w:rsidRPr="00525F14" w:rsidRDefault="00EB4761" w:rsidP="00943615"/>
    <w:p w:rsidR="003758A1" w:rsidRDefault="005B4DA4" w:rsidP="003758A1">
      <w:pPr>
        <w:keepNext/>
      </w:pPr>
      <w:r>
        <w:object w:dxaOrig="17426" w:dyaOrig="7988">
          <v:shape id="_x0000_i1036" type="#_x0000_t75" style="width:484.5pt;height:222pt" o:ole="">
            <v:imagedata r:id="rId62" o:title=""/>
          </v:shape>
          <o:OLEObject Type="Embed" ProgID="Visio.Drawing.11" ShapeID="_x0000_i1036" DrawAspect="Content" ObjectID="_1487693813" r:id="rId63"/>
        </w:object>
      </w:r>
    </w:p>
    <w:p w:rsidR="00525F14" w:rsidRDefault="003758A1" w:rsidP="003758A1">
      <w:pPr>
        <w:pStyle w:val="Caption"/>
        <w:jc w:val="center"/>
      </w:pPr>
      <w:r>
        <w:t xml:space="preserve">Figure </w:t>
      </w:r>
      <w:r w:rsidR="004E7155">
        <w:fldChar w:fldCharType="begin"/>
      </w:r>
      <w:r w:rsidR="00DC4D54">
        <w:instrText xml:space="preserve"> SEQ Figure \* ARABIC </w:instrText>
      </w:r>
      <w:r w:rsidR="004E7155">
        <w:fldChar w:fldCharType="separate"/>
      </w:r>
      <w:r>
        <w:rPr>
          <w:noProof/>
        </w:rPr>
        <w:t>10</w:t>
      </w:r>
      <w:r w:rsidR="004E7155">
        <w:rPr>
          <w:noProof/>
        </w:rPr>
        <w:fldChar w:fldCharType="end"/>
      </w:r>
      <w:r>
        <w:t xml:space="preserve"> Upload Note - Invalid Token</w:t>
      </w:r>
    </w:p>
    <w:p w:rsidR="00CB7D32" w:rsidRDefault="00CB7D32" w:rsidP="007A1091"/>
    <w:p w:rsidR="00CB7D32" w:rsidRPr="00810CF9" w:rsidRDefault="00CB7D32" w:rsidP="00810CF9">
      <w:pPr>
        <w:rPr>
          <w:lang w:val="en-GB"/>
        </w:rPr>
      </w:pPr>
    </w:p>
    <w:p w:rsidR="00CB7D32" w:rsidRDefault="00CB7D32" w:rsidP="0010520F">
      <w:pPr>
        <w:pStyle w:val="Heading2"/>
        <w:rPr>
          <w:lang w:val="en-GB"/>
        </w:rPr>
      </w:pPr>
      <w:bookmarkStart w:id="36" w:name="_Toc410832862"/>
      <w:r>
        <w:rPr>
          <w:lang w:val="en-GB"/>
        </w:rPr>
        <w:t>Data Design</w:t>
      </w:r>
      <w:bookmarkEnd w:id="36"/>
    </w:p>
    <w:p w:rsidR="00CB7D32" w:rsidRPr="007E2FAE" w:rsidRDefault="00CB7D32" w:rsidP="007E2FAE">
      <w:pPr>
        <w:rPr>
          <w:lang w:val="en-GB"/>
        </w:rPr>
      </w:pPr>
      <w:r>
        <w:rPr>
          <w:lang w:val="en-GB"/>
        </w:rPr>
        <w:t xml:space="preserve">This section presents the data design for the Mobile Nurse application. The first section presents the logical data model, followed by the conceptual data model in the preceding section and the Core data model in the section 4.1.3 </w:t>
      </w:r>
    </w:p>
    <w:p w:rsidR="00CB7D32" w:rsidRDefault="00CB7D32" w:rsidP="00EF7159">
      <w:pPr>
        <w:pStyle w:val="Heading3"/>
        <w:rPr>
          <w:lang w:val="en-GB"/>
        </w:rPr>
      </w:pPr>
      <w:bookmarkStart w:id="37" w:name="_Toc410832863"/>
      <w:r>
        <w:rPr>
          <w:lang w:val="en-GB"/>
        </w:rPr>
        <w:t>Logical Data Model</w:t>
      </w:r>
      <w:bookmarkEnd w:id="37"/>
    </w:p>
    <w:p w:rsidR="00CB7D32" w:rsidRDefault="00CB7D32" w:rsidP="0010520F">
      <w:pPr>
        <w:rPr>
          <w:lang w:val="en-GB"/>
        </w:rPr>
      </w:pPr>
      <w:r w:rsidRPr="00BE0708">
        <w:rPr>
          <w:lang w:val="en-GB"/>
        </w:rPr>
        <w:t xml:space="preserve">The Logical Data Model is a network of entities and relationships.  This network is a persistent record made by the system representing business information structures and rules.  </w:t>
      </w:r>
      <w:r w:rsidR="00896E51">
        <w:rPr>
          <w:lang w:val="en-GB"/>
        </w:rPr>
        <w:t>The following diagram shows the such relationships. Because of</w:t>
      </w:r>
      <w:r w:rsidR="00244506">
        <w:rPr>
          <w:lang w:val="en-GB"/>
        </w:rPr>
        <w:t xml:space="preserve"> the</w:t>
      </w:r>
      <w:r w:rsidR="00896E51">
        <w:rPr>
          <w:lang w:val="en-GB"/>
        </w:rPr>
        <w:t xml:space="preserve"> number of entities</w:t>
      </w:r>
      <w:r w:rsidR="00244506">
        <w:rPr>
          <w:lang w:val="en-GB"/>
        </w:rPr>
        <w:t xml:space="preserve"> that are required and their singular relationship to Visit</w:t>
      </w:r>
      <w:r w:rsidR="00A46B7B">
        <w:rPr>
          <w:lang w:val="en-GB"/>
        </w:rPr>
        <w:t xml:space="preserve"> </w:t>
      </w:r>
      <w:r w:rsidR="00244506">
        <w:rPr>
          <w:lang w:val="en-GB"/>
        </w:rPr>
        <w:t>Information entity</w:t>
      </w:r>
      <w:r w:rsidR="00896E51">
        <w:rPr>
          <w:lang w:val="en-GB"/>
        </w:rPr>
        <w:t xml:space="preserve">, a single diagram showing the complete relationship will be illegible and hence the following diagram shows key entities such as </w:t>
      </w:r>
      <w:r w:rsidR="00A46B7B">
        <w:rPr>
          <w:lang w:val="en-GB"/>
        </w:rPr>
        <w:t>Patient</w:t>
      </w:r>
      <w:r w:rsidR="00896E51">
        <w:rPr>
          <w:lang w:val="en-GB"/>
        </w:rPr>
        <w:t>, Nurse and Appointment Details and Visit</w:t>
      </w:r>
      <w:r w:rsidR="00A46B7B">
        <w:rPr>
          <w:lang w:val="en-GB"/>
        </w:rPr>
        <w:t xml:space="preserve"> </w:t>
      </w:r>
      <w:r w:rsidR="00896E51">
        <w:rPr>
          <w:lang w:val="en-GB"/>
        </w:rPr>
        <w:t>Information.</w:t>
      </w:r>
      <w:r w:rsidR="00244506">
        <w:rPr>
          <w:lang w:val="en-GB"/>
        </w:rPr>
        <w:t xml:space="preserve"> The following table lists all the entities and the relationship</w:t>
      </w:r>
      <w:r w:rsidR="00455C6D">
        <w:rPr>
          <w:lang w:val="en-GB"/>
        </w:rPr>
        <w:t>s.</w:t>
      </w:r>
      <w:r w:rsidR="00244506">
        <w:rPr>
          <w:lang w:val="en-GB"/>
        </w:rPr>
        <w:t xml:space="preserve"> </w:t>
      </w:r>
    </w:p>
    <w:p w:rsidR="00896E51" w:rsidRDefault="00896E51" w:rsidP="0010520F">
      <w:pPr>
        <w:rPr>
          <w:lang w:val="en-GB"/>
        </w:rPr>
      </w:pPr>
    </w:p>
    <w:p w:rsidR="00896E51" w:rsidRDefault="00F15E72" w:rsidP="0010520F">
      <w:pPr>
        <w:rPr>
          <w:lang w:val="en-GB"/>
        </w:rPr>
      </w:pPr>
      <w:r>
        <w:rPr>
          <w:noProof/>
        </w:rPr>
        <w:lastRenderedPageBreak/>
        <w:drawing>
          <wp:inline distT="0" distB="0" distL="0" distR="0">
            <wp:extent cx="6143625" cy="3838575"/>
            <wp:effectExtent l="0" t="0" r="0" b="0"/>
            <wp:docPr id="30" name="Picture 30" descr="MobileNurse-CoreData-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bileNurse-CoreData-ScreenShot"/>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3625" cy="3838575"/>
                    </a:xfrm>
                    <a:prstGeom prst="rect">
                      <a:avLst/>
                    </a:prstGeom>
                    <a:noFill/>
                    <a:ln>
                      <a:noFill/>
                    </a:ln>
                  </pic:spPr>
                </pic:pic>
              </a:graphicData>
            </a:graphic>
          </wp:inline>
        </w:drawing>
      </w:r>
    </w:p>
    <w:p w:rsidR="00CB7D32" w:rsidRPr="00874F59" w:rsidRDefault="00CB7D32" w:rsidP="0010520F">
      <w:pPr>
        <w:pStyle w:val="Caption"/>
        <w:jc w:val="center"/>
        <w:rPr>
          <w:color w:val="auto"/>
          <w:lang w:val="en-GB"/>
        </w:rPr>
      </w:pPr>
      <w:r w:rsidRPr="00874F59">
        <w:rPr>
          <w:color w:val="auto"/>
        </w:rPr>
        <w:t xml:space="preserve">Figure </w:t>
      </w:r>
      <w:r w:rsidR="004E7155" w:rsidRPr="00874F59">
        <w:rPr>
          <w:color w:val="auto"/>
        </w:rPr>
        <w:fldChar w:fldCharType="begin"/>
      </w:r>
      <w:r w:rsidRPr="00874F59">
        <w:rPr>
          <w:color w:val="auto"/>
        </w:rPr>
        <w:instrText xml:space="preserve"> SEQ Figure \* ARABIC </w:instrText>
      </w:r>
      <w:r w:rsidR="004E7155" w:rsidRPr="00874F59">
        <w:rPr>
          <w:color w:val="auto"/>
        </w:rPr>
        <w:fldChar w:fldCharType="separate"/>
      </w:r>
      <w:r w:rsidR="003758A1">
        <w:rPr>
          <w:noProof/>
          <w:color w:val="auto"/>
        </w:rPr>
        <w:t>11</w:t>
      </w:r>
      <w:r w:rsidR="004E7155" w:rsidRPr="00874F59">
        <w:rPr>
          <w:color w:val="auto"/>
        </w:rPr>
        <w:fldChar w:fldCharType="end"/>
      </w:r>
      <w:r w:rsidRPr="00874F59">
        <w:rPr>
          <w:color w:val="auto"/>
        </w:rPr>
        <w:t xml:space="preserve"> </w:t>
      </w:r>
      <w:r w:rsidR="00626921">
        <w:rPr>
          <w:color w:val="auto"/>
        </w:rPr>
        <w:t>Logical</w:t>
      </w:r>
      <w:r w:rsidRPr="00874F59">
        <w:rPr>
          <w:color w:val="auto"/>
        </w:rPr>
        <w:t xml:space="preserve"> Data Model</w:t>
      </w:r>
    </w:p>
    <w:p w:rsidR="00CB7D32" w:rsidRDefault="00CB7D32" w:rsidP="00EF7159">
      <w:pPr>
        <w:pStyle w:val="HeadingC"/>
        <w:rPr>
          <w:lang w:val="en-GB"/>
        </w:rPr>
      </w:pPr>
      <w:r>
        <w:rPr>
          <w:lang w:val="en-GB"/>
        </w:rPr>
        <w:t>Core Data Model</w:t>
      </w:r>
    </w:p>
    <w:p w:rsidR="00CB7D32" w:rsidRPr="00EF7159" w:rsidRDefault="00CB7D32" w:rsidP="0010520F">
      <w:pPr>
        <w:rPr>
          <w:lang w:val="en-GB"/>
        </w:rPr>
      </w:pPr>
      <w:r w:rsidRPr="00EF7159">
        <w:rPr>
          <w:lang w:val="en-GB"/>
        </w:rPr>
        <w:t>Core Data is an object graph and persistence framework provided by Apple in the Mac OS X and iOS operating systems.</w:t>
      </w:r>
      <w:r>
        <w:rPr>
          <w:lang w:val="en-GB"/>
        </w:rPr>
        <w:t xml:space="preserve"> This section contains the Core data </w:t>
      </w:r>
      <w:r w:rsidR="00BB1598">
        <w:rPr>
          <w:lang w:val="en-GB"/>
        </w:rPr>
        <w:t xml:space="preserve">entities </w:t>
      </w:r>
      <w:r>
        <w:rPr>
          <w:lang w:val="en-GB"/>
        </w:rPr>
        <w:t xml:space="preserve">used by the Mobile Nurse application. </w:t>
      </w:r>
    </w:p>
    <w:p w:rsidR="00CB7D32" w:rsidRDefault="00CB7D32" w:rsidP="00AA685A">
      <w:pPr>
        <w:rPr>
          <w:lang w:val="en-GB"/>
        </w:rPr>
      </w:pPr>
      <w:r>
        <w:rPr>
          <w:lang w:val="en-GB"/>
        </w:rPr>
        <w:t>The table below shows the Core Data entities.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45"/>
        <w:gridCol w:w="5963"/>
      </w:tblGrid>
      <w:tr w:rsidR="00CB7D32" w:rsidRPr="00024EF0" w:rsidTr="009F6B3E">
        <w:tc>
          <w:tcPr>
            <w:tcW w:w="3145" w:type="dxa"/>
            <w:shd w:val="clear" w:color="auto" w:fill="B3B3B3"/>
          </w:tcPr>
          <w:p w:rsidR="00CB7D32" w:rsidRPr="00024EF0" w:rsidRDefault="00CB7D32" w:rsidP="00A12108">
            <w:pPr>
              <w:rPr>
                <w:b/>
              </w:rPr>
            </w:pPr>
            <w:r>
              <w:rPr>
                <w:b/>
              </w:rPr>
              <w:t>Entity</w:t>
            </w:r>
          </w:p>
        </w:tc>
        <w:tc>
          <w:tcPr>
            <w:tcW w:w="5963" w:type="dxa"/>
            <w:shd w:val="clear" w:color="auto" w:fill="B3B3B3"/>
          </w:tcPr>
          <w:p w:rsidR="00CB7D32" w:rsidRPr="00024EF0" w:rsidRDefault="00CB7D32" w:rsidP="00A12108">
            <w:pPr>
              <w:rPr>
                <w:b/>
              </w:rPr>
            </w:pPr>
            <w:r>
              <w:rPr>
                <w:b/>
              </w:rPr>
              <w:t>Description</w:t>
            </w:r>
          </w:p>
        </w:tc>
      </w:tr>
      <w:tr w:rsidR="00CB7D32" w:rsidRPr="002537DF" w:rsidTr="009F6B3E">
        <w:tc>
          <w:tcPr>
            <w:tcW w:w="3145" w:type="dxa"/>
          </w:tcPr>
          <w:p w:rsidR="00CB7D32" w:rsidRPr="00474A3A" w:rsidRDefault="00CB7D32" w:rsidP="00A12108">
            <w:r w:rsidRPr="00474A3A">
              <w:t>Nurse</w:t>
            </w:r>
          </w:p>
        </w:tc>
        <w:tc>
          <w:tcPr>
            <w:tcW w:w="5963" w:type="dxa"/>
          </w:tcPr>
          <w:p w:rsidR="00CB7D32" w:rsidRPr="00474A3A" w:rsidRDefault="00CB7D32" w:rsidP="00A12108">
            <w:r w:rsidRPr="00474A3A">
              <w:t>Contains basic reference to Nurse</w:t>
            </w:r>
          </w:p>
        </w:tc>
      </w:tr>
      <w:tr w:rsidR="00CB7D32" w:rsidRPr="002537DF" w:rsidTr="009F6B3E">
        <w:tc>
          <w:tcPr>
            <w:tcW w:w="3145" w:type="dxa"/>
          </w:tcPr>
          <w:p w:rsidR="00CB7D32" w:rsidRPr="00474A3A" w:rsidRDefault="00CB7D32" w:rsidP="00A12108">
            <w:r>
              <w:t>Patient</w:t>
            </w:r>
          </w:p>
        </w:tc>
        <w:tc>
          <w:tcPr>
            <w:tcW w:w="5963" w:type="dxa"/>
          </w:tcPr>
          <w:p w:rsidR="00CB7D32" w:rsidRPr="00474A3A" w:rsidRDefault="00CB7D32" w:rsidP="00A12108">
            <w:r w:rsidRPr="00474A3A">
              <w:t xml:space="preserve">Contains basic reference to </w:t>
            </w:r>
            <w:r>
              <w:t>the patient</w:t>
            </w:r>
          </w:p>
        </w:tc>
      </w:tr>
      <w:tr w:rsidR="00626921" w:rsidRPr="002537DF" w:rsidTr="009F6B3E">
        <w:tc>
          <w:tcPr>
            <w:tcW w:w="3145" w:type="dxa"/>
          </w:tcPr>
          <w:p w:rsidR="00626921" w:rsidRDefault="00626921" w:rsidP="00A12108">
            <w:r>
              <w:t>AccessInPlace</w:t>
            </w:r>
          </w:p>
        </w:tc>
        <w:tc>
          <w:tcPr>
            <w:tcW w:w="5963" w:type="dxa"/>
          </w:tcPr>
          <w:p w:rsidR="00626921" w:rsidRPr="00474A3A" w:rsidRDefault="009F6B3E" w:rsidP="00A12108">
            <w:r w:rsidRPr="00474A3A">
              <w:t>Contains</w:t>
            </w:r>
            <w:r>
              <w:t xml:space="preserve"> Access In Place data elements</w:t>
            </w:r>
          </w:p>
        </w:tc>
      </w:tr>
      <w:tr w:rsidR="00626921" w:rsidRPr="002537DF" w:rsidTr="009F6B3E">
        <w:tc>
          <w:tcPr>
            <w:tcW w:w="3145" w:type="dxa"/>
          </w:tcPr>
          <w:p w:rsidR="00626921" w:rsidRPr="00733EF1" w:rsidRDefault="001559A7" w:rsidP="00822BC8">
            <w:r w:rsidRPr="00733EF1">
              <w:t>AccessInPlaceClott</w:t>
            </w:r>
            <w:r w:rsidR="00626921" w:rsidRPr="00733EF1">
              <w:t>ingAgents</w:t>
            </w:r>
          </w:p>
        </w:tc>
        <w:tc>
          <w:tcPr>
            <w:tcW w:w="5963" w:type="dxa"/>
          </w:tcPr>
          <w:p w:rsidR="00626921" w:rsidRPr="00733EF1" w:rsidRDefault="009F6B3E" w:rsidP="00822BC8">
            <w:r w:rsidRPr="00733EF1">
              <w:t>Contains</w:t>
            </w:r>
            <w:r w:rsidR="001559A7" w:rsidRPr="00733EF1">
              <w:t xml:space="preserve"> Access In Place Clott</w:t>
            </w:r>
            <w:r w:rsidRPr="00733EF1">
              <w:t>ingAgents data elements</w:t>
            </w:r>
          </w:p>
        </w:tc>
      </w:tr>
      <w:tr w:rsidR="00626921" w:rsidRPr="002537DF" w:rsidTr="009F6B3E">
        <w:tc>
          <w:tcPr>
            <w:tcW w:w="3145" w:type="dxa"/>
          </w:tcPr>
          <w:p w:rsidR="00626921" w:rsidRDefault="00626921" w:rsidP="00822BC8">
            <w:r>
              <w:t>AccessInserted</w:t>
            </w:r>
          </w:p>
        </w:tc>
        <w:tc>
          <w:tcPr>
            <w:tcW w:w="5963" w:type="dxa"/>
          </w:tcPr>
          <w:p w:rsidR="00626921" w:rsidRPr="00474A3A" w:rsidRDefault="009F6B3E" w:rsidP="00822BC8">
            <w:r w:rsidRPr="00474A3A">
              <w:t>Contains</w:t>
            </w:r>
            <w:r>
              <w:t xml:space="preserve"> Access Inserted data elements</w:t>
            </w:r>
          </w:p>
        </w:tc>
      </w:tr>
      <w:tr w:rsidR="00626921" w:rsidRPr="002537DF" w:rsidTr="009F6B3E">
        <w:tc>
          <w:tcPr>
            <w:tcW w:w="3145" w:type="dxa"/>
          </w:tcPr>
          <w:p w:rsidR="00626921" w:rsidRDefault="00626921" w:rsidP="00A12108">
            <w:r>
              <w:t>AccessRemoved</w:t>
            </w:r>
          </w:p>
        </w:tc>
        <w:tc>
          <w:tcPr>
            <w:tcW w:w="5963" w:type="dxa"/>
          </w:tcPr>
          <w:p w:rsidR="00626921" w:rsidRPr="00474A3A" w:rsidRDefault="009F6B3E" w:rsidP="00A12108">
            <w:r w:rsidRPr="00474A3A">
              <w:t>Contains</w:t>
            </w:r>
            <w:r>
              <w:t xml:space="preserve"> Access Removed data elements</w:t>
            </w:r>
          </w:p>
        </w:tc>
      </w:tr>
      <w:tr w:rsidR="00626921" w:rsidRPr="002537DF" w:rsidTr="009F6B3E">
        <w:tc>
          <w:tcPr>
            <w:tcW w:w="3145" w:type="dxa"/>
          </w:tcPr>
          <w:p w:rsidR="00626921" w:rsidRDefault="00626921" w:rsidP="00A12108">
            <w:r>
              <w:t>Activity</w:t>
            </w:r>
          </w:p>
        </w:tc>
        <w:tc>
          <w:tcPr>
            <w:tcW w:w="5963" w:type="dxa"/>
          </w:tcPr>
          <w:p w:rsidR="00626921" w:rsidRPr="00474A3A" w:rsidRDefault="009F6B3E" w:rsidP="009F6B3E">
            <w:r w:rsidRPr="00474A3A">
              <w:t>Contains</w:t>
            </w:r>
            <w:r>
              <w:t xml:space="preserve"> Activity data elements</w:t>
            </w:r>
          </w:p>
        </w:tc>
      </w:tr>
      <w:tr w:rsidR="00626921" w:rsidRPr="002537DF" w:rsidTr="009F6B3E">
        <w:tc>
          <w:tcPr>
            <w:tcW w:w="3145" w:type="dxa"/>
          </w:tcPr>
          <w:p w:rsidR="00626921" w:rsidRDefault="00626921" w:rsidP="00A12108">
            <w:r>
              <w:t>Adverse Drug Event</w:t>
            </w:r>
          </w:p>
        </w:tc>
        <w:tc>
          <w:tcPr>
            <w:tcW w:w="5963" w:type="dxa"/>
          </w:tcPr>
          <w:p w:rsidR="00626921" w:rsidRPr="00474A3A" w:rsidRDefault="009F6B3E" w:rsidP="00A12108">
            <w:r w:rsidRPr="00474A3A">
              <w:t>Contains</w:t>
            </w:r>
            <w:r>
              <w:t xml:space="preserve"> Adverse Drug Event data elements</w:t>
            </w:r>
          </w:p>
        </w:tc>
      </w:tr>
      <w:tr w:rsidR="00626921" w:rsidRPr="002537DF" w:rsidTr="009F6B3E">
        <w:tc>
          <w:tcPr>
            <w:tcW w:w="3145" w:type="dxa"/>
          </w:tcPr>
          <w:p w:rsidR="00626921" w:rsidRDefault="00626921" w:rsidP="00A12108">
            <w:r>
              <w:t>Appointment Details</w:t>
            </w:r>
          </w:p>
        </w:tc>
        <w:tc>
          <w:tcPr>
            <w:tcW w:w="5963" w:type="dxa"/>
          </w:tcPr>
          <w:p w:rsidR="00626921" w:rsidRPr="00474A3A" w:rsidRDefault="00CD1FD7" w:rsidP="00A12108">
            <w:r w:rsidRPr="00474A3A">
              <w:t>Contains</w:t>
            </w:r>
            <w:r>
              <w:t xml:space="preserve"> Appointment Details data elements</w:t>
            </w:r>
          </w:p>
        </w:tc>
      </w:tr>
      <w:tr w:rsidR="00626921" w:rsidRPr="002537DF" w:rsidTr="009F6B3E">
        <w:tc>
          <w:tcPr>
            <w:tcW w:w="3145" w:type="dxa"/>
          </w:tcPr>
          <w:p w:rsidR="00626921" w:rsidRDefault="00626921" w:rsidP="00A12108">
            <w:r>
              <w:t>Bleed Episode</w:t>
            </w:r>
          </w:p>
        </w:tc>
        <w:tc>
          <w:tcPr>
            <w:tcW w:w="5963" w:type="dxa"/>
          </w:tcPr>
          <w:p w:rsidR="00626921" w:rsidRPr="00474A3A" w:rsidRDefault="00CD1FD7" w:rsidP="00A12108">
            <w:r w:rsidRPr="00474A3A">
              <w:t>Contains</w:t>
            </w:r>
            <w:r>
              <w:t xml:space="preserve"> Bleed Episode data elements</w:t>
            </w:r>
          </w:p>
        </w:tc>
      </w:tr>
      <w:tr w:rsidR="00626921" w:rsidRPr="002537DF" w:rsidTr="009F6B3E">
        <w:tc>
          <w:tcPr>
            <w:tcW w:w="3145" w:type="dxa"/>
          </w:tcPr>
          <w:p w:rsidR="00626921" w:rsidRDefault="00626921" w:rsidP="00A12108">
            <w:r>
              <w:lastRenderedPageBreak/>
              <w:t>Care Planning</w:t>
            </w:r>
          </w:p>
        </w:tc>
        <w:tc>
          <w:tcPr>
            <w:tcW w:w="5963" w:type="dxa"/>
          </w:tcPr>
          <w:p w:rsidR="00626921" w:rsidRPr="00474A3A" w:rsidRDefault="00CD1FD7" w:rsidP="00A12108">
            <w:r w:rsidRPr="00474A3A">
              <w:t>Contains</w:t>
            </w:r>
            <w:r>
              <w:t xml:space="preserve"> Care Planning data elements</w:t>
            </w:r>
          </w:p>
        </w:tc>
      </w:tr>
      <w:tr w:rsidR="00626921" w:rsidRPr="002537DF" w:rsidTr="009F6B3E">
        <w:tc>
          <w:tcPr>
            <w:tcW w:w="3145" w:type="dxa"/>
          </w:tcPr>
          <w:p w:rsidR="00626921" w:rsidRDefault="00626921" w:rsidP="00A12108">
            <w:r>
              <w:t>Care Planning Problem</w:t>
            </w:r>
          </w:p>
        </w:tc>
        <w:tc>
          <w:tcPr>
            <w:tcW w:w="5963" w:type="dxa"/>
          </w:tcPr>
          <w:p w:rsidR="00626921" w:rsidRPr="00474A3A" w:rsidRDefault="00CD1FD7" w:rsidP="00A12108">
            <w:r w:rsidRPr="00474A3A">
              <w:t>Contains</w:t>
            </w:r>
            <w:r>
              <w:t xml:space="preserve"> Drug Therapy Type Entity data elements</w:t>
            </w:r>
          </w:p>
        </w:tc>
      </w:tr>
      <w:tr w:rsidR="004F6B53" w:rsidRPr="002537DF" w:rsidTr="009F6B3E">
        <w:tc>
          <w:tcPr>
            <w:tcW w:w="3145" w:type="dxa"/>
          </w:tcPr>
          <w:p w:rsidR="004F6B53" w:rsidRDefault="004F6B53" w:rsidP="00A12108">
            <w:r>
              <w:t>Drug Therapy Type Entity</w:t>
            </w:r>
          </w:p>
        </w:tc>
        <w:tc>
          <w:tcPr>
            <w:tcW w:w="5963" w:type="dxa"/>
          </w:tcPr>
          <w:p w:rsidR="004F6B53" w:rsidRPr="00474A3A" w:rsidRDefault="00CD1FD7" w:rsidP="00A12108">
            <w:r w:rsidRPr="00474A3A">
              <w:t>Contains</w:t>
            </w:r>
            <w:r>
              <w:t xml:space="preserve"> Drug Therapy Type Entity data elements</w:t>
            </w:r>
          </w:p>
        </w:tc>
      </w:tr>
      <w:tr w:rsidR="00626921" w:rsidRPr="002537DF" w:rsidTr="009F6B3E">
        <w:tc>
          <w:tcPr>
            <w:tcW w:w="3145" w:type="dxa"/>
          </w:tcPr>
          <w:p w:rsidR="00626921" w:rsidRDefault="00626921" w:rsidP="00A12108">
            <w:r>
              <w:t>Fall Risk Assessment</w:t>
            </w:r>
          </w:p>
        </w:tc>
        <w:tc>
          <w:tcPr>
            <w:tcW w:w="5963" w:type="dxa"/>
          </w:tcPr>
          <w:p w:rsidR="00626921" w:rsidRPr="00474A3A" w:rsidRDefault="00CD1FD7" w:rsidP="00A12108">
            <w:r w:rsidRPr="00474A3A">
              <w:t>Contains</w:t>
            </w:r>
            <w:r>
              <w:t xml:space="preserve"> Fall Risk Assessment data elements</w:t>
            </w:r>
          </w:p>
        </w:tc>
      </w:tr>
      <w:tr w:rsidR="00626921" w:rsidRPr="002537DF" w:rsidTr="009F6B3E">
        <w:tc>
          <w:tcPr>
            <w:tcW w:w="3145" w:type="dxa"/>
          </w:tcPr>
          <w:p w:rsidR="00626921" w:rsidRDefault="00626921" w:rsidP="00A12108">
            <w:r>
              <w:t>Future Plans</w:t>
            </w:r>
          </w:p>
        </w:tc>
        <w:tc>
          <w:tcPr>
            <w:tcW w:w="5963" w:type="dxa"/>
          </w:tcPr>
          <w:p w:rsidR="00626921" w:rsidRPr="00474A3A" w:rsidRDefault="00CD1FD7" w:rsidP="00A12108">
            <w:r w:rsidRPr="00474A3A">
              <w:t>Contains</w:t>
            </w:r>
            <w:r>
              <w:t xml:space="preserve"> Future Plans data elements</w:t>
            </w:r>
          </w:p>
        </w:tc>
      </w:tr>
      <w:tr w:rsidR="00626921" w:rsidRPr="002537DF" w:rsidTr="009F6B3E">
        <w:tc>
          <w:tcPr>
            <w:tcW w:w="3145" w:type="dxa"/>
          </w:tcPr>
          <w:p w:rsidR="00626921" w:rsidRDefault="00626921" w:rsidP="00A12108">
            <w:r>
              <w:t>General Infections</w:t>
            </w:r>
          </w:p>
        </w:tc>
        <w:tc>
          <w:tcPr>
            <w:tcW w:w="5963" w:type="dxa"/>
          </w:tcPr>
          <w:p w:rsidR="00626921" w:rsidRPr="00474A3A" w:rsidRDefault="00CD1FD7" w:rsidP="00A12108">
            <w:r w:rsidRPr="00474A3A">
              <w:t>Contains</w:t>
            </w:r>
            <w:r>
              <w:t xml:space="preserve"> General Infections data elements</w:t>
            </w:r>
          </w:p>
        </w:tc>
      </w:tr>
      <w:tr w:rsidR="00626921" w:rsidRPr="002537DF" w:rsidTr="009F6B3E">
        <w:tc>
          <w:tcPr>
            <w:tcW w:w="3145" w:type="dxa"/>
          </w:tcPr>
          <w:p w:rsidR="00626921" w:rsidRDefault="004F6B53" w:rsidP="00A12108">
            <w:r>
              <w:t xml:space="preserve">Initial </w:t>
            </w:r>
            <w:r w:rsidR="00CD1FD7">
              <w:t>Hemophilia</w:t>
            </w:r>
            <w:r w:rsidR="00626921">
              <w:t xml:space="preserve"> Assessment</w:t>
            </w:r>
          </w:p>
        </w:tc>
        <w:tc>
          <w:tcPr>
            <w:tcW w:w="5963" w:type="dxa"/>
          </w:tcPr>
          <w:p w:rsidR="00626921" w:rsidRPr="00474A3A" w:rsidRDefault="00CD1FD7" w:rsidP="00A12108">
            <w:r w:rsidRPr="00474A3A">
              <w:t>Contains</w:t>
            </w:r>
            <w:r>
              <w:t xml:space="preserve"> Initial Hemophilia Assessment data elements</w:t>
            </w:r>
          </w:p>
        </w:tc>
      </w:tr>
      <w:tr w:rsidR="004F6B53" w:rsidRPr="002537DF" w:rsidTr="009F6B3E">
        <w:tc>
          <w:tcPr>
            <w:tcW w:w="3145" w:type="dxa"/>
          </w:tcPr>
          <w:p w:rsidR="004F6B53" w:rsidRDefault="004F6B53" w:rsidP="00A12108">
            <w:r>
              <w:t>Insertions Needle Location</w:t>
            </w:r>
          </w:p>
        </w:tc>
        <w:tc>
          <w:tcPr>
            <w:tcW w:w="5963" w:type="dxa"/>
          </w:tcPr>
          <w:p w:rsidR="004F6B53" w:rsidRPr="00474A3A" w:rsidRDefault="00CD1FD7" w:rsidP="00A12108">
            <w:r w:rsidRPr="00474A3A">
              <w:t>Contains</w:t>
            </w:r>
            <w:r>
              <w:t xml:space="preserve"> Insertions Needle Location data elements</w:t>
            </w:r>
          </w:p>
        </w:tc>
      </w:tr>
      <w:tr w:rsidR="00626921" w:rsidRPr="002537DF" w:rsidTr="009F6B3E">
        <w:tc>
          <w:tcPr>
            <w:tcW w:w="3145" w:type="dxa"/>
          </w:tcPr>
          <w:p w:rsidR="00626921" w:rsidRDefault="00626921" w:rsidP="00A12108">
            <w:r>
              <w:t>Labs</w:t>
            </w:r>
          </w:p>
        </w:tc>
        <w:tc>
          <w:tcPr>
            <w:tcW w:w="5963" w:type="dxa"/>
          </w:tcPr>
          <w:p w:rsidR="00626921" w:rsidRPr="00474A3A" w:rsidRDefault="00CD1FD7" w:rsidP="00A12108">
            <w:r w:rsidRPr="00474A3A">
              <w:t>Contains</w:t>
            </w:r>
            <w:r>
              <w:t xml:space="preserve"> Labs data elements</w:t>
            </w:r>
          </w:p>
        </w:tc>
      </w:tr>
      <w:tr w:rsidR="004F6B53" w:rsidRPr="002537DF" w:rsidTr="009F6B3E">
        <w:tc>
          <w:tcPr>
            <w:tcW w:w="3145" w:type="dxa"/>
          </w:tcPr>
          <w:p w:rsidR="004F6B53" w:rsidRDefault="004F6B53" w:rsidP="00A12108">
            <w:r>
              <w:t>Living With PAH</w:t>
            </w:r>
          </w:p>
        </w:tc>
        <w:tc>
          <w:tcPr>
            <w:tcW w:w="5963" w:type="dxa"/>
          </w:tcPr>
          <w:p w:rsidR="004F6B53" w:rsidRPr="00474A3A" w:rsidRDefault="00CD1FD7" w:rsidP="00A12108">
            <w:r w:rsidRPr="00474A3A">
              <w:t>Contains</w:t>
            </w:r>
            <w:r>
              <w:t xml:space="preserve"> Living With PAH data elements</w:t>
            </w:r>
          </w:p>
        </w:tc>
      </w:tr>
      <w:tr w:rsidR="00626921" w:rsidRPr="002537DF" w:rsidTr="009F6B3E">
        <w:tc>
          <w:tcPr>
            <w:tcW w:w="3145" w:type="dxa"/>
          </w:tcPr>
          <w:p w:rsidR="00626921" w:rsidRPr="00474A3A" w:rsidRDefault="00626921" w:rsidP="00A12108">
            <w:r>
              <w:t>Medications</w:t>
            </w:r>
          </w:p>
        </w:tc>
        <w:tc>
          <w:tcPr>
            <w:tcW w:w="5963" w:type="dxa"/>
          </w:tcPr>
          <w:p w:rsidR="00626921" w:rsidRPr="00474A3A" w:rsidRDefault="00CD1FD7" w:rsidP="00A12108">
            <w:r w:rsidRPr="00474A3A">
              <w:t>Contains</w:t>
            </w:r>
            <w:r>
              <w:t xml:space="preserve"> Medications data elements</w:t>
            </w:r>
          </w:p>
        </w:tc>
      </w:tr>
      <w:tr w:rsidR="004F6B53" w:rsidRPr="002537DF" w:rsidTr="009F6B3E">
        <w:tc>
          <w:tcPr>
            <w:tcW w:w="3145" w:type="dxa"/>
          </w:tcPr>
          <w:p w:rsidR="004F6B53" w:rsidRDefault="004F6B53" w:rsidP="00A12108">
            <w:r>
              <w:t>Medications Medicine</w:t>
            </w:r>
          </w:p>
        </w:tc>
        <w:tc>
          <w:tcPr>
            <w:tcW w:w="5963" w:type="dxa"/>
          </w:tcPr>
          <w:p w:rsidR="004F6B53" w:rsidRPr="00474A3A" w:rsidRDefault="00CD1FD7" w:rsidP="00A12108">
            <w:r w:rsidRPr="00474A3A">
              <w:t>Contains</w:t>
            </w:r>
            <w:r>
              <w:t xml:space="preserve"> New Admission data elements</w:t>
            </w:r>
          </w:p>
        </w:tc>
      </w:tr>
      <w:tr w:rsidR="00626921" w:rsidRPr="002537DF" w:rsidTr="009F6B3E">
        <w:tc>
          <w:tcPr>
            <w:tcW w:w="3145" w:type="dxa"/>
          </w:tcPr>
          <w:p w:rsidR="00626921" w:rsidRDefault="00626921" w:rsidP="00A12108">
            <w:r>
              <w:t>New Admission</w:t>
            </w:r>
          </w:p>
        </w:tc>
        <w:tc>
          <w:tcPr>
            <w:tcW w:w="5963" w:type="dxa"/>
          </w:tcPr>
          <w:p w:rsidR="00626921" w:rsidRPr="00474A3A" w:rsidRDefault="00CD1FD7" w:rsidP="00A12108">
            <w:r w:rsidRPr="00474A3A">
              <w:t>Contains</w:t>
            </w:r>
            <w:r>
              <w:t xml:space="preserve"> New Admission data elements</w:t>
            </w:r>
          </w:p>
        </w:tc>
      </w:tr>
      <w:tr w:rsidR="00626921" w:rsidRPr="002537DF" w:rsidTr="009F6B3E">
        <w:tc>
          <w:tcPr>
            <w:tcW w:w="3145" w:type="dxa"/>
          </w:tcPr>
          <w:p w:rsidR="00626921" w:rsidRDefault="00626921" w:rsidP="00A12108">
            <w:r>
              <w:t>Notes</w:t>
            </w:r>
          </w:p>
        </w:tc>
        <w:tc>
          <w:tcPr>
            <w:tcW w:w="5963" w:type="dxa"/>
          </w:tcPr>
          <w:p w:rsidR="00626921" w:rsidRPr="00474A3A" w:rsidRDefault="00CD1FD7" w:rsidP="00A12108">
            <w:r w:rsidRPr="00474A3A">
              <w:t>Contains</w:t>
            </w:r>
            <w:r>
              <w:t xml:space="preserve"> Notes data elements</w:t>
            </w:r>
          </w:p>
        </w:tc>
      </w:tr>
      <w:tr w:rsidR="004F6B53" w:rsidRPr="002537DF" w:rsidTr="009F6B3E">
        <w:tc>
          <w:tcPr>
            <w:tcW w:w="3145" w:type="dxa"/>
          </w:tcPr>
          <w:p w:rsidR="004F6B53" w:rsidRDefault="004F6B53" w:rsidP="00A12108">
            <w:r>
              <w:t>Nursing Therapy Type Entity</w:t>
            </w:r>
          </w:p>
        </w:tc>
        <w:tc>
          <w:tcPr>
            <w:tcW w:w="5963" w:type="dxa"/>
          </w:tcPr>
          <w:p w:rsidR="004F6B53" w:rsidRPr="00474A3A" w:rsidRDefault="00CD1FD7" w:rsidP="00A12108">
            <w:r w:rsidRPr="00474A3A">
              <w:t>Contains</w:t>
            </w:r>
            <w:r>
              <w:t xml:space="preserve"> Nursing Therapy Type Entity data elements</w:t>
            </w:r>
          </w:p>
        </w:tc>
      </w:tr>
      <w:tr w:rsidR="00626921" w:rsidRPr="002537DF" w:rsidTr="009F6B3E">
        <w:tc>
          <w:tcPr>
            <w:tcW w:w="3145" w:type="dxa"/>
          </w:tcPr>
          <w:p w:rsidR="00626921" w:rsidRDefault="00626921" w:rsidP="00A12108">
            <w:r>
              <w:t>Nutritional Assessment</w:t>
            </w:r>
          </w:p>
        </w:tc>
        <w:tc>
          <w:tcPr>
            <w:tcW w:w="5963" w:type="dxa"/>
          </w:tcPr>
          <w:p w:rsidR="00626921" w:rsidRPr="00474A3A" w:rsidRDefault="00CD1FD7" w:rsidP="00A12108">
            <w:r w:rsidRPr="00474A3A">
              <w:t>Contains</w:t>
            </w:r>
            <w:r>
              <w:t xml:space="preserve"> Nutritional Assessment data elements</w:t>
            </w:r>
          </w:p>
        </w:tc>
      </w:tr>
      <w:tr w:rsidR="00626921" w:rsidRPr="002537DF" w:rsidTr="009F6B3E">
        <w:tc>
          <w:tcPr>
            <w:tcW w:w="3145" w:type="dxa"/>
          </w:tcPr>
          <w:p w:rsidR="00626921" w:rsidRPr="00474A3A" w:rsidRDefault="00626921" w:rsidP="00A12108">
            <w:r>
              <w:t>Pain Assessment</w:t>
            </w:r>
          </w:p>
        </w:tc>
        <w:tc>
          <w:tcPr>
            <w:tcW w:w="5963" w:type="dxa"/>
          </w:tcPr>
          <w:p w:rsidR="00626921" w:rsidRPr="00474A3A" w:rsidRDefault="00CD1FD7" w:rsidP="00A12108">
            <w:r w:rsidRPr="00474A3A">
              <w:t>Contains</w:t>
            </w:r>
            <w:r>
              <w:t xml:space="preserve"> Pain Assessment data elements</w:t>
            </w:r>
          </w:p>
        </w:tc>
      </w:tr>
      <w:tr w:rsidR="00626921" w:rsidRPr="002537DF" w:rsidTr="009F6B3E">
        <w:tc>
          <w:tcPr>
            <w:tcW w:w="3145" w:type="dxa"/>
          </w:tcPr>
          <w:p w:rsidR="00626921" w:rsidRDefault="00626921" w:rsidP="00A12108">
            <w:r>
              <w:t>Patient Progress</w:t>
            </w:r>
          </w:p>
        </w:tc>
        <w:tc>
          <w:tcPr>
            <w:tcW w:w="5963" w:type="dxa"/>
          </w:tcPr>
          <w:p w:rsidR="00626921" w:rsidRPr="00474A3A" w:rsidRDefault="00CD1FD7" w:rsidP="00A12108">
            <w:r w:rsidRPr="00474A3A">
              <w:t>Contains</w:t>
            </w:r>
            <w:r>
              <w:t xml:space="preserve"> Patient Progress data elements</w:t>
            </w:r>
          </w:p>
        </w:tc>
      </w:tr>
      <w:tr w:rsidR="004F6B53" w:rsidRPr="002537DF" w:rsidTr="009F6B3E">
        <w:tc>
          <w:tcPr>
            <w:tcW w:w="3145" w:type="dxa"/>
          </w:tcPr>
          <w:p w:rsidR="004F6B53" w:rsidRDefault="004F6B53" w:rsidP="00A12108">
            <w:r>
              <w:t>Patient Consent</w:t>
            </w:r>
          </w:p>
        </w:tc>
        <w:tc>
          <w:tcPr>
            <w:tcW w:w="5963" w:type="dxa"/>
          </w:tcPr>
          <w:p w:rsidR="004F6B53" w:rsidRPr="00474A3A" w:rsidRDefault="00CD1FD7" w:rsidP="00A12108">
            <w:r w:rsidRPr="00474A3A">
              <w:t>Contains</w:t>
            </w:r>
            <w:r>
              <w:t xml:space="preserve"> Patient Consent data elements</w:t>
            </w:r>
          </w:p>
        </w:tc>
      </w:tr>
      <w:tr w:rsidR="004F6B53" w:rsidRPr="002537DF" w:rsidTr="009F6B3E">
        <w:tc>
          <w:tcPr>
            <w:tcW w:w="3145" w:type="dxa"/>
          </w:tcPr>
          <w:p w:rsidR="004F6B53" w:rsidRDefault="004F6B53" w:rsidP="00A12108">
            <w:r>
              <w:t>Patient Consent Personal Representative</w:t>
            </w:r>
          </w:p>
        </w:tc>
        <w:tc>
          <w:tcPr>
            <w:tcW w:w="5963" w:type="dxa"/>
          </w:tcPr>
          <w:p w:rsidR="004F6B53" w:rsidRPr="00474A3A" w:rsidRDefault="00CD1FD7" w:rsidP="00A12108">
            <w:r w:rsidRPr="00474A3A">
              <w:t>Contains</w:t>
            </w:r>
            <w:r>
              <w:t xml:space="preserve"> Patient Consent Personal Representative data elements</w:t>
            </w:r>
          </w:p>
        </w:tc>
      </w:tr>
      <w:tr w:rsidR="004F6B53" w:rsidRPr="002537DF" w:rsidTr="009F6B3E">
        <w:tc>
          <w:tcPr>
            <w:tcW w:w="3145" w:type="dxa"/>
          </w:tcPr>
          <w:p w:rsidR="004F6B53" w:rsidRDefault="004F6B53" w:rsidP="00A12108">
            <w:r>
              <w:t>Patient Progress</w:t>
            </w:r>
          </w:p>
        </w:tc>
        <w:tc>
          <w:tcPr>
            <w:tcW w:w="5963" w:type="dxa"/>
          </w:tcPr>
          <w:p w:rsidR="004F6B53" w:rsidRPr="00474A3A" w:rsidRDefault="00CD1FD7" w:rsidP="00A12108">
            <w:r w:rsidRPr="00474A3A">
              <w:t>Contains</w:t>
            </w:r>
            <w:r>
              <w:t xml:space="preserve"> Activity data elements</w:t>
            </w:r>
          </w:p>
        </w:tc>
      </w:tr>
      <w:tr w:rsidR="00626921" w:rsidRPr="002537DF" w:rsidTr="009F6B3E">
        <w:tc>
          <w:tcPr>
            <w:tcW w:w="3145" w:type="dxa"/>
          </w:tcPr>
          <w:p w:rsidR="00626921" w:rsidRDefault="00626921" w:rsidP="00A12108">
            <w:r>
              <w:t>Patient Training</w:t>
            </w:r>
          </w:p>
        </w:tc>
        <w:tc>
          <w:tcPr>
            <w:tcW w:w="5963" w:type="dxa"/>
          </w:tcPr>
          <w:p w:rsidR="00626921" w:rsidRPr="00474A3A" w:rsidRDefault="00CD1FD7" w:rsidP="00A12108">
            <w:r w:rsidRPr="00474A3A">
              <w:t>Contains</w:t>
            </w:r>
            <w:r>
              <w:t xml:space="preserve"> Patient Training data elements</w:t>
            </w:r>
          </w:p>
        </w:tc>
      </w:tr>
      <w:tr w:rsidR="00626921" w:rsidRPr="002537DF" w:rsidTr="009F6B3E">
        <w:tc>
          <w:tcPr>
            <w:tcW w:w="3145" w:type="dxa"/>
          </w:tcPr>
          <w:p w:rsidR="00626921" w:rsidRDefault="00626921" w:rsidP="00A12108">
            <w:r>
              <w:t>Physical Assessment</w:t>
            </w:r>
          </w:p>
        </w:tc>
        <w:tc>
          <w:tcPr>
            <w:tcW w:w="5963" w:type="dxa"/>
          </w:tcPr>
          <w:p w:rsidR="00626921" w:rsidRPr="00474A3A" w:rsidRDefault="00CD1FD7" w:rsidP="00A12108">
            <w:r w:rsidRPr="00474A3A">
              <w:t>Contains</w:t>
            </w:r>
            <w:r>
              <w:t xml:space="preserve"> Physical Assessment data elements</w:t>
            </w:r>
          </w:p>
        </w:tc>
      </w:tr>
      <w:tr w:rsidR="00822BC8" w:rsidRPr="002537DF" w:rsidTr="009F6B3E">
        <w:tc>
          <w:tcPr>
            <w:tcW w:w="3145" w:type="dxa"/>
          </w:tcPr>
          <w:p w:rsidR="00822BC8" w:rsidRDefault="00822BC8" w:rsidP="00A12108">
            <w:r>
              <w:t>Physical Assessment Respiratory</w:t>
            </w:r>
          </w:p>
        </w:tc>
        <w:tc>
          <w:tcPr>
            <w:tcW w:w="5963" w:type="dxa"/>
          </w:tcPr>
          <w:p w:rsidR="00822BC8" w:rsidRPr="00474A3A" w:rsidRDefault="00CD1FD7" w:rsidP="00A12108">
            <w:r w:rsidRPr="00474A3A">
              <w:t>Contains</w:t>
            </w:r>
            <w:r>
              <w:t xml:space="preserve"> Physical Assessment Respiratory data elements</w:t>
            </w:r>
          </w:p>
        </w:tc>
      </w:tr>
      <w:tr w:rsidR="00822BC8" w:rsidRPr="002537DF" w:rsidTr="009F6B3E">
        <w:tc>
          <w:tcPr>
            <w:tcW w:w="3145" w:type="dxa"/>
          </w:tcPr>
          <w:p w:rsidR="00822BC8" w:rsidRDefault="00AD3598" w:rsidP="00A12108">
            <w:r>
              <w:t>Pre Or Post Activity</w:t>
            </w:r>
          </w:p>
        </w:tc>
        <w:tc>
          <w:tcPr>
            <w:tcW w:w="5963" w:type="dxa"/>
          </w:tcPr>
          <w:p w:rsidR="00822BC8" w:rsidRPr="00474A3A" w:rsidRDefault="00CD1FD7" w:rsidP="00A12108">
            <w:r w:rsidRPr="00474A3A">
              <w:t>Contains</w:t>
            </w:r>
            <w:r>
              <w:t xml:space="preserve"> Pre Or Post Activity data elements</w:t>
            </w:r>
          </w:p>
        </w:tc>
      </w:tr>
      <w:tr w:rsidR="00AD3598" w:rsidRPr="002537DF" w:rsidTr="009F6B3E">
        <w:tc>
          <w:tcPr>
            <w:tcW w:w="3145" w:type="dxa"/>
          </w:tcPr>
          <w:p w:rsidR="00AD3598" w:rsidRDefault="00AD3598" w:rsidP="00A12108">
            <w:r>
              <w:t>Safety Assessment</w:t>
            </w:r>
          </w:p>
        </w:tc>
        <w:tc>
          <w:tcPr>
            <w:tcW w:w="5963" w:type="dxa"/>
          </w:tcPr>
          <w:p w:rsidR="00AD3598" w:rsidRPr="00474A3A" w:rsidRDefault="00CD1FD7" w:rsidP="00A12108">
            <w:r w:rsidRPr="00474A3A">
              <w:t>Contains</w:t>
            </w:r>
            <w:r>
              <w:t xml:space="preserve"> Safety Assessment data elements</w:t>
            </w:r>
          </w:p>
        </w:tc>
      </w:tr>
      <w:tr w:rsidR="00AD3598" w:rsidRPr="002537DF" w:rsidTr="009F6B3E">
        <w:tc>
          <w:tcPr>
            <w:tcW w:w="3145" w:type="dxa"/>
          </w:tcPr>
          <w:p w:rsidR="00AD3598" w:rsidRDefault="00AD3598" w:rsidP="00A12108">
            <w:r>
              <w:t>Subcutaneous Access</w:t>
            </w:r>
          </w:p>
        </w:tc>
        <w:tc>
          <w:tcPr>
            <w:tcW w:w="5963" w:type="dxa"/>
          </w:tcPr>
          <w:p w:rsidR="00AD3598" w:rsidRPr="00474A3A" w:rsidRDefault="00CD1FD7" w:rsidP="00A12108">
            <w:r w:rsidRPr="00474A3A">
              <w:t>Contains</w:t>
            </w:r>
            <w:r>
              <w:t xml:space="preserve"> Subcutaneous Access data elements</w:t>
            </w:r>
          </w:p>
        </w:tc>
      </w:tr>
      <w:tr w:rsidR="00626921" w:rsidRPr="002537DF" w:rsidTr="009F6B3E">
        <w:tc>
          <w:tcPr>
            <w:tcW w:w="3145" w:type="dxa"/>
          </w:tcPr>
          <w:p w:rsidR="00626921" w:rsidRDefault="00626921" w:rsidP="00A12108">
            <w:r>
              <w:t>Therapy</w:t>
            </w:r>
          </w:p>
        </w:tc>
        <w:tc>
          <w:tcPr>
            <w:tcW w:w="5963" w:type="dxa"/>
          </w:tcPr>
          <w:p w:rsidR="00626921" w:rsidRPr="00474A3A" w:rsidRDefault="00CD1FD7" w:rsidP="00A12108">
            <w:r w:rsidRPr="00474A3A">
              <w:t>Contains</w:t>
            </w:r>
            <w:r>
              <w:t xml:space="preserve"> Therapy data elements</w:t>
            </w:r>
          </w:p>
        </w:tc>
      </w:tr>
      <w:tr w:rsidR="00AD3598" w:rsidRPr="002537DF" w:rsidTr="009F6B3E">
        <w:tc>
          <w:tcPr>
            <w:tcW w:w="3145" w:type="dxa"/>
          </w:tcPr>
          <w:p w:rsidR="00AD3598" w:rsidRDefault="00AD3598" w:rsidP="002C383E">
            <w:r>
              <w:t>Therapy Administered</w:t>
            </w:r>
          </w:p>
        </w:tc>
        <w:tc>
          <w:tcPr>
            <w:tcW w:w="5963" w:type="dxa"/>
          </w:tcPr>
          <w:p w:rsidR="00AD3598" w:rsidRPr="00474A3A" w:rsidRDefault="00CD1FD7" w:rsidP="002C383E">
            <w:r w:rsidRPr="00474A3A">
              <w:t>Contains</w:t>
            </w:r>
            <w:r>
              <w:t xml:space="preserve"> Therapy Delivery Device data elements</w:t>
            </w:r>
          </w:p>
        </w:tc>
      </w:tr>
      <w:tr w:rsidR="00AD3598" w:rsidRPr="002537DF" w:rsidTr="009F6B3E">
        <w:tc>
          <w:tcPr>
            <w:tcW w:w="3145" w:type="dxa"/>
          </w:tcPr>
          <w:p w:rsidR="00AD3598" w:rsidRDefault="00AD3598" w:rsidP="002C383E">
            <w:r>
              <w:t>Therapy Delivery Device</w:t>
            </w:r>
          </w:p>
        </w:tc>
        <w:tc>
          <w:tcPr>
            <w:tcW w:w="5963" w:type="dxa"/>
          </w:tcPr>
          <w:p w:rsidR="00AD3598" w:rsidRPr="00474A3A" w:rsidRDefault="00CD1FD7" w:rsidP="002C383E">
            <w:r w:rsidRPr="00474A3A">
              <w:t>Contains</w:t>
            </w:r>
            <w:r>
              <w:t xml:space="preserve"> Therapy Delivery Device data elements</w:t>
            </w:r>
          </w:p>
        </w:tc>
      </w:tr>
      <w:tr w:rsidR="00AD3598" w:rsidRPr="002537DF" w:rsidTr="009F6B3E">
        <w:tc>
          <w:tcPr>
            <w:tcW w:w="3145" w:type="dxa"/>
          </w:tcPr>
          <w:p w:rsidR="00AD3598" w:rsidRDefault="00AD3598" w:rsidP="002C383E">
            <w:r>
              <w:t>Therapy Hemophilia Details</w:t>
            </w:r>
          </w:p>
        </w:tc>
        <w:tc>
          <w:tcPr>
            <w:tcW w:w="5963" w:type="dxa"/>
          </w:tcPr>
          <w:p w:rsidR="00AD3598" w:rsidRPr="00474A3A" w:rsidRDefault="00CD1FD7" w:rsidP="002C383E">
            <w:r w:rsidRPr="00474A3A">
              <w:t>Contains</w:t>
            </w:r>
            <w:r>
              <w:t xml:space="preserve"> Therapy Hemophilia Details data elements</w:t>
            </w:r>
          </w:p>
        </w:tc>
      </w:tr>
      <w:tr w:rsidR="00AD3598" w:rsidRPr="002537DF" w:rsidTr="009F6B3E">
        <w:tc>
          <w:tcPr>
            <w:tcW w:w="3145" w:type="dxa"/>
          </w:tcPr>
          <w:p w:rsidR="00AD3598" w:rsidRDefault="00AD3598" w:rsidP="00A12108">
            <w:r>
              <w:t>Therapy Pre Post Med</w:t>
            </w:r>
          </w:p>
        </w:tc>
        <w:tc>
          <w:tcPr>
            <w:tcW w:w="5963" w:type="dxa"/>
          </w:tcPr>
          <w:p w:rsidR="00AD3598" w:rsidRPr="00474A3A" w:rsidRDefault="00CD1FD7" w:rsidP="00A12108">
            <w:r w:rsidRPr="00474A3A">
              <w:t>Contains</w:t>
            </w:r>
            <w:r>
              <w:t xml:space="preserve"> Therapy Pre Post Med data elements</w:t>
            </w:r>
          </w:p>
        </w:tc>
      </w:tr>
      <w:tr w:rsidR="00626921" w:rsidRPr="002537DF" w:rsidTr="009F6B3E">
        <w:tc>
          <w:tcPr>
            <w:tcW w:w="3145" w:type="dxa"/>
          </w:tcPr>
          <w:p w:rsidR="00626921" w:rsidRDefault="00626921" w:rsidP="00A12108">
            <w:r>
              <w:t>Visit Information and Validation</w:t>
            </w:r>
          </w:p>
        </w:tc>
        <w:tc>
          <w:tcPr>
            <w:tcW w:w="5963" w:type="dxa"/>
          </w:tcPr>
          <w:p w:rsidR="00626921" w:rsidRPr="00474A3A" w:rsidRDefault="00CD1FD7" w:rsidP="00A12108">
            <w:r w:rsidRPr="00474A3A">
              <w:t>Contains</w:t>
            </w:r>
            <w:r>
              <w:t xml:space="preserve"> Visit Information and Validation data elements</w:t>
            </w:r>
          </w:p>
        </w:tc>
      </w:tr>
      <w:tr w:rsidR="00626921" w:rsidRPr="002537DF" w:rsidTr="009F6B3E">
        <w:tc>
          <w:tcPr>
            <w:tcW w:w="3145" w:type="dxa"/>
          </w:tcPr>
          <w:p w:rsidR="00626921" w:rsidRDefault="00626921" w:rsidP="00A12108">
            <w:r>
              <w:lastRenderedPageBreak/>
              <w:t>Vitals</w:t>
            </w:r>
          </w:p>
        </w:tc>
        <w:tc>
          <w:tcPr>
            <w:tcW w:w="5963" w:type="dxa"/>
          </w:tcPr>
          <w:p w:rsidR="00626921" w:rsidRPr="00474A3A" w:rsidRDefault="00CD1FD7" w:rsidP="00A12108">
            <w:r w:rsidRPr="00474A3A">
              <w:t>Contains</w:t>
            </w:r>
            <w:r>
              <w:t xml:space="preserve"> Vitals data elements</w:t>
            </w:r>
          </w:p>
        </w:tc>
      </w:tr>
      <w:tr w:rsidR="00626921" w:rsidRPr="002537DF" w:rsidTr="009F6B3E">
        <w:tc>
          <w:tcPr>
            <w:tcW w:w="3145" w:type="dxa"/>
          </w:tcPr>
          <w:p w:rsidR="00626921" w:rsidRDefault="00AD3598" w:rsidP="00A12108">
            <w:r>
              <w:t>Vitals Info</w:t>
            </w:r>
          </w:p>
        </w:tc>
        <w:tc>
          <w:tcPr>
            <w:tcW w:w="5963" w:type="dxa"/>
          </w:tcPr>
          <w:p w:rsidR="00626921" w:rsidRPr="00474A3A" w:rsidRDefault="00CD1FD7" w:rsidP="00A12108">
            <w:r w:rsidRPr="00474A3A">
              <w:t>Contains</w:t>
            </w:r>
            <w:r>
              <w:t xml:space="preserve"> Vitals Info data elements</w:t>
            </w:r>
          </w:p>
        </w:tc>
      </w:tr>
    </w:tbl>
    <w:p w:rsidR="00CB7D32" w:rsidRDefault="00CB7D32" w:rsidP="00AA685A">
      <w:pPr>
        <w:rPr>
          <w:lang w:val="en-GB"/>
        </w:rPr>
      </w:pPr>
    </w:p>
    <w:p w:rsidR="00CB7D32" w:rsidRDefault="00CB7D32" w:rsidP="00290ABE">
      <w:pPr>
        <w:pStyle w:val="Heading3"/>
        <w:rPr>
          <w:lang w:val="en-GB"/>
        </w:rPr>
      </w:pPr>
      <w:bookmarkStart w:id="38" w:name="_Toc410832865"/>
      <w:r>
        <w:rPr>
          <w:lang w:val="en-GB"/>
        </w:rPr>
        <w:t>Data Storage</w:t>
      </w:r>
      <w:bookmarkEnd w:id="38"/>
    </w:p>
    <w:p w:rsidR="009707C0" w:rsidRDefault="00D312ED" w:rsidP="00290ABE">
      <w:pPr>
        <w:rPr>
          <w:lang w:val="en-GB"/>
        </w:rPr>
      </w:pPr>
      <w:r>
        <w:rPr>
          <w:lang w:val="en-GB"/>
        </w:rPr>
        <w:t xml:space="preserve">This section presents the temporary data storage handled by the Mobile Nurse application. </w:t>
      </w:r>
    </w:p>
    <w:p w:rsidR="00D312ED" w:rsidRDefault="00D312ED" w:rsidP="00290ABE">
      <w:pPr>
        <w:rPr>
          <w:lang w:val="en-GB"/>
        </w:rPr>
      </w:pPr>
      <w:r>
        <w:rPr>
          <w:lang w:val="en-GB"/>
        </w:rPr>
        <w:t>The Mobile Nurse stores the application data in the iOS on device storage through iOS Core Data</w:t>
      </w:r>
      <w:r w:rsidR="00DF5915">
        <w:rPr>
          <w:lang w:val="en-GB"/>
        </w:rPr>
        <w:t xml:space="preserve"> in the binary format.</w:t>
      </w:r>
      <w:r w:rsidR="009707C0">
        <w:rPr>
          <w:lang w:val="en-GB"/>
        </w:rPr>
        <w:t xml:space="preserve"> The Good Container SDK provides additional encryption to the data that is being stored.</w:t>
      </w:r>
      <w:r>
        <w:rPr>
          <w:lang w:val="en-GB"/>
        </w:rPr>
        <w:t xml:space="preserve"> </w:t>
      </w:r>
      <w:r w:rsidR="00DF5915">
        <w:rPr>
          <w:lang w:val="en-GB"/>
        </w:rPr>
        <w:t>The Mobile Nurse</w:t>
      </w:r>
      <w:r w:rsidR="009707C0">
        <w:rPr>
          <w:lang w:val="en-GB"/>
        </w:rPr>
        <w:t xml:space="preserve"> application uses Good Container SDK in order to achieve containerization for data storage as well as data transmission. </w:t>
      </w:r>
      <w:r w:rsidR="00DF5915">
        <w:rPr>
          <w:lang w:val="en-GB"/>
        </w:rPr>
        <w:t xml:space="preserve">The following diagram shows the relationships and usage of various components that are used in the data storage. </w:t>
      </w:r>
    </w:p>
    <w:p w:rsidR="00D312ED" w:rsidRDefault="00D312ED" w:rsidP="00290ABE">
      <w:pPr>
        <w:rPr>
          <w:lang w:val="en-GB"/>
        </w:rPr>
      </w:pPr>
    </w:p>
    <w:p w:rsidR="00B42887" w:rsidRDefault="00B42887" w:rsidP="00B42887">
      <w:pPr>
        <w:keepNext/>
        <w:jc w:val="center"/>
      </w:pPr>
      <w:r>
        <w:object w:dxaOrig="4915" w:dyaOrig="5557">
          <v:shape id="_x0000_i1037" type="#_x0000_t75" style="width:246pt;height:277.5pt" o:ole="">
            <v:imagedata r:id="rId65" o:title=""/>
          </v:shape>
          <o:OLEObject Type="Embed" ProgID="Visio.Drawing.11" ShapeID="_x0000_i1037" DrawAspect="Content" ObjectID="_1487693814" r:id="rId66"/>
        </w:object>
      </w:r>
    </w:p>
    <w:p w:rsidR="00F0509B" w:rsidRDefault="00B42887" w:rsidP="00B42887">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12</w:t>
      </w:r>
      <w:r w:rsidR="004E7155">
        <w:rPr>
          <w:noProof/>
        </w:rPr>
        <w:fldChar w:fldCharType="end"/>
      </w:r>
      <w:r>
        <w:t xml:space="preserve"> Mobile Nurse Data Storage</w:t>
      </w:r>
    </w:p>
    <w:p w:rsidR="00CB7D32" w:rsidRPr="00290ABE" w:rsidRDefault="00D312ED" w:rsidP="00290ABE">
      <w:pPr>
        <w:rPr>
          <w:lang w:val="en-GB"/>
        </w:rPr>
      </w:pPr>
      <w:r>
        <w:rPr>
          <w:lang w:val="en-GB"/>
        </w:rPr>
        <w:t xml:space="preserve">The Mobile Nurse is not the storage of record for nurse notes. </w:t>
      </w:r>
    </w:p>
    <w:p w:rsidR="00CB7D32" w:rsidRDefault="00CB7D32" w:rsidP="00333CCE">
      <w:pPr>
        <w:pStyle w:val="Heading1"/>
        <w:rPr>
          <w:lang w:val="en-GB"/>
        </w:rPr>
      </w:pPr>
      <w:bookmarkStart w:id="39" w:name="_Toc410832866"/>
      <w:r>
        <w:rPr>
          <w:lang w:val="en-GB"/>
        </w:rPr>
        <w:lastRenderedPageBreak/>
        <w:t>Services</w:t>
      </w:r>
      <w:bookmarkEnd w:id="39"/>
      <w:r>
        <w:rPr>
          <w:lang w:val="en-GB"/>
        </w:rPr>
        <w:t xml:space="preserve"> </w:t>
      </w:r>
    </w:p>
    <w:p w:rsidR="00CB7D32" w:rsidRDefault="00CB7D32" w:rsidP="006844B1">
      <w:pPr>
        <w:rPr>
          <w:lang w:val="en-GB"/>
        </w:rPr>
      </w:pPr>
      <w:r>
        <w:rPr>
          <w:lang w:val="en-GB"/>
        </w:rPr>
        <w:t>This section contains the design for the services that are developed for the ESI Mob</w:t>
      </w:r>
      <w:r w:rsidR="00704253">
        <w:rPr>
          <w:lang w:val="en-GB"/>
        </w:rPr>
        <w:t>ile Nurse application. Section 4</w:t>
      </w:r>
      <w:r>
        <w:rPr>
          <w:lang w:val="en-GB"/>
        </w:rPr>
        <w:t>.1 shows the</w:t>
      </w:r>
      <w:r w:rsidR="00B754B1">
        <w:rPr>
          <w:lang w:val="en-GB"/>
        </w:rPr>
        <w:t xml:space="preserve"> high level design for</w:t>
      </w:r>
      <w:r>
        <w:rPr>
          <w:lang w:val="en-GB"/>
        </w:rPr>
        <w:t xml:space="preserve"> </w:t>
      </w:r>
      <w:r w:rsidR="00B754B1">
        <w:rPr>
          <w:lang w:val="en-GB"/>
        </w:rPr>
        <w:t>MPOC Aggregator S</w:t>
      </w:r>
      <w:r>
        <w:rPr>
          <w:lang w:val="en-GB"/>
        </w:rPr>
        <w:t xml:space="preserve">ervices </w:t>
      </w:r>
      <w:r w:rsidR="00B754B1">
        <w:rPr>
          <w:lang w:val="en-GB"/>
        </w:rPr>
        <w:t xml:space="preserve">and section 4.2 shows a similar design </w:t>
      </w:r>
      <w:r>
        <w:rPr>
          <w:lang w:val="en-GB"/>
        </w:rPr>
        <w:t xml:space="preserve">for the Mobile Nurse </w:t>
      </w:r>
      <w:r w:rsidR="00B754B1">
        <w:rPr>
          <w:lang w:val="en-GB"/>
        </w:rPr>
        <w:t>Gateway services.</w:t>
      </w:r>
    </w:p>
    <w:p w:rsidR="00CB7D32" w:rsidRDefault="00CB7D32" w:rsidP="006844B1">
      <w:pPr>
        <w:rPr>
          <w:lang w:val="en-GB"/>
        </w:rPr>
      </w:pPr>
      <w:r>
        <w:rPr>
          <w:lang w:val="en-GB"/>
        </w:rPr>
        <w:t>The following diagram shows the layout of the different services and their interaction</w:t>
      </w:r>
      <w:r w:rsidR="00C0023C">
        <w:rPr>
          <w:lang w:val="en-GB"/>
        </w:rPr>
        <w:t>s</w:t>
      </w:r>
      <w:r>
        <w:rPr>
          <w:lang w:val="en-GB"/>
        </w:rPr>
        <w:t>.</w:t>
      </w:r>
    </w:p>
    <w:p w:rsidR="0095747D" w:rsidRDefault="00C62A07" w:rsidP="0095747D">
      <w:pPr>
        <w:keepNext/>
      </w:pPr>
      <w:r>
        <w:object w:dxaOrig="15790" w:dyaOrig="9069">
          <v:shape id="_x0000_i1038" type="#_x0000_t75" style="width:483.75pt;height:278.25pt" o:ole="">
            <v:imagedata r:id="rId67" o:title=""/>
          </v:shape>
          <o:OLEObject Type="Embed" ProgID="Visio.Drawing.11" ShapeID="_x0000_i1038" DrawAspect="Content" ObjectID="_1487693815" r:id="rId68"/>
        </w:object>
      </w:r>
    </w:p>
    <w:p w:rsidR="00CB7D32" w:rsidRDefault="0095747D" w:rsidP="0095747D">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13</w:t>
      </w:r>
      <w:r w:rsidR="004E7155">
        <w:rPr>
          <w:noProof/>
        </w:rPr>
        <w:fldChar w:fldCharType="end"/>
      </w:r>
      <w:r>
        <w:t xml:space="preserve"> Mobile Nurse Service - High Level - Target State</w:t>
      </w:r>
    </w:p>
    <w:p w:rsidR="00CB7D32" w:rsidRDefault="00CB7D32" w:rsidP="006844B1">
      <w:pPr>
        <w:rPr>
          <w:lang w:val="en-GB"/>
        </w:rPr>
      </w:pPr>
    </w:p>
    <w:p w:rsidR="00CB7D32" w:rsidRDefault="00A8542C" w:rsidP="00B95E22">
      <w:pPr>
        <w:pStyle w:val="Heading2"/>
      </w:pPr>
      <w:bookmarkStart w:id="40" w:name="_Toc410832867"/>
      <w:r>
        <w:t>MPOC</w:t>
      </w:r>
      <w:r w:rsidR="00CB7D32">
        <w:t xml:space="preserve"> Aggregator Services</w:t>
      </w:r>
      <w:bookmarkEnd w:id="40"/>
      <w:r w:rsidR="00CB7D32">
        <w:t xml:space="preserve"> </w:t>
      </w:r>
    </w:p>
    <w:p w:rsidR="00CB7D32" w:rsidRDefault="00CB7D32" w:rsidP="0010520F">
      <w:r>
        <w:t xml:space="preserve">This section provides the high-level </w:t>
      </w:r>
      <w:r w:rsidR="008A2C5A">
        <w:t>design</w:t>
      </w:r>
      <w:r>
        <w:t xml:space="preserve"> </w:t>
      </w:r>
      <w:r w:rsidR="008A2C5A">
        <w:t xml:space="preserve">for </w:t>
      </w:r>
      <w:r w:rsidR="00C0023C">
        <w:t>the MPOC</w:t>
      </w:r>
      <w:r>
        <w:t xml:space="preserve"> </w:t>
      </w:r>
      <w:r w:rsidR="004700F8">
        <w:t xml:space="preserve">Aggregator </w:t>
      </w:r>
      <w:r w:rsidR="00A8542C">
        <w:t>Se</w:t>
      </w:r>
      <w:r w:rsidR="004700F8">
        <w:t>rvices</w:t>
      </w:r>
      <w:r>
        <w:t>.</w:t>
      </w:r>
      <w:r w:rsidR="00A8542C">
        <w:t xml:space="preserve"> These service provide interfaces between the Mobile Nurse Application and ESI Mobile Gateway to exchange nurse information.  </w:t>
      </w:r>
      <w:r w:rsidR="002C383E">
        <w:t xml:space="preserve"> </w:t>
      </w:r>
    </w:p>
    <w:p w:rsidR="00A8542C" w:rsidRDefault="00A8542C" w:rsidP="00A8542C">
      <w:r>
        <w:t>The MPOC Aggregator Services are intermediary web services that provide pass through access to ESI Gateway Services. The receiving interfaces of these services are designed as</w:t>
      </w:r>
      <w:r w:rsidR="008D61ED">
        <w:t xml:space="preserve"> Representational State Transfer</w:t>
      </w:r>
      <w:r>
        <w:t xml:space="preserve"> (REST) services with </w:t>
      </w:r>
      <w:r w:rsidR="008D61ED">
        <w:t>Javascript Object Notation (</w:t>
      </w:r>
      <w:r>
        <w:t>JSON</w:t>
      </w:r>
      <w:r w:rsidR="008D61ED">
        <w:t>)</w:t>
      </w:r>
      <w:r>
        <w:t xml:space="preserve"> as payload</w:t>
      </w:r>
      <w:r w:rsidR="006E72AD">
        <w:t>,</w:t>
      </w:r>
      <w:r>
        <w:t xml:space="preserve"> and implemented on IBM MobileFirst platform. </w:t>
      </w:r>
      <w:r w:rsidR="006E72AD">
        <w:t xml:space="preserve">These services communicate with ESI Gateway using SOAP web service clients using XML as message payload over HTTPS. </w:t>
      </w:r>
      <w:r w:rsidR="00C94F49">
        <w:t xml:space="preserve">In addition to being pass through, these services perform data transformation from/to JSON to XML. </w:t>
      </w:r>
      <w:r w:rsidR="006E72AD">
        <w:t xml:space="preserve"> </w:t>
      </w:r>
    </w:p>
    <w:p w:rsidR="00CB7D32" w:rsidRDefault="00CB7D32" w:rsidP="005F5B8F">
      <w:pPr>
        <w:pStyle w:val="Heading3"/>
        <w:rPr>
          <w:lang w:val="en-GB"/>
        </w:rPr>
      </w:pPr>
      <w:bookmarkStart w:id="41" w:name="_Toc410832868"/>
      <w:r w:rsidRPr="00160878">
        <w:rPr>
          <w:lang w:val="en-GB"/>
        </w:rPr>
        <w:t>MPOC Auth Service</w:t>
      </w:r>
      <w:bookmarkEnd w:id="41"/>
    </w:p>
    <w:p w:rsidR="008A2C5A" w:rsidRDefault="008A2C5A" w:rsidP="008A2C5A">
      <w:r>
        <w:t>This section provides the high-level APIs between the Mobile N</w:t>
      </w:r>
      <w:r w:rsidR="004F400F">
        <w:t>urse application and the MPOC Auth Service</w:t>
      </w:r>
      <w:r>
        <w:t>.</w:t>
      </w:r>
    </w:p>
    <w:p w:rsidR="00950BC0" w:rsidRDefault="00950BC0" w:rsidP="00950BC0">
      <w:r>
        <w:lastRenderedPageBreak/>
        <w:t xml:space="preserve">The </w:t>
      </w:r>
      <w:r w:rsidR="0075655B">
        <w:t>MPOC Auth Service</w:t>
      </w:r>
      <w:r>
        <w:t xml:space="preserve"> implement ValidateAuthToken interface using Worklight adapter. The following diagram shows the</w:t>
      </w:r>
      <w:r w:rsidR="00AE43B5">
        <w:t xml:space="preserve"> ValidateAuthToken</w:t>
      </w:r>
      <w:r>
        <w:t xml:space="preserve"> </w:t>
      </w:r>
      <w:r w:rsidR="00AE43B5">
        <w:t>interface</w:t>
      </w:r>
      <w:r>
        <w:t xml:space="preserve"> for the MPOC Auth Service. The input and the output data types are also shown.</w:t>
      </w:r>
    </w:p>
    <w:p w:rsidR="00950BC0" w:rsidRDefault="00950BC0" w:rsidP="00950BC0"/>
    <w:p w:rsidR="00776CDA" w:rsidRDefault="007D6CE8" w:rsidP="00776CDA">
      <w:pPr>
        <w:keepNext/>
        <w:jc w:val="center"/>
      </w:pPr>
      <w:r>
        <w:object w:dxaOrig="10568" w:dyaOrig="3781">
          <v:shape id="_x0000_i1039" type="#_x0000_t75" style="width:483.75pt;height:173.25pt" o:ole="">
            <v:imagedata r:id="rId69" o:title=""/>
          </v:shape>
          <o:OLEObject Type="Embed" ProgID="Visio.Drawing.11" ShapeID="_x0000_i1039" DrawAspect="Content" ObjectID="_1487693816" r:id="rId70"/>
        </w:object>
      </w:r>
    </w:p>
    <w:p w:rsidR="00950BC0" w:rsidRDefault="00776CDA" w:rsidP="00776CDA">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14</w:t>
      </w:r>
      <w:r w:rsidR="004E7155">
        <w:rPr>
          <w:noProof/>
        </w:rPr>
        <w:fldChar w:fldCharType="end"/>
      </w:r>
      <w:r>
        <w:t xml:space="preserve"> MPOC Auth Service</w:t>
      </w:r>
      <w:r w:rsidR="00982BCC">
        <w:t xml:space="preserve"> – High Level</w:t>
      </w:r>
    </w:p>
    <w:p w:rsidR="00950BC0" w:rsidRPr="008A2C5A" w:rsidRDefault="00950BC0" w:rsidP="00950BC0">
      <w:pPr>
        <w:rPr>
          <w:lang w:val="en-GB"/>
        </w:rPr>
      </w:pPr>
      <w:r>
        <w:t>The following table shows the service operations, their data types and URLs.</w:t>
      </w:r>
    </w:p>
    <w:tbl>
      <w:tblPr>
        <w:tblW w:w="9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12"/>
        <w:gridCol w:w="1872"/>
        <w:gridCol w:w="178"/>
        <w:gridCol w:w="7144"/>
      </w:tblGrid>
      <w:tr w:rsidR="00CB7D32" w:rsidTr="003B6207">
        <w:tc>
          <w:tcPr>
            <w:tcW w:w="2584" w:type="dxa"/>
            <w:gridSpan w:val="2"/>
          </w:tcPr>
          <w:p w:rsidR="00CB7D32" w:rsidRPr="00617C7E" w:rsidRDefault="00CB7D32" w:rsidP="00AC6D9B">
            <w:pPr>
              <w:rPr>
                <w:lang w:val="en-GB"/>
              </w:rPr>
            </w:pPr>
            <w:r w:rsidRPr="00617C7E">
              <w:rPr>
                <w:lang w:val="en-GB"/>
              </w:rPr>
              <w:t>API Name</w:t>
            </w:r>
          </w:p>
        </w:tc>
        <w:tc>
          <w:tcPr>
            <w:tcW w:w="7322" w:type="dxa"/>
            <w:gridSpan w:val="2"/>
          </w:tcPr>
          <w:p w:rsidR="00CB7D32" w:rsidRPr="00617C7E" w:rsidRDefault="0083245D" w:rsidP="00AC6D9B">
            <w:pPr>
              <w:rPr>
                <w:lang w:val="en-GB"/>
              </w:rPr>
            </w:pPr>
            <w:r>
              <w:rPr>
                <w:lang w:val="en-GB"/>
              </w:rPr>
              <w:t xml:space="preserve">ValidateAuthToken operation in </w:t>
            </w:r>
            <w:r w:rsidR="00CB7D32">
              <w:rPr>
                <w:lang w:val="en-GB"/>
              </w:rPr>
              <w:t>MPOC Auth Service</w:t>
            </w:r>
            <w:r>
              <w:rPr>
                <w:lang w:val="en-GB"/>
              </w:rPr>
              <w:t xml:space="preserve"> </w:t>
            </w:r>
          </w:p>
        </w:tc>
      </w:tr>
      <w:tr w:rsidR="00CB7D32" w:rsidTr="003B6207">
        <w:tc>
          <w:tcPr>
            <w:tcW w:w="2584" w:type="dxa"/>
            <w:gridSpan w:val="2"/>
          </w:tcPr>
          <w:p w:rsidR="00CB7D32" w:rsidRPr="00617C7E" w:rsidRDefault="00CB7D32" w:rsidP="00AC6D9B">
            <w:pPr>
              <w:rPr>
                <w:lang w:val="en-GB"/>
              </w:rPr>
            </w:pPr>
            <w:r w:rsidRPr="00617C7E">
              <w:rPr>
                <w:lang w:val="en-GB"/>
              </w:rPr>
              <w:t>Description</w:t>
            </w:r>
          </w:p>
        </w:tc>
        <w:tc>
          <w:tcPr>
            <w:tcW w:w="7322" w:type="dxa"/>
            <w:gridSpan w:val="2"/>
          </w:tcPr>
          <w:p w:rsidR="00CB7D32" w:rsidRPr="00617C7E" w:rsidRDefault="0083245D" w:rsidP="0083245D">
            <w:pPr>
              <w:rPr>
                <w:lang w:val="en-GB"/>
              </w:rPr>
            </w:pPr>
            <w:r>
              <w:rPr>
                <w:lang w:val="en-GB"/>
              </w:rPr>
              <w:t>This operation validates the supplied token by forwarding the token to the ESI Mobile Security Gateway.</w:t>
            </w:r>
          </w:p>
        </w:tc>
      </w:tr>
      <w:tr w:rsidR="00504A31" w:rsidTr="003B6207">
        <w:trPr>
          <w:gridBefore w:val="1"/>
          <w:wBefore w:w="712" w:type="dxa"/>
        </w:trPr>
        <w:tc>
          <w:tcPr>
            <w:tcW w:w="2050" w:type="dxa"/>
            <w:gridSpan w:val="2"/>
          </w:tcPr>
          <w:p w:rsidR="00504A31" w:rsidRDefault="00504A31" w:rsidP="00E97D34">
            <w:pPr>
              <w:rPr>
                <w:lang w:val="en-GB"/>
              </w:rPr>
            </w:pPr>
            <w:r>
              <w:rPr>
                <w:lang w:val="en-GB"/>
              </w:rPr>
              <w:t>Method Name</w:t>
            </w:r>
          </w:p>
        </w:tc>
        <w:tc>
          <w:tcPr>
            <w:tcW w:w="7144" w:type="dxa"/>
          </w:tcPr>
          <w:p w:rsidR="00504A31" w:rsidRPr="002773E0" w:rsidRDefault="0083245D" w:rsidP="00E97D34">
            <w:pPr>
              <w:rPr>
                <w:lang w:val="en-GB"/>
              </w:rPr>
            </w:pPr>
            <w:r>
              <w:rPr>
                <w:lang w:val="en-GB"/>
              </w:rPr>
              <w:t>ValidateAuthToken</w:t>
            </w:r>
          </w:p>
        </w:tc>
      </w:tr>
      <w:tr w:rsidR="001843CF" w:rsidTr="003B6207">
        <w:trPr>
          <w:gridBefore w:val="1"/>
          <w:wBefore w:w="712" w:type="dxa"/>
        </w:trPr>
        <w:tc>
          <w:tcPr>
            <w:tcW w:w="2050" w:type="dxa"/>
            <w:gridSpan w:val="2"/>
          </w:tcPr>
          <w:p w:rsidR="001843CF" w:rsidRPr="00617C7E" w:rsidRDefault="001843CF" w:rsidP="00853D44">
            <w:pPr>
              <w:rPr>
                <w:lang w:val="en-GB"/>
              </w:rPr>
            </w:pPr>
            <w:r w:rsidRPr="00617C7E">
              <w:rPr>
                <w:lang w:val="en-GB"/>
              </w:rPr>
              <w:t>Rest URL &amp; HTTP Method</w:t>
            </w:r>
          </w:p>
        </w:tc>
        <w:tc>
          <w:tcPr>
            <w:tcW w:w="7144" w:type="dxa"/>
          </w:tcPr>
          <w:p w:rsidR="001843CF" w:rsidRDefault="00504A31" w:rsidP="00853D44">
            <w:pPr>
              <w:rPr>
                <w:lang w:val="en-GB"/>
              </w:rPr>
            </w:pPr>
            <w:r>
              <w:rPr>
                <w:lang w:val="en-GB"/>
              </w:rPr>
              <w:t>/</w:t>
            </w:r>
            <w:r w:rsidR="0083245D">
              <w:rPr>
                <w:lang w:val="en-GB"/>
              </w:rPr>
              <w:t xml:space="preserve"> ValidateAuthToken</w:t>
            </w:r>
          </w:p>
          <w:p w:rsidR="001843CF" w:rsidRPr="00617C7E" w:rsidRDefault="001843CF" w:rsidP="00853D44">
            <w:pPr>
              <w:rPr>
                <w:lang w:val="en-GB"/>
              </w:rPr>
            </w:pPr>
            <w:r>
              <w:rPr>
                <w:lang w:val="en-GB"/>
              </w:rPr>
              <w:t>POST</w:t>
            </w:r>
          </w:p>
        </w:tc>
      </w:tr>
      <w:tr w:rsidR="00302E6C" w:rsidTr="003B6207">
        <w:trPr>
          <w:gridBefore w:val="1"/>
          <w:wBefore w:w="712" w:type="dxa"/>
        </w:trPr>
        <w:tc>
          <w:tcPr>
            <w:tcW w:w="2050" w:type="dxa"/>
            <w:gridSpan w:val="2"/>
          </w:tcPr>
          <w:p w:rsidR="00302E6C" w:rsidRPr="00617C7E" w:rsidRDefault="00302E6C" w:rsidP="004053C1">
            <w:pPr>
              <w:rPr>
                <w:lang w:val="en-GB"/>
              </w:rPr>
            </w:pPr>
            <w:r>
              <w:rPr>
                <w:lang w:val="en-GB"/>
              </w:rPr>
              <w:t>Transport Security</w:t>
            </w:r>
          </w:p>
        </w:tc>
        <w:tc>
          <w:tcPr>
            <w:tcW w:w="7144" w:type="dxa"/>
          </w:tcPr>
          <w:p w:rsidR="00302E6C" w:rsidRDefault="00302E6C" w:rsidP="004053C1">
            <w:pPr>
              <w:tabs>
                <w:tab w:val="left" w:pos="1498"/>
              </w:tabs>
              <w:rPr>
                <w:lang w:val="en-GB"/>
              </w:rPr>
            </w:pPr>
            <w:r>
              <w:rPr>
                <w:lang w:val="en-GB"/>
              </w:rPr>
              <w:t>HTTPS</w:t>
            </w:r>
          </w:p>
        </w:tc>
      </w:tr>
      <w:tr w:rsidR="00302E6C" w:rsidTr="003B6207">
        <w:trPr>
          <w:gridBefore w:val="1"/>
          <w:wBefore w:w="712" w:type="dxa"/>
        </w:trPr>
        <w:tc>
          <w:tcPr>
            <w:tcW w:w="2050" w:type="dxa"/>
            <w:gridSpan w:val="2"/>
          </w:tcPr>
          <w:p w:rsidR="00302E6C" w:rsidRDefault="00302E6C" w:rsidP="004053C1">
            <w:pPr>
              <w:rPr>
                <w:lang w:val="en-GB"/>
              </w:rPr>
            </w:pPr>
            <w:r>
              <w:rPr>
                <w:lang w:val="en-GB"/>
              </w:rPr>
              <w:t xml:space="preserve">Encryption </w:t>
            </w:r>
          </w:p>
        </w:tc>
        <w:tc>
          <w:tcPr>
            <w:tcW w:w="7144" w:type="dxa"/>
          </w:tcPr>
          <w:p w:rsidR="00302E6C" w:rsidRDefault="00302E6C" w:rsidP="004053C1">
            <w:pPr>
              <w:tabs>
                <w:tab w:val="left" w:pos="1498"/>
              </w:tabs>
              <w:rPr>
                <w:lang w:val="en-GB"/>
              </w:rPr>
            </w:pPr>
            <w:r>
              <w:rPr>
                <w:lang w:val="en-GB"/>
              </w:rPr>
              <w:t>AES256</w:t>
            </w:r>
          </w:p>
        </w:tc>
      </w:tr>
      <w:tr w:rsidR="00302E6C" w:rsidTr="003B6207">
        <w:trPr>
          <w:gridBefore w:val="1"/>
          <w:wBefore w:w="712" w:type="dxa"/>
        </w:trPr>
        <w:tc>
          <w:tcPr>
            <w:tcW w:w="2050" w:type="dxa"/>
            <w:gridSpan w:val="2"/>
          </w:tcPr>
          <w:p w:rsidR="00302E6C" w:rsidRDefault="00302E6C" w:rsidP="004053C1">
            <w:pPr>
              <w:rPr>
                <w:lang w:val="en-GB"/>
              </w:rPr>
            </w:pPr>
            <w:r>
              <w:rPr>
                <w:lang w:val="en-GB"/>
              </w:rPr>
              <w:t>Logging</w:t>
            </w:r>
          </w:p>
        </w:tc>
        <w:tc>
          <w:tcPr>
            <w:tcW w:w="7144" w:type="dxa"/>
          </w:tcPr>
          <w:p w:rsidR="00302E6C" w:rsidRDefault="00302E6C" w:rsidP="004053C1">
            <w:pPr>
              <w:tabs>
                <w:tab w:val="left" w:pos="1498"/>
              </w:tabs>
              <w:rPr>
                <w:lang w:val="en-GB"/>
              </w:rPr>
            </w:pPr>
            <w:r>
              <w:rPr>
                <w:lang w:val="en-GB"/>
              </w:rPr>
              <w:t>WL Logger  (Worklight Server logging )</w:t>
            </w:r>
          </w:p>
        </w:tc>
      </w:tr>
      <w:tr w:rsidR="001843CF" w:rsidTr="003B6207">
        <w:trPr>
          <w:gridBefore w:val="1"/>
          <w:wBefore w:w="712" w:type="dxa"/>
        </w:trPr>
        <w:tc>
          <w:tcPr>
            <w:tcW w:w="2050" w:type="dxa"/>
            <w:gridSpan w:val="2"/>
          </w:tcPr>
          <w:p w:rsidR="001843CF" w:rsidRPr="00617C7E" w:rsidRDefault="001843CF" w:rsidP="00853D44">
            <w:pPr>
              <w:spacing w:before="40"/>
              <w:rPr>
                <w:lang w:val="en-GB"/>
              </w:rPr>
            </w:pPr>
            <w:r w:rsidRPr="00617C7E">
              <w:rPr>
                <w:lang w:val="en-GB"/>
              </w:rPr>
              <w:t>Input Data</w:t>
            </w:r>
          </w:p>
        </w:tc>
        <w:tc>
          <w:tcPr>
            <w:tcW w:w="7144" w:type="dxa"/>
          </w:tcPr>
          <w:p w:rsidR="001843CF" w:rsidRPr="00617C7E" w:rsidRDefault="001843CF" w:rsidP="00853D44">
            <w:pPr>
              <w:rPr>
                <w:highlight w:val="yellow"/>
                <w:lang w:val="en-GB"/>
              </w:rPr>
            </w:pPr>
            <w:r w:rsidRPr="00822E6E">
              <w:rPr>
                <w:lang w:val="en-GB"/>
              </w:rPr>
              <w:t>Userid</w:t>
            </w:r>
            <w:r>
              <w:rPr>
                <w:lang w:val="en-GB"/>
              </w:rPr>
              <w:t xml:space="preserve"> (encrypted)</w:t>
            </w:r>
          </w:p>
          <w:p w:rsidR="001843CF" w:rsidRPr="00617C7E" w:rsidRDefault="00A95469" w:rsidP="00853D44">
            <w:pPr>
              <w:rPr>
                <w:lang w:val="en-GB"/>
              </w:rPr>
            </w:pPr>
            <w:r>
              <w:rPr>
                <w:lang w:val="en-GB"/>
              </w:rPr>
              <w:t>AuthenticationToken</w:t>
            </w:r>
            <w:r w:rsidR="001843CF">
              <w:rPr>
                <w:lang w:val="en-GB"/>
              </w:rPr>
              <w:t xml:space="preserve"> (encrypted)</w:t>
            </w:r>
          </w:p>
        </w:tc>
      </w:tr>
      <w:tr w:rsidR="001843CF" w:rsidRPr="00532B3C" w:rsidTr="003B6207">
        <w:trPr>
          <w:gridBefore w:val="1"/>
          <w:wBefore w:w="712" w:type="dxa"/>
        </w:trPr>
        <w:tc>
          <w:tcPr>
            <w:tcW w:w="2050" w:type="dxa"/>
            <w:gridSpan w:val="2"/>
          </w:tcPr>
          <w:p w:rsidR="001843CF" w:rsidRPr="00532B3C" w:rsidRDefault="001843CF" w:rsidP="00853D44">
            <w:pPr>
              <w:rPr>
                <w:rFonts w:ascii="Courier New" w:hAnsi="Courier New" w:cs="Courier New"/>
                <w:sz w:val="18"/>
                <w:szCs w:val="18"/>
                <w:lang w:val="en-GB"/>
              </w:rPr>
            </w:pPr>
            <w:r w:rsidRPr="00532B3C">
              <w:rPr>
                <w:rFonts w:ascii="Courier New" w:hAnsi="Courier New" w:cs="Courier New"/>
                <w:sz w:val="18"/>
                <w:szCs w:val="18"/>
                <w:lang w:val="en-GB"/>
              </w:rPr>
              <w:t>Output Data Success</w:t>
            </w:r>
          </w:p>
        </w:tc>
        <w:tc>
          <w:tcPr>
            <w:tcW w:w="7144" w:type="dxa"/>
          </w:tcPr>
          <w:p w:rsidR="001843CF" w:rsidRPr="00532B3C" w:rsidRDefault="001843CF" w:rsidP="00853D44">
            <w:pPr>
              <w:rPr>
                <w:rFonts w:ascii="Courier New" w:hAnsi="Courier New" w:cs="Courier New"/>
                <w:sz w:val="18"/>
                <w:szCs w:val="18"/>
                <w:lang w:val="en-GB"/>
              </w:rPr>
            </w:pPr>
            <w:r w:rsidRPr="00532B3C">
              <w:rPr>
                <w:rFonts w:ascii="Courier New" w:hAnsi="Courier New" w:cs="Courier New"/>
                <w:sz w:val="18"/>
                <w:szCs w:val="18"/>
                <w:lang w:val="en-GB"/>
              </w:rPr>
              <w:t>Nurse Data {"Nurse":{"NurseId":"&lt;nurseId&gt;", "NurseLastName":&lt;lastname&gt;, "NurseFirstName":&lt;nurseName&gt;}</w:t>
            </w:r>
            <w:r w:rsidR="00D37C17">
              <w:rPr>
                <w:rFonts w:ascii="Courier New" w:hAnsi="Courier New" w:cs="Courier New"/>
                <w:sz w:val="18"/>
                <w:szCs w:val="18"/>
                <w:lang w:val="en-GB"/>
              </w:rPr>
              <w:t>, “AuthToken</w:t>
            </w:r>
            <w:r>
              <w:rPr>
                <w:rFonts w:ascii="Courier New" w:hAnsi="Courier New" w:cs="Courier New"/>
                <w:sz w:val="18"/>
                <w:szCs w:val="18"/>
                <w:lang w:val="en-GB"/>
              </w:rPr>
              <w:t>Status”:</w:t>
            </w:r>
            <w:r w:rsidR="00D37C17">
              <w:rPr>
                <w:rFonts w:ascii="Courier New" w:hAnsi="Courier New" w:cs="Courier New"/>
                <w:sz w:val="18"/>
                <w:szCs w:val="18"/>
                <w:lang w:val="en-GB"/>
              </w:rPr>
              <w:t>valid</w:t>
            </w:r>
            <w:r w:rsidRPr="00532B3C">
              <w:rPr>
                <w:rFonts w:ascii="Courier New" w:hAnsi="Courier New" w:cs="Courier New"/>
                <w:sz w:val="18"/>
                <w:szCs w:val="18"/>
                <w:lang w:val="en-GB"/>
              </w:rPr>
              <w:t xml:space="preserve"> }</w:t>
            </w:r>
          </w:p>
          <w:p w:rsidR="001843CF" w:rsidRPr="00532B3C" w:rsidRDefault="001843CF" w:rsidP="00853D44">
            <w:pPr>
              <w:rPr>
                <w:rFonts w:ascii="Courier New" w:hAnsi="Courier New" w:cs="Courier New"/>
                <w:sz w:val="18"/>
                <w:szCs w:val="18"/>
                <w:lang w:val="en-GB"/>
              </w:rPr>
            </w:pPr>
            <w:r w:rsidRPr="00532B3C">
              <w:rPr>
                <w:rFonts w:ascii="Courier New" w:hAnsi="Courier New" w:cs="Courier New"/>
                <w:sz w:val="18"/>
                <w:szCs w:val="18"/>
                <w:lang w:val="en-GB"/>
              </w:rPr>
              <w:t>HTTP Response Code: 200</w:t>
            </w:r>
          </w:p>
          <w:p w:rsidR="001843CF" w:rsidRPr="00532B3C" w:rsidRDefault="001843CF" w:rsidP="00853D44">
            <w:pPr>
              <w:rPr>
                <w:rFonts w:ascii="Courier New" w:hAnsi="Courier New" w:cs="Courier New"/>
                <w:sz w:val="18"/>
                <w:szCs w:val="18"/>
                <w:lang w:val="en-GB"/>
              </w:rPr>
            </w:pPr>
            <w:r w:rsidRPr="00532B3C">
              <w:rPr>
                <w:rFonts w:ascii="Courier New" w:hAnsi="Courier New" w:cs="Courier New"/>
                <w:sz w:val="18"/>
                <w:szCs w:val="18"/>
                <w:lang w:val="en-GB"/>
              </w:rPr>
              <w:t xml:space="preserve">HTTP Session Id </w:t>
            </w:r>
          </w:p>
          <w:p w:rsidR="001843CF" w:rsidRPr="00532B3C" w:rsidRDefault="00D37C17" w:rsidP="00853D44">
            <w:pPr>
              <w:rPr>
                <w:rFonts w:ascii="Courier New" w:hAnsi="Courier New" w:cs="Courier New"/>
                <w:sz w:val="18"/>
                <w:szCs w:val="18"/>
                <w:lang w:val="en-GB"/>
              </w:rPr>
            </w:pPr>
            <w:r>
              <w:rPr>
                <w:lang w:val="en-GB"/>
              </w:rPr>
              <w:t xml:space="preserve">Authentication Token </w:t>
            </w:r>
            <w:r w:rsidR="001843CF" w:rsidRPr="00532B3C">
              <w:rPr>
                <w:rFonts w:ascii="Courier New" w:hAnsi="Courier New" w:cs="Courier New"/>
                <w:sz w:val="18"/>
                <w:szCs w:val="18"/>
                <w:lang w:val="en-GB"/>
              </w:rPr>
              <w:t xml:space="preserve">Token </w:t>
            </w:r>
          </w:p>
          <w:p w:rsidR="001843CF" w:rsidRPr="00532B3C" w:rsidRDefault="001843CF" w:rsidP="00853D44">
            <w:pPr>
              <w:rPr>
                <w:rFonts w:ascii="Courier New" w:hAnsi="Courier New" w:cs="Courier New"/>
                <w:sz w:val="18"/>
                <w:szCs w:val="18"/>
                <w:lang w:val="en-GB"/>
              </w:rPr>
            </w:pPr>
          </w:p>
        </w:tc>
      </w:tr>
      <w:tr w:rsidR="00CB7D32" w:rsidTr="003B6207">
        <w:tc>
          <w:tcPr>
            <w:tcW w:w="2584" w:type="dxa"/>
            <w:gridSpan w:val="2"/>
          </w:tcPr>
          <w:p w:rsidR="00CB7D32" w:rsidRPr="00617C7E" w:rsidRDefault="00CB7D32" w:rsidP="00AC6D9B">
            <w:pPr>
              <w:rPr>
                <w:lang w:val="en-GB"/>
              </w:rPr>
            </w:pPr>
            <w:r w:rsidRPr="00617C7E">
              <w:rPr>
                <w:lang w:val="en-GB"/>
              </w:rPr>
              <w:t>Service Provider</w:t>
            </w:r>
          </w:p>
        </w:tc>
        <w:tc>
          <w:tcPr>
            <w:tcW w:w="7322" w:type="dxa"/>
            <w:gridSpan w:val="2"/>
          </w:tcPr>
          <w:p w:rsidR="00CB7D32" w:rsidRPr="00617C7E" w:rsidRDefault="00CB7D32" w:rsidP="00AC6D9B">
            <w:pPr>
              <w:rPr>
                <w:highlight w:val="yellow"/>
                <w:lang w:val="en-GB"/>
              </w:rPr>
            </w:pPr>
            <w:r w:rsidRPr="004B17C6">
              <w:rPr>
                <w:highlight w:val="yellow"/>
                <w:lang w:val="en-GB"/>
              </w:rPr>
              <w:t>IBM</w:t>
            </w:r>
          </w:p>
        </w:tc>
      </w:tr>
    </w:tbl>
    <w:p w:rsidR="00CB7D32" w:rsidRPr="003B0E3C" w:rsidRDefault="00CB7D32" w:rsidP="0010520F">
      <w:pPr>
        <w:rPr>
          <w:lang w:val="en-GB"/>
        </w:rPr>
      </w:pPr>
    </w:p>
    <w:p w:rsidR="00CB7D32" w:rsidRDefault="00CB7D32" w:rsidP="00711B63">
      <w:pPr>
        <w:pStyle w:val="Heading3"/>
        <w:rPr>
          <w:lang w:val="en-GB"/>
        </w:rPr>
      </w:pPr>
      <w:bookmarkStart w:id="42" w:name="_Toc410832869"/>
      <w:r w:rsidRPr="00160878">
        <w:rPr>
          <w:lang w:val="en-GB"/>
        </w:rPr>
        <w:lastRenderedPageBreak/>
        <w:t xml:space="preserve">MPOC </w:t>
      </w:r>
      <w:r w:rsidR="00B235A7">
        <w:rPr>
          <w:lang w:val="en-GB"/>
        </w:rPr>
        <w:t>Aggregator</w:t>
      </w:r>
      <w:r>
        <w:rPr>
          <w:lang w:val="en-GB"/>
        </w:rPr>
        <w:t xml:space="preserve"> </w:t>
      </w:r>
      <w:r w:rsidRPr="00160878">
        <w:rPr>
          <w:lang w:val="en-GB"/>
        </w:rPr>
        <w:t>Service</w:t>
      </w:r>
      <w:bookmarkEnd w:id="42"/>
    </w:p>
    <w:p w:rsidR="00237A7F" w:rsidRDefault="00237A7F" w:rsidP="00237A7F">
      <w:r>
        <w:t xml:space="preserve">The </w:t>
      </w:r>
      <w:r w:rsidR="00C97904">
        <w:t>MPOC Aggregator S</w:t>
      </w:r>
      <w:r>
        <w:t xml:space="preserve">ervice implements </w:t>
      </w:r>
      <w:r w:rsidR="00C97904">
        <w:rPr>
          <w:lang w:val="en-GB"/>
        </w:rPr>
        <w:t>GetAppt</w:t>
      </w:r>
      <w:r>
        <w:rPr>
          <w:lang w:val="en-GB"/>
        </w:rPr>
        <w:t>List</w:t>
      </w:r>
      <w:r>
        <w:t xml:space="preserve"> and </w:t>
      </w:r>
      <w:r>
        <w:rPr>
          <w:lang w:val="en-GB"/>
        </w:rPr>
        <w:t>UploadNote</w:t>
      </w:r>
      <w:r>
        <w:t xml:space="preserve"> operations. The following diagram and the table show the services, the input and output types for the MPOC Scheduling Service.</w:t>
      </w:r>
    </w:p>
    <w:p w:rsidR="00FB759D" w:rsidRDefault="00FB759D" w:rsidP="00FB759D">
      <w:pPr>
        <w:keepNext/>
      </w:pPr>
      <w:r>
        <w:object w:dxaOrig="7102" w:dyaOrig="3781">
          <v:shape id="_x0000_i1040" type="#_x0000_t75" style="width:354.75pt;height:189pt" o:ole="">
            <v:imagedata r:id="rId71" o:title=""/>
          </v:shape>
          <o:OLEObject Type="Embed" ProgID="Visio.Drawing.11" ShapeID="_x0000_i1040" DrawAspect="Content" ObjectID="_1487693817" r:id="rId72"/>
        </w:object>
      </w:r>
    </w:p>
    <w:p w:rsidR="00237A7F" w:rsidRDefault="00FB759D" w:rsidP="00FB759D">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15</w:t>
      </w:r>
      <w:r w:rsidR="004E7155">
        <w:rPr>
          <w:noProof/>
        </w:rPr>
        <w:fldChar w:fldCharType="end"/>
      </w:r>
      <w:r>
        <w:t xml:space="preserve"> MPOC Aggregator</w:t>
      </w:r>
    </w:p>
    <w:p w:rsidR="00FB759D" w:rsidRDefault="00FB759D" w:rsidP="00237A7F"/>
    <w:p w:rsidR="00237A7F" w:rsidRDefault="00237A7F" w:rsidP="00237A7F">
      <w:r>
        <w:t>The following table shows the service operations, their data types and URLs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317"/>
        <w:gridCol w:w="1231"/>
        <w:gridCol w:w="270"/>
        <w:gridCol w:w="8088"/>
      </w:tblGrid>
      <w:tr w:rsidR="00CB7D32" w:rsidTr="00BF376E">
        <w:tc>
          <w:tcPr>
            <w:tcW w:w="1548" w:type="dxa"/>
            <w:gridSpan w:val="2"/>
          </w:tcPr>
          <w:p w:rsidR="00CB7D32" w:rsidRPr="00617C7E" w:rsidRDefault="00CB7D32" w:rsidP="00AC6D9B">
            <w:pPr>
              <w:rPr>
                <w:lang w:val="en-GB"/>
              </w:rPr>
            </w:pPr>
            <w:r w:rsidRPr="00617C7E">
              <w:rPr>
                <w:lang w:val="en-GB"/>
              </w:rPr>
              <w:t>API Name</w:t>
            </w:r>
          </w:p>
        </w:tc>
        <w:tc>
          <w:tcPr>
            <w:tcW w:w="8358" w:type="dxa"/>
            <w:gridSpan w:val="2"/>
          </w:tcPr>
          <w:p w:rsidR="00CB7D32" w:rsidRPr="00617C7E" w:rsidRDefault="00CB7D32" w:rsidP="00C97904">
            <w:pPr>
              <w:rPr>
                <w:lang w:val="en-GB"/>
              </w:rPr>
            </w:pPr>
            <w:r>
              <w:rPr>
                <w:lang w:val="en-GB"/>
              </w:rPr>
              <w:t xml:space="preserve">MPOC </w:t>
            </w:r>
            <w:r w:rsidR="00C97904">
              <w:rPr>
                <w:lang w:val="en-GB"/>
              </w:rPr>
              <w:t>Aggregator</w:t>
            </w:r>
            <w:r>
              <w:rPr>
                <w:lang w:val="en-GB"/>
              </w:rPr>
              <w:t xml:space="preserve"> Service</w:t>
            </w:r>
          </w:p>
        </w:tc>
      </w:tr>
      <w:tr w:rsidR="00CB7D32" w:rsidTr="00BF376E">
        <w:tc>
          <w:tcPr>
            <w:tcW w:w="1548" w:type="dxa"/>
            <w:gridSpan w:val="2"/>
          </w:tcPr>
          <w:p w:rsidR="00CB7D32" w:rsidRPr="00617C7E" w:rsidRDefault="00CB7D32" w:rsidP="00AC6D9B">
            <w:pPr>
              <w:rPr>
                <w:lang w:val="en-GB"/>
              </w:rPr>
            </w:pPr>
            <w:r w:rsidRPr="00617C7E">
              <w:rPr>
                <w:lang w:val="en-GB"/>
              </w:rPr>
              <w:t>Description</w:t>
            </w:r>
          </w:p>
        </w:tc>
        <w:tc>
          <w:tcPr>
            <w:tcW w:w="8358" w:type="dxa"/>
            <w:gridSpan w:val="2"/>
          </w:tcPr>
          <w:p w:rsidR="00CB7D32" w:rsidRPr="00617C7E" w:rsidRDefault="00CB7D32" w:rsidP="004153D2">
            <w:pPr>
              <w:rPr>
                <w:lang w:val="en-GB"/>
              </w:rPr>
            </w:pPr>
            <w:r>
              <w:rPr>
                <w:lang w:val="en-GB"/>
              </w:rPr>
              <w:t xml:space="preserve">This service provides </w:t>
            </w:r>
            <w:r w:rsidR="004153D2">
              <w:rPr>
                <w:lang w:val="en-GB"/>
              </w:rPr>
              <w:t>available appointments</w:t>
            </w:r>
            <w:r>
              <w:rPr>
                <w:lang w:val="en-GB"/>
              </w:rPr>
              <w:t xml:space="preserve"> for the given nurse specified by the nurse identifier</w:t>
            </w:r>
            <w:r w:rsidR="004153D2">
              <w:rPr>
                <w:lang w:val="en-GB"/>
              </w:rPr>
              <w:t xml:space="preserve"> within the specified days.</w:t>
            </w:r>
            <w:r>
              <w:rPr>
                <w:lang w:val="en-GB"/>
              </w:rPr>
              <w:t>.</w:t>
            </w:r>
          </w:p>
        </w:tc>
      </w:tr>
      <w:tr w:rsidR="00B235A7" w:rsidTr="00883849">
        <w:trPr>
          <w:gridBefore w:val="1"/>
          <w:wBefore w:w="317" w:type="dxa"/>
        </w:trPr>
        <w:tc>
          <w:tcPr>
            <w:tcW w:w="1501" w:type="dxa"/>
            <w:gridSpan w:val="2"/>
          </w:tcPr>
          <w:p w:rsidR="00B235A7" w:rsidRPr="00617C7E" w:rsidRDefault="00B235A7" w:rsidP="00AC6D9B">
            <w:pPr>
              <w:rPr>
                <w:lang w:val="en-GB"/>
              </w:rPr>
            </w:pPr>
            <w:r>
              <w:rPr>
                <w:lang w:val="en-GB"/>
              </w:rPr>
              <w:t>Method Name</w:t>
            </w:r>
          </w:p>
        </w:tc>
        <w:tc>
          <w:tcPr>
            <w:tcW w:w="8088" w:type="dxa"/>
          </w:tcPr>
          <w:p w:rsidR="00B235A7" w:rsidRDefault="00B235A7" w:rsidP="00AC6D9B">
            <w:pPr>
              <w:tabs>
                <w:tab w:val="left" w:pos="1498"/>
              </w:tabs>
              <w:rPr>
                <w:lang w:val="en-GB"/>
              </w:rPr>
            </w:pPr>
            <w:r>
              <w:rPr>
                <w:lang w:val="en-GB"/>
              </w:rPr>
              <w:t>Get Appointment List for Nurse</w:t>
            </w:r>
          </w:p>
        </w:tc>
      </w:tr>
      <w:tr w:rsidR="00CB7D32" w:rsidTr="00883849">
        <w:trPr>
          <w:gridBefore w:val="1"/>
          <w:wBefore w:w="317" w:type="dxa"/>
        </w:trPr>
        <w:tc>
          <w:tcPr>
            <w:tcW w:w="1501" w:type="dxa"/>
            <w:gridSpan w:val="2"/>
          </w:tcPr>
          <w:p w:rsidR="00CB7D32" w:rsidRPr="00617C7E" w:rsidRDefault="00CB7D32" w:rsidP="00BB2702">
            <w:pPr>
              <w:rPr>
                <w:lang w:val="en-GB"/>
              </w:rPr>
            </w:pPr>
            <w:r w:rsidRPr="00617C7E">
              <w:rPr>
                <w:lang w:val="en-GB"/>
              </w:rPr>
              <w:t>Rest URL &amp; Method</w:t>
            </w:r>
          </w:p>
        </w:tc>
        <w:tc>
          <w:tcPr>
            <w:tcW w:w="8088" w:type="dxa"/>
          </w:tcPr>
          <w:p w:rsidR="00CB7D32" w:rsidRDefault="00B235A7" w:rsidP="00AC6D9B">
            <w:pPr>
              <w:tabs>
                <w:tab w:val="left" w:pos="1498"/>
              </w:tabs>
              <w:rPr>
                <w:lang w:val="en-GB"/>
              </w:rPr>
            </w:pPr>
            <w:r>
              <w:rPr>
                <w:lang w:val="en-GB"/>
              </w:rPr>
              <w:t>/GetApptList</w:t>
            </w:r>
          </w:p>
          <w:p w:rsidR="00CB7D32" w:rsidRPr="00617C7E" w:rsidRDefault="00CB7D32" w:rsidP="00AC6D9B">
            <w:pPr>
              <w:tabs>
                <w:tab w:val="left" w:pos="1498"/>
              </w:tabs>
              <w:rPr>
                <w:lang w:val="en-GB"/>
              </w:rPr>
            </w:pPr>
            <w:r>
              <w:rPr>
                <w:lang w:val="en-GB"/>
              </w:rPr>
              <w:t>POST</w:t>
            </w:r>
          </w:p>
        </w:tc>
      </w:tr>
      <w:tr w:rsidR="00AA1351" w:rsidTr="00883849">
        <w:trPr>
          <w:gridBefore w:val="1"/>
          <w:wBefore w:w="317" w:type="dxa"/>
        </w:trPr>
        <w:tc>
          <w:tcPr>
            <w:tcW w:w="1501" w:type="dxa"/>
            <w:gridSpan w:val="2"/>
          </w:tcPr>
          <w:p w:rsidR="00AA1351" w:rsidRPr="00617C7E" w:rsidRDefault="00AA1351" w:rsidP="00BB2702">
            <w:pPr>
              <w:rPr>
                <w:lang w:val="en-GB"/>
              </w:rPr>
            </w:pPr>
            <w:r>
              <w:rPr>
                <w:lang w:val="en-GB"/>
              </w:rPr>
              <w:t>Transport Security</w:t>
            </w:r>
          </w:p>
        </w:tc>
        <w:tc>
          <w:tcPr>
            <w:tcW w:w="8088" w:type="dxa"/>
          </w:tcPr>
          <w:p w:rsidR="00AA1351" w:rsidRDefault="00AA1351" w:rsidP="00AC6D9B">
            <w:pPr>
              <w:tabs>
                <w:tab w:val="left" w:pos="1498"/>
              </w:tabs>
              <w:rPr>
                <w:lang w:val="en-GB"/>
              </w:rPr>
            </w:pPr>
            <w:r>
              <w:rPr>
                <w:lang w:val="en-GB"/>
              </w:rPr>
              <w:t>HTTPS</w:t>
            </w:r>
          </w:p>
        </w:tc>
      </w:tr>
      <w:tr w:rsidR="00FA095F" w:rsidTr="00883849">
        <w:trPr>
          <w:gridBefore w:val="1"/>
          <w:wBefore w:w="317" w:type="dxa"/>
        </w:trPr>
        <w:tc>
          <w:tcPr>
            <w:tcW w:w="1501" w:type="dxa"/>
            <w:gridSpan w:val="2"/>
          </w:tcPr>
          <w:p w:rsidR="00FA095F" w:rsidRDefault="00FA095F" w:rsidP="00BB2702">
            <w:pPr>
              <w:rPr>
                <w:lang w:val="en-GB"/>
              </w:rPr>
            </w:pPr>
            <w:r>
              <w:rPr>
                <w:lang w:val="en-GB"/>
              </w:rPr>
              <w:t xml:space="preserve">Encryption </w:t>
            </w:r>
          </w:p>
        </w:tc>
        <w:tc>
          <w:tcPr>
            <w:tcW w:w="8088" w:type="dxa"/>
          </w:tcPr>
          <w:p w:rsidR="00FA095F" w:rsidRDefault="00FA095F" w:rsidP="00AC6D9B">
            <w:pPr>
              <w:tabs>
                <w:tab w:val="left" w:pos="1498"/>
              </w:tabs>
              <w:rPr>
                <w:lang w:val="en-GB"/>
              </w:rPr>
            </w:pPr>
            <w:r>
              <w:rPr>
                <w:lang w:val="en-GB"/>
              </w:rPr>
              <w:t>AES256</w:t>
            </w:r>
          </w:p>
        </w:tc>
      </w:tr>
      <w:tr w:rsidR="00FA095F" w:rsidTr="00883849">
        <w:trPr>
          <w:gridBefore w:val="1"/>
          <w:wBefore w:w="317" w:type="dxa"/>
        </w:trPr>
        <w:tc>
          <w:tcPr>
            <w:tcW w:w="1501" w:type="dxa"/>
            <w:gridSpan w:val="2"/>
          </w:tcPr>
          <w:p w:rsidR="00FA095F" w:rsidRDefault="00FA095F" w:rsidP="00BB2702">
            <w:pPr>
              <w:rPr>
                <w:lang w:val="en-GB"/>
              </w:rPr>
            </w:pPr>
            <w:r>
              <w:rPr>
                <w:lang w:val="en-GB"/>
              </w:rPr>
              <w:t>Logging</w:t>
            </w:r>
          </w:p>
        </w:tc>
        <w:tc>
          <w:tcPr>
            <w:tcW w:w="8088" w:type="dxa"/>
          </w:tcPr>
          <w:p w:rsidR="00FA095F" w:rsidRDefault="00A52C28" w:rsidP="00AC6D9B">
            <w:pPr>
              <w:tabs>
                <w:tab w:val="left" w:pos="1498"/>
              </w:tabs>
              <w:rPr>
                <w:lang w:val="en-GB"/>
              </w:rPr>
            </w:pPr>
            <w:r>
              <w:rPr>
                <w:lang w:val="en-GB"/>
              </w:rPr>
              <w:t>WL Logger  (Worklight Server logging )</w:t>
            </w:r>
          </w:p>
        </w:tc>
      </w:tr>
      <w:tr w:rsidR="00723067" w:rsidTr="00883849">
        <w:trPr>
          <w:gridBefore w:val="1"/>
          <w:wBefore w:w="317" w:type="dxa"/>
        </w:trPr>
        <w:tc>
          <w:tcPr>
            <w:tcW w:w="1501" w:type="dxa"/>
            <w:gridSpan w:val="2"/>
          </w:tcPr>
          <w:p w:rsidR="00723067" w:rsidRPr="00617C7E" w:rsidRDefault="00723067" w:rsidP="00AC6D9B">
            <w:pPr>
              <w:rPr>
                <w:lang w:val="en-GB"/>
              </w:rPr>
            </w:pPr>
            <w:r>
              <w:rPr>
                <w:lang w:val="en-GB"/>
              </w:rPr>
              <w:t>Input Data (HTTP Header)</w:t>
            </w:r>
          </w:p>
        </w:tc>
        <w:tc>
          <w:tcPr>
            <w:tcW w:w="8088" w:type="dxa"/>
          </w:tcPr>
          <w:p w:rsidR="00723067" w:rsidRDefault="00723067" w:rsidP="00AC6D9B">
            <w:pPr>
              <w:rPr>
                <w:lang w:val="en-GB"/>
              </w:rPr>
            </w:pPr>
            <w:r>
              <w:rPr>
                <w:lang w:val="en-GB"/>
              </w:rPr>
              <w:t>AuthenticationToken (encrypted)</w:t>
            </w:r>
          </w:p>
        </w:tc>
      </w:tr>
      <w:tr w:rsidR="00CB7D32" w:rsidTr="00883849">
        <w:trPr>
          <w:gridBefore w:val="1"/>
          <w:wBefore w:w="317" w:type="dxa"/>
        </w:trPr>
        <w:tc>
          <w:tcPr>
            <w:tcW w:w="1501" w:type="dxa"/>
            <w:gridSpan w:val="2"/>
          </w:tcPr>
          <w:p w:rsidR="00CB7D32" w:rsidRPr="00617C7E" w:rsidRDefault="00CB7D32" w:rsidP="00AC6D9B">
            <w:pPr>
              <w:rPr>
                <w:lang w:val="en-GB"/>
              </w:rPr>
            </w:pPr>
            <w:r w:rsidRPr="00617C7E">
              <w:rPr>
                <w:lang w:val="en-GB"/>
              </w:rPr>
              <w:t>Input Data</w:t>
            </w:r>
            <w:r w:rsidR="00723067">
              <w:rPr>
                <w:lang w:val="en-GB"/>
              </w:rPr>
              <w:t xml:space="preserve"> (HTTP Request)</w:t>
            </w:r>
          </w:p>
        </w:tc>
        <w:tc>
          <w:tcPr>
            <w:tcW w:w="8088" w:type="dxa"/>
          </w:tcPr>
          <w:p w:rsidR="00B235A7" w:rsidRDefault="00CB7D32" w:rsidP="00AC6D9B">
            <w:pPr>
              <w:rPr>
                <w:lang w:val="en-GB"/>
              </w:rPr>
            </w:pPr>
            <w:r>
              <w:rPr>
                <w:lang w:val="en-GB"/>
              </w:rPr>
              <w:t>NurseId</w:t>
            </w:r>
          </w:p>
          <w:p w:rsidR="00B235A7" w:rsidRDefault="00723067" w:rsidP="00AC6D9B">
            <w:pPr>
              <w:rPr>
                <w:lang w:val="en-GB"/>
              </w:rPr>
            </w:pPr>
            <w:r>
              <w:rPr>
                <w:lang w:val="en-GB"/>
              </w:rPr>
              <w:t>daysForward (Number of days forward to search)</w:t>
            </w:r>
          </w:p>
          <w:p w:rsidR="00723067" w:rsidRPr="00617C7E" w:rsidRDefault="00723067" w:rsidP="00AC6D9B">
            <w:pPr>
              <w:rPr>
                <w:lang w:val="en-GB"/>
              </w:rPr>
            </w:pPr>
            <w:r>
              <w:rPr>
                <w:lang w:val="en-GB"/>
              </w:rPr>
              <w:t>daysPast (Number of days in the past to search)</w:t>
            </w:r>
          </w:p>
        </w:tc>
      </w:tr>
      <w:tr w:rsidR="00CB7D32" w:rsidTr="00883849">
        <w:trPr>
          <w:gridBefore w:val="1"/>
          <w:wBefore w:w="317" w:type="dxa"/>
        </w:trPr>
        <w:tc>
          <w:tcPr>
            <w:tcW w:w="1501" w:type="dxa"/>
            <w:gridSpan w:val="2"/>
          </w:tcPr>
          <w:p w:rsidR="00CB7D32" w:rsidRPr="00617C7E" w:rsidRDefault="00CB7D32" w:rsidP="00AC6D9B">
            <w:pPr>
              <w:rPr>
                <w:lang w:val="en-GB"/>
              </w:rPr>
            </w:pPr>
            <w:r>
              <w:rPr>
                <w:lang w:val="en-GB"/>
              </w:rPr>
              <w:t>Output</w:t>
            </w:r>
            <w:r w:rsidRPr="00617C7E">
              <w:rPr>
                <w:lang w:val="en-GB"/>
              </w:rPr>
              <w:t xml:space="preserve"> Data</w:t>
            </w:r>
          </w:p>
        </w:tc>
        <w:tc>
          <w:tcPr>
            <w:tcW w:w="8088" w:type="dxa"/>
          </w:tcPr>
          <w:p w:rsidR="00CB7D32" w:rsidRDefault="006120C3" w:rsidP="00AC6D9B">
            <w:pPr>
              <w:rPr>
                <w:lang w:val="en-GB"/>
              </w:rPr>
            </w:pPr>
            <w:r>
              <w:rPr>
                <w:lang w:val="en-GB"/>
              </w:rPr>
              <w:t>List of Schedules as shown below</w:t>
            </w:r>
          </w:p>
          <w:p w:rsidR="006120C3" w:rsidRPr="006120C3" w:rsidRDefault="006120C3" w:rsidP="006120C3">
            <w:pPr>
              <w:rPr>
                <w:lang w:val="en-GB"/>
              </w:rPr>
            </w:pPr>
            <w:r w:rsidRPr="006120C3">
              <w:rPr>
                <w:lang w:val="en-GB"/>
              </w:rPr>
              <w:t>{"apptPatientsResponse": {"nurseId": 75323,</w:t>
            </w:r>
          </w:p>
          <w:p w:rsidR="006120C3" w:rsidRPr="006120C3" w:rsidRDefault="006120C3" w:rsidP="006120C3">
            <w:pPr>
              <w:rPr>
                <w:lang w:val="en-GB"/>
              </w:rPr>
            </w:pPr>
            <w:r w:rsidRPr="006120C3">
              <w:rPr>
                <w:lang w:val="en-GB"/>
              </w:rPr>
              <w:tab/>
            </w:r>
            <w:r w:rsidRPr="006120C3">
              <w:rPr>
                <w:lang w:val="en-GB"/>
              </w:rPr>
              <w:tab/>
              <w:t>"nurseName": "kjohnson",</w:t>
            </w:r>
          </w:p>
          <w:p w:rsidR="006120C3" w:rsidRPr="006120C3" w:rsidRDefault="006120C3" w:rsidP="006120C3">
            <w:pPr>
              <w:rPr>
                <w:lang w:val="en-GB"/>
              </w:rPr>
            </w:pPr>
            <w:r w:rsidRPr="006120C3">
              <w:rPr>
                <w:lang w:val="en-GB"/>
              </w:rPr>
              <w:lastRenderedPageBreak/>
              <w:tab/>
            </w:r>
            <w:r w:rsidRPr="006120C3">
              <w:rPr>
                <w:lang w:val="en-GB"/>
              </w:rPr>
              <w:tab/>
              <w:t>"nurseServiceBranch": 260,</w:t>
            </w:r>
          </w:p>
          <w:p w:rsidR="006120C3" w:rsidRPr="006120C3" w:rsidRDefault="006120C3" w:rsidP="006120C3">
            <w:pPr>
              <w:rPr>
                <w:lang w:val="en-GB"/>
              </w:rPr>
            </w:pPr>
            <w:r w:rsidRPr="006120C3">
              <w:rPr>
                <w:lang w:val="en-GB"/>
              </w:rPr>
              <w:tab/>
            </w:r>
            <w:r w:rsidRPr="006120C3">
              <w:rPr>
                <w:lang w:val="en-GB"/>
              </w:rPr>
              <w:tab/>
              <w:t>"pahTherapies": "ADMP",</w:t>
            </w:r>
          </w:p>
          <w:p w:rsidR="006120C3" w:rsidRPr="006120C3" w:rsidRDefault="006120C3" w:rsidP="006120C3">
            <w:pPr>
              <w:rPr>
                <w:lang w:val="en-GB"/>
              </w:rPr>
            </w:pPr>
            <w:r w:rsidRPr="006120C3">
              <w:rPr>
                <w:lang w:val="en-GB"/>
              </w:rPr>
              <w:tab/>
            </w:r>
            <w:r w:rsidRPr="006120C3">
              <w:rPr>
                <w:lang w:val="en-GB"/>
              </w:rPr>
              <w:tab/>
              <w:t>"apptPatientInformation": [{</w:t>
            </w:r>
          </w:p>
          <w:p w:rsidR="006120C3" w:rsidRPr="006120C3" w:rsidRDefault="006120C3" w:rsidP="006120C3">
            <w:pPr>
              <w:rPr>
                <w:lang w:val="en-GB"/>
              </w:rPr>
            </w:pPr>
            <w:r w:rsidRPr="006120C3">
              <w:rPr>
                <w:lang w:val="en-GB"/>
              </w:rPr>
              <w:tab/>
            </w:r>
            <w:r w:rsidRPr="006120C3">
              <w:rPr>
                <w:lang w:val="en-GB"/>
              </w:rPr>
              <w:tab/>
            </w:r>
            <w:r w:rsidRPr="006120C3">
              <w:rPr>
                <w:lang w:val="en-GB"/>
              </w:rPr>
              <w:tab/>
              <w:t>"patientId": 2732263,</w:t>
            </w:r>
          </w:p>
          <w:p w:rsidR="006120C3" w:rsidRPr="006120C3" w:rsidRDefault="006120C3" w:rsidP="006120C3">
            <w:pPr>
              <w:rPr>
                <w:lang w:val="en-GB"/>
              </w:rPr>
            </w:pPr>
            <w:r w:rsidRPr="006120C3">
              <w:rPr>
                <w:lang w:val="en-GB"/>
              </w:rPr>
              <w:tab/>
            </w:r>
            <w:r w:rsidRPr="006120C3">
              <w:rPr>
                <w:lang w:val="en-GB"/>
              </w:rPr>
              <w:tab/>
            </w:r>
            <w:r w:rsidRPr="006120C3">
              <w:rPr>
                <w:lang w:val="en-GB"/>
              </w:rPr>
              <w:tab/>
              <w:t>"firstName": "KEN",</w:t>
            </w:r>
          </w:p>
          <w:p w:rsidR="006120C3" w:rsidRPr="006120C3" w:rsidRDefault="006120C3" w:rsidP="006120C3">
            <w:pPr>
              <w:rPr>
                <w:lang w:val="en-GB"/>
              </w:rPr>
            </w:pPr>
            <w:r w:rsidRPr="006120C3">
              <w:rPr>
                <w:lang w:val="en-GB"/>
              </w:rPr>
              <w:tab/>
            </w:r>
            <w:r w:rsidRPr="006120C3">
              <w:rPr>
                <w:lang w:val="en-GB"/>
              </w:rPr>
              <w:tab/>
            </w:r>
            <w:r w:rsidRPr="006120C3">
              <w:rPr>
                <w:lang w:val="en-GB"/>
              </w:rPr>
              <w:tab/>
              <w:t>"lastName": "PATIENT",</w:t>
            </w:r>
          </w:p>
          <w:p w:rsidR="006120C3" w:rsidRPr="006120C3" w:rsidRDefault="006120C3" w:rsidP="006120C3">
            <w:pPr>
              <w:rPr>
                <w:lang w:val="en-GB"/>
              </w:rPr>
            </w:pPr>
            <w:r w:rsidRPr="006120C3">
              <w:rPr>
                <w:lang w:val="en-GB"/>
              </w:rPr>
              <w:tab/>
            </w:r>
            <w:r w:rsidRPr="006120C3">
              <w:rPr>
                <w:lang w:val="en-GB"/>
              </w:rPr>
              <w:tab/>
            </w:r>
            <w:r w:rsidRPr="006120C3">
              <w:rPr>
                <w:lang w:val="en-GB"/>
              </w:rPr>
              <w:tab/>
              <w:t>"sex": "</w:t>
            </w:r>
            <w:r w:rsidR="00CF0205">
              <w:rPr>
                <w:lang w:val="en-GB"/>
              </w:rPr>
              <w:t>Male</w:t>
            </w:r>
            <w:r w:rsidRPr="006120C3">
              <w:rPr>
                <w:lang w:val="en-GB"/>
              </w:rPr>
              <w:t>",</w:t>
            </w:r>
          </w:p>
          <w:p w:rsidR="006120C3" w:rsidRPr="006120C3" w:rsidRDefault="006120C3" w:rsidP="006120C3">
            <w:pPr>
              <w:rPr>
                <w:lang w:val="en-GB"/>
              </w:rPr>
            </w:pPr>
            <w:r w:rsidRPr="006120C3">
              <w:rPr>
                <w:lang w:val="en-GB"/>
              </w:rPr>
              <w:tab/>
            </w:r>
            <w:r w:rsidRPr="006120C3">
              <w:rPr>
                <w:lang w:val="en-GB"/>
              </w:rPr>
              <w:tab/>
            </w:r>
            <w:r w:rsidRPr="006120C3">
              <w:rPr>
                <w:lang w:val="en-GB"/>
              </w:rPr>
              <w:tab/>
              <w:t>"city": "TAMPA",</w:t>
            </w:r>
          </w:p>
          <w:p w:rsidR="006120C3" w:rsidRPr="006120C3" w:rsidRDefault="006120C3" w:rsidP="006120C3">
            <w:pPr>
              <w:rPr>
                <w:lang w:val="en-GB"/>
              </w:rPr>
            </w:pPr>
            <w:r w:rsidRPr="006120C3">
              <w:rPr>
                <w:lang w:val="en-GB"/>
              </w:rPr>
              <w:tab/>
            </w:r>
            <w:r w:rsidRPr="006120C3">
              <w:rPr>
                <w:lang w:val="en-GB"/>
              </w:rPr>
              <w:tab/>
            </w:r>
            <w:r w:rsidRPr="006120C3">
              <w:rPr>
                <w:lang w:val="en-GB"/>
              </w:rPr>
              <w:tab/>
              <w:t>"state": "FL",</w:t>
            </w:r>
          </w:p>
          <w:p w:rsidR="006120C3" w:rsidRPr="006120C3" w:rsidRDefault="006120C3" w:rsidP="006120C3">
            <w:pPr>
              <w:rPr>
                <w:lang w:val="en-GB"/>
              </w:rPr>
            </w:pPr>
            <w:r w:rsidRPr="006120C3">
              <w:rPr>
                <w:lang w:val="en-GB"/>
              </w:rPr>
              <w:tab/>
            </w:r>
            <w:r w:rsidRPr="006120C3">
              <w:rPr>
                <w:lang w:val="en-GB"/>
              </w:rPr>
              <w:tab/>
            </w:r>
            <w:r w:rsidRPr="006120C3">
              <w:rPr>
                <w:lang w:val="en-GB"/>
              </w:rPr>
              <w:tab/>
              <w:t>"zip": "33613",</w:t>
            </w:r>
          </w:p>
          <w:p w:rsidR="006120C3" w:rsidRPr="006120C3" w:rsidRDefault="006120C3" w:rsidP="006120C3">
            <w:pPr>
              <w:rPr>
                <w:lang w:val="en-GB"/>
              </w:rPr>
            </w:pPr>
            <w:r w:rsidRPr="006120C3">
              <w:rPr>
                <w:lang w:val="en-GB"/>
              </w:rPr>
              <w:tab/>
            </w:r>
            <w:r w:rsidRPr="006120C3">
              <w:rPr>
                <w:lang w:val="en-GB"/>
              </w:rPr>
              <w:tab/>
            </w:r>
            <w:r w:rsidRPr="006120C3">
              <w:rPr>
                <w:lang w:val="en-GB"/>
              </w:rPr>
              <w:tab/>
              <w:t>"birthDate": "1986-05-01",</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"physicianFirstName": "Doctor",</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"physicianLastName": "DOMINGUEZ",</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"physicianStreet": "3645 MADACA LANE",</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"physicianCity": "TAMPA",</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"physicianState": "FL",</w:t>
            </w:r>
          </w:p>
          <w:p w:rsidR="006120C3" w:rsidRPr="006120C3" w:rsidRDefault="006120C3" w:rsidP="006120C3">
            <w:pPr>
              <w:rPr>
                <w:lang w:val="en-GB"/>
              </w:rPr>
            </w:pPr>
            <w:r w:rsidRPr="006120C3">
              <w:rPr>
                <w:lang w:val="en-GB"/>
              </w:rPr>
              <w:tab/>
            </w:r>
            <w:r w:rsidRPr="006120C3">
              <w:rPr>
                <w:lang w:val="en-GB"/>
              </w:rPr>
              <w:tab/>
            </w:r>
            <w:r w:rsidRPr="006120C3">
              <w:rPr>
                <w:lang w:val="en-GB"/>
              </w:rPr>
              <w:tab/>
              <w:t>"physicianZip": "33618",</w:t>
            </w:r>
          </w:p>
          <w:p w:rsidR="006120C3" w:rsidRPr="006120C3" w:rsidRDefault="006120C3" w:rsidP="006120C3">
            <w:pPr>
              <w:rPr>
                <w:lang w:val="en-GB"/>
              </w:rPr>
            </w:pPr>
            <w:r w:rsidRPr="006120C3">
              <w:rPr>
                <w:lang w:val="en-GB"/>
              </w:rPr>
              <w:tab/>
            </w:r>
            <w:r w:rsidRPr="006120C3">
              <w:rPr>
                <w:lang w:val="en-GB"/>
              </w:rPr>
              <w:tab/>
            </w:r>
            <w:r w:rsidRPr="006120C3">
              <w:rPr>
                <w:lang w:val="en-GB"/>
              </w:rPr>
              <w:tab/>
              <w:t>"billableFlag": "NON-BILL",</w:t>
            </w:r>
          </w:p>
          <w:p w:rsidR="006120C3" w:rsidRPr="006120C3" w:rsidRDefault="006120C3" w:rsidP="006120C3">
            <w:pPr>
              <w:rPr>
                <w:lang w:val="en-GB"/>
              </w:rPr>
            </w:pPr>
            <w:r w:rsidRPr="006120C3">
              <w:rPr>
                <w:lang w:val="en-GB"/>
              </w:rPr>
              <w:tab/>
            </w:r>
            <w:r w:rsidRPr="006120C3">
              <w:rPr>
                <w:lang w:val="en-GB"/>
              </w:rPr>
              <w:tab/>
            </w:r>
            <w:r w:rsidRPr="006120C3">
              <w:rPr>
                <w:lang w:val="en-GB"/>
              </w:rPr>
              <w:tab/>
              <w:t>"billingInstructions": "MEDI/MEDI",</w:t>
            </w:r>
          </w:p>
          <w:p w:rsidR="006120C3" w:rsidRPr="006120C3" w:rsidRDefault="006120C3" w:rsidP="006120C3">
            <w:pPr>
              <w:rPr>
                <w:lang w:val="en-GB"/>
              </w:rPr>
            </w:pPr>
            <w:r w:rsidRPr="006120C3">
              <w:rPr>
                <w:lang w:val="en-GB"/>
              </w:rPr>
              <w:tab/>
            </w:r>
            <w:r w:rsidRPr="006120C3">
              <w:rPr>
                <w:lang w:val="en-GB"/>
              </w:rPr>
              <w:tab/>
            </w:r>
            <w:r w:rsidRPr="006120C3">
              <w:rPr>
                <w:lang w:val="en-GB"/>
              </w:rPr>
              <w:tab/>
              <w:t>"specialInstructions": "",</w:t>
            </w:r>
          </w:p>
          <w:p w:rsidR="006120C3" w:rsidRPr="006120C3" w:rsidRDefault="006120C3" w:rsidP="006120C3">
            <w:pPr>
              <w:rPr>
                <w:lang w:val="en-GB"/>
              </w:rPr>
            </w:pPr>
            <w:r w:rsidRPr="006120C3">
              <w:rPr>
                <w:lang w:val="en-GB"/>
              </w:rPr>
              <w:tab/>
            </w:r>
            <w:r w:rsidRPr="006120C3">
              <w:rPr>
                <w:lang w:val="en-GB"/>
              </w:rPr>
              <w:tab/>
            </w:r>
            <w:r w:rsidRPr="006120C3">
              <w:rPr>
                <w:lang w:val="en-GB"/>
              </w:rPr>
              <w:tab/>
              <w:t>"drugTherapyType": "GGIV",</w:t>
            </w:r>
          </w:p>
          <w:p w:rsidR="006120C3" w:rsidRPr="006120C3" w:rsidRDefault="006120C3" w:rsidP="006120C3">
            <w:pPr>
              <w:rPr>
                <w:lang w:val="en-GB"/>
              </w:rPr>
            </w:pPr>
            <w:r w:rsidRPr="006120C3">
              <w:rPr>
                <w:lang w:val="en-GB"/>
              </w:rPr>
              <w:tab/>
            </w:r>
            <w:r w:rsidRPr="006120C3">
              <w:rPr>
                <w:lang w:val="en-GB"/>
              </w:rPr>
              <w:tab/>
            </w:r>
            <w:r w:rsidRPr="006120C3">
              <w:rPr>
                <w:lang w:val="en-GB"/>
              </w:rPr>
              <w:tab/>
              <w:t>"drugTherapyType": "IVGP",</w:t>
            </w:r>
          </w:p>
          <w:p w:rsidR="006120C3" w:rsidRPr="006120C3" w:rsidRDefault="006120C3" w:rsidP="006120C3">
            <w:pPr>
              <w:rPr>
                <w:lang w:val="en-GB"/>
              </w:rPr>
            </w:pPr>
            <w:r w:rsidRPr="006120C3">
              <w:rPr>
                <w:lang w:val="en-GB"/>
              </w:rPr>
              <w:tab/>
            </w:r>
            <w:r w:rsidRPr="006120C3">
              <w:rPr>
                <w:lang w:val="en-GB"/>
              </w:rPr>
              <w:tab/>
            </w:r>
            <w:r w:rsidRPr="006120C3">
              <w:rPr>
                <w:lang w:val="en-GB"/>
              </w:rPr>
              <w:tab/>
              <w:t>"nursingTherapyType": "PRNV",</w:t>
            </w:r>
          </w:p>
          <w:p w:rsidR="006120C3" w:rsidRPr="006120C3" w:rsidRDefault="006120C3" w:rsidP="006120C3">
            <w:pPr>
              <w:rPr>
                <w:lang w:val="en-GB"/>
              </w:rPr>
            </w:pPr>
            <w:r w:rsidRPr="006120C3">
              <w:rPr>
                <w:lang w:val="en-GB"/>
              </w:rPr>
              <w:tab/>
            </w:r>
            <w:r w:rsidRPr="006120C3">
              <w:rPr>
                <w:lang w:val="en-GB"/>
              </w:rPr>
              <w:tab/>
            </w:r>
            <w:r w:rsidRPr="006120C3">
              <w:rPr>
                <w:lang w:val="en-GB"/>
              </w:rPr>
              <w:tab/>
              <w:t>"nursingTherapyType": "",</w:t>
            </w:r>
          </w:p>
          <w:p w:rsidR="006120C3" w:rsidRPr="006120C3" w:rsidRDefault="006120C3" w:rsidP="006120C3">
            <w:pPr>
              <w:rPr>
                <w:lang w:val="en-GB"/>
              </w:rPr>
            </w:pPr>
            <w:r w:rsidRPr="006120C3">
              <w:rPr>
                <w:lang w:val="en-GB"/>
              </w:rPr>
              <w:tab/>
            </w:r>
            <w:r w:rsidRPr="006120C3">
              <w:rPr>
                <w:lang w:val="en-GB"/>
              </w:rPr>
              <w:tab/>
            </w:r>
            <w:r w:rsidRPr="006120C3">
              <w:rPr>
                <w:lang w:val="en-GB"/>
              </w:rPr>
              <w:tab/>
              <w:t>"pcaRequired": "false",</w:t>
            </w:r>
          </w:p>
          <w:p w:rsidR="006120C3" w:rsidRPr="006120C3" w:rsidRDefault="006120C3" w:rsidP="006120C3">
            <w:pPr>
              <w:rPr>
                <w:lang w:val="en-GB"/>
              </w:rPr>
            </w:pPr>
            <w:r w:rsidRPr="006120C3">
              <w:rPr>
                <w:lang w:val="en-GB"/>
              </w:rPr>
              <w:tab/>
            </w:r>
            <w:r w:rsidRPr="006120C3">
              <w:rPr>
                <w:lang w:val="en-GB"/>
              </w:rPr>
              <w:tab/>
            </w:r>
            <w:r w:rsidRPr="006120C3">
              <w:rPr>
                <w:lang w:val="en-GB"/>
              </w:rPr>
              <w:tab/>
              <w:t>"lwpahRequired": "true",</w:t>
            </w:r>
          </w:p>
          <w:p w:rsidR="006120C3" w:rsidRPr="006120C3" w:rsidRDefault="006120C3" w:rsidP="006120C3">
            <w:pPr>
              <w:rPr>
                <w:lang w:val="en-GB"/>
              </w:rPr>
            </w:pPr>
            <w:r w:rsidRPr="006120C3">
              <w:rPr>
                <w:lang w:val="en-GB"/>
              </w:rPr>
              <w:tab/>
            </w:r>
            <w:r w:rsidRPr="006120C3">
              <w:rPr>
                <w:lang w:val="en-GB"/>
              </w:rPr>
              <w:tab/>
            </w:r>
            <w:r w:rsidRPr="006120C3">
              <w:rPr>
                <w:lang w:val="en-GB"/>
              </w:rPr>
              <w:tab/>
              <w:t>"companyName": "ACCREDO",</w:t>
            </w:r>
          </w:p>
          <w:p w:rsidR="006120C3" w:rsidRPr="006120C3" w:rsidRDefault="006120C3" w:rsidP="006120C3">
            <w:pPr>
              <w:rPr>
                <w:lang w:val="en-GB"/>
              </w:rPr>
            </w:pPr>
            <w:r w:rsidRPr="006120C3">
              <w:rPr>
                <w:lang w:val="en-GB"/>
              </w:rPr>
              <w:tab/>
            </w:r>
            <w:r w:rsidRPr="006120C3">
              <w:rPr>
                <w:lang w:val="en-GB"/>
              </w:rPr>
              <w:tab/>
            </w:r>
            <w:r w:rsidRPr="006120C3">
              <w:rPr>
                <w:lang w:val="en-GB"/>
              </w:rPr>
              <w:tab/>
              <w:t>"fepPatient": "false",</w:t>
            </w:r>
          </w:p>
          <w:p w:rsidR="006120C3" w:rsidRPr="006120C3" w:rsidRDefault="006120C3" w:rsidP="006120C3">
            <w:pPr>
              <w:rPr>
                <w:lang w:val="en-GB"/>
              </w:rPr>
            </w:pPr>
            <w:r w:rsidRPr="006120C3">
              <w:rPr>
                <w:lang w:val="en-GB"/>
              </w:rPr>
              <w:tab/>
            </w:r>
            <w:r w:rsidRPr="006120C3">
              <w:rPr>
                <w:lang w:val="en-GB"/>
              </w:rPr>
              <w:tab/>
            </w:r>
            <w:r w:rsidRPr="006120C3">
              <w:rPr>
                <w:lang w:val="en-GB"/>
              </w:rPr>
              <w:tab/>
              <w:t>"appointment":</w:t>
            </w:r>
            <w:r>
              <w:rPr>
                <w:lang w:val="en-GB"/>
              </w:rPr>
              <w:t>[</w:t>
            </w:r>
            <w:r w:rsidRPr="006120C3">
              <w:rPr>
                <w:lang w:val="en-GB"/>
              </w:rPr>
              <w:t xml:space="preserve"> {</w:t>
            </w:r>
          </w:p>
          <w:p w:rsidR="006120C3" w:rsidRPr="006120C3" w:rsidRDefault="006120C3" w:rsidP="006120C3">
            <w:pPr>
              <w:rPr>
                <w:lang w:val="en-GB"/>
              </w:rPr>
            </w:pPr>
            <w:r w:rsidRPr="006120C3">
              <w:rPr>
                <w:lang w:val="en-GB"/>
              </w:rPr>
              <w:tab/>
            </w:r>
            <w:r w:rsidRPr="006120C3">
              <w:rPr>
                <w:lang w:val="en-GB"/>
              </w:rPr>
              <w:tab/>
            </w:r>
            <w:r w:rsidRPr="006120C3">
              <w:rPr>
                <w:lang w:val="en-GB"/>
              </w:rPr>
              <w:tab/>
            </w:r>
            <w:r w:rsidRPr="006120C3">
              <w:rPr>
                <w:lang w:val="en-GB"/>
              </w:rPr>
              <w:tab/>
              <w:t>"appointmentId": 271893,</w:t>
            </w:r>
          </w:p>
          <w:p w:rsidR="006120C3" w:rsidRPr="006120C3" w:rsidRDefault="006120C3" w:rsidP="006120C3">
            <w:pPr>
              <w:rPr>
                <w:lang w:val="en-GB"/>
              </w:rPr>
            </w:pPr>
            <w:r w:rsidRPr="006120C3">
              <w:rPr>
                <w:lang w:val="en-GB"/>
              </w:rPr>
              <w:tab/>
            </w:r>
            <w:r w:rsidRPr="006120C3">
              <w:rPr>
                <w:lang w:val="en-GB"/>
              </w:rPr>
              <w:tab/>
            </w:r>
            <w:r w:rsidRPr="006120C3">
              <w:rPr>
                <w:lang w:val="en-GB"/>
              </w:rPr>
              <w:tab/>
            </w:r>
            <w:r w:rsidRPr="006120C3">
              <w:rPr>
                <w:lang w:val="en-GB"/>
              </w:rPr>
              <w:tab/>
              <w:t>"appointmentDate": "01/08/2015",</w:t>
            </w:r>
          </w:p>
          <w:p w:rsidR="006120C3" w:rsidRPr="006120C3" w:rsidRDefault="006120C3" w:rsidP="006120C3">
            <w:pPr>
              <w:rPr>
                <w:lang w:val="en-GB"/>
              </w:rPr>
            </w:pPr>
            <w:r w:rsidRPr="006120C3">
              <w:rPr>
                <w:lang w:val="en-GB"/>
              </w:rPr>
              <w:tab/>
            </w:r>
            <w:r w:rsidRPr="006120C3">
              <w:rPr>
                <w:lang w:val="en-GB"/>
              </w:rPr>
              <w:tab/>
            </w:r>
            <w:r w:rsidRPr="006120C3">
              <w:rPr>
                <w:lang w:val="en-GB"/>
              </w:rPr>
              <w:tab/>
            </w:r>
            <w:r w:rsidRPr="006120C3">
              <w:rPr>
                <w:lang w:val="en-GB"/>
              </w:rPr>
              <w:tab/>
              <w:t>"appointmentTime": "08: 00"</w:t>
            </w:r>
          </w:p>
          <w:p w:rsidR="006120C3" w:rsidRPr="006120C3" w:rsidRDefault="006120C3" w:rsidP="006120C3">
            <w:pPr>
              <w:rPr>
                <w:lang w:val="en-GB"/>
              </w:rPr>
            </w:pPr>
            <w:r w:rsidRPr="006120C3">
              <w:rPr>
                <w:lang w:val="en-GB"/>
              </w:rPr>
              <w:tab/>
            </w:r>
            <w:r w:rsidRPr="006120C3">
              <w:rPr>
                <w:lang w:val="en-GB"/>
              </w:rPr>
              <w:tab/>
            </w:r>
            <w:r w:rsidRPr="006120C3">
              <w:rPr>
                <w:lang w:val="en-GB"/>
              </w:rPr>
              <w:tab/>
              <w:t>}</w:t>
            </w:r>
            <w:r>
              <w:rPr>
                <w:lang w:val="en-GB"/>
              </w:rPr>
              <w:t>]</w:t>
            </w:r>
          </w:p>
          <w:p w:rsidR="00CB7D32" w:rsidRDefault="006120C3" w:rsidP="006120C3">
            <w:pPr>
              <w:rPr>
                <w:lang w:val="en-GB"/>
              </w:rPr>
            </w:pPr>
            <w:r w:rsidRPr="006120C3">
              <w:rPr>
                <w:lang w:val="en-GB"/>
              </w:rPr>
              <w:tab/>
            </w:r>
            <w:r w:rsidRPr="006120C3">
              <w:rPr>
                <w:lang w:val="en-GB"/>
              </w:rPr>
              <w:tab/>
              <w:t>}</w:t>
            </w:r>
          </w:p>
          <w:p w:rsidR="006120C3" w:rsidRPr="00152AB6" w:rsidRDefault="006120C3" w:rsidP="006120C3">
            <w:pPr>
              <w:rPr>
                <w:lang w:val="en-GB"/>
              </w:rPr>
            </w:pPr>
            <w:r>
              <w:rPr>
                <w:lang w:val="en-GB"/>
              </w:rPr>
              <w:t>}</w:t>
            </w:r>
          </w:p>
        </w:tc>
      </w:tr>
      <w:tr w:rsidR="001B7A32" w:rsidTr="00883849">
        <w:trPr>
          <w:gridBefore w:val="1"/>
          <w:wBefore w:w="317" w:type="dxa"/>
        </w:trPr>
        <w:tc>
          <w:tcPr>
            <w:tcW w:w="1501" w:type="dxa"/>
            <w:gridSpan w:val="2"/>
          </w:tcPr>
          <w:p w:rsidR="001B7A32" w:rsidRPr="00617C7E" w:rsidRDefault="001B7A32" w:rsidP="00AC6D9B">
            <w:pPr>
              <w:rPr>
                <w:lang w:val="en-GB"/>
              </w:rPr>
            </w:pPr>
            <w:r>
              <w:rPr>
                <w:lang w:val="en-GB"/>
              </w:rPr>
              <w:lastRenderedPageBreak/>
              <w:t>Method Name</w:t>
            </w:r>
          </w:p>
        </w:tc>
        <w:tc>
          <w:tcPr>
            <w:tcW w:w="8088" w:type="dxa"/>
          </w:tcPr>
          <w:p w:rsidR="001B7A32" w:rsidRDefault="001B7A32" w:rsidP="005C6148">
            <w:pPr>
              <w:rPr>
                <w:lang w:val="en-GB"/>
              </w:rPr>
            </w:pPr>
            <w:r>
              <w:rPr>
                <w:lang w:val="en-GB"/>
              </w:rPr>
              <w:t xml:space="preserve">Upload </w:t>
            </w:r>
            <w:r w:rsidR="005C6148">
              <w:rPr>
                <w:lang w:val="en-GB"/>
              </w:rPr>
              <w:t>Notes</w:t>
            </w:r>
            <w:r>
              <w:rPr>
                <w:lang w:val="en-GB"/>
              </w:rPr>
              <w:t xml:space="preserve"> Data</w:t>
            </w:r>
          </w:p>
        </w:tc>
      </w:tr>
      <w:tr w:rsidR="00CB7D32" w:rsidTr="00883849">
        <w:trPr>
          <w:gridBefore w:val="1"/>
          <w:wBefore w:w="317" w:type="dxa"/>
        </w:trPr>
        <w:tc>
          <w:tcPr>
            <w:tcW w:w="1501" w:type="dxa"/>
            <w:gridSpan w:val="2"/>
          </w:tcPr>
          <w:p w:rsidR="00CB7D32" w:rsidRPr="00617C7E" w:rsidRDefault="00CB7D32" w:rsidP="00AC6D9B">
            <w:pPr>
              <w:rPr>
                <w:lang w:val="en-GB"/>
              </w:rPr>
            </w:pPr>
            <w:r w:rsidRPr="00617C7E">
              <w:rPr>
                <w:lang w:val="en-GB"/>
              </w:rPr>
              <w:t>Rest URL &amp; HTTP Method</w:t>
            </w:r>
          </w:p>
        </w:tc>
        <w:tc>
          <w:tcPr>
            <w:tcW w:w="8088" w:type="dxa"/>
          </w:tcPr>
          <w:p w:rsidR="00CB7D32" w:rsidRDefault="001B7A32" w:rsidP="00AC6D9B">
            <w:pPr>
              <w:rPr>
                <w:lang w:val="en-GB"/>
              </w:rPr>
            </w:pPr>
            <w:r>
              <w:rPr>
                <w:lang w:val="en-GB"/>
              </w:rPr>
              <w:t>/uploadNote</w:t>
            </w:r>
          </w:p>
          <w:p w:rsidR="00CB7D32" w:rsidRPr="00617C7E" w:rsidRDefault="00CB7D32" w:rsidP="00AC6D9B">
            <w:pPr>
              <w:rPr>
                <w:lang w:val="en-GB"/>
              </w:rPr>
            </w:pPr>
            <w:r>
              <w:rPr>
                <w:lang w:val="en-GB"/>
              </w:rPr>
              <w:t>POST</w:t>
            </w:r>
          </w:p>
        </w:tc>
      </w:tr>
      <w:tr w:rsidR="003616AA" w:rsidTr="004B41C8">
        <w:trPr>
          <w:gridBefore w:val="1"/>
          <w:wBefore w:w="317" w:type="dxa"/>
        </w:trPr>
        <w:tc>
          <w:tcPr>
            <w:tcW w:w="1501" w:type="dxa"/>
            <w:gridSpan w:val="2"/>
          </w:tcPr>
          <w:p w:rsidR="003616AA" w:rsidRPr="00617C7E" w:rsidRDefault="003616AA" w:rsidP="004B41C8">
            <w:pPr>
              <w:rPr>
                <w:lang w:val="en-GB"/>
              </w:rPr>
            </w:pPr>
            <w:r>
              <w:rPr>
                <w:lang w:val="en-GB"/>
              </w:rPr>
              <w:t>Input Data (HTTP Header)</w:t>
            </w:r>
          </w:p>
        </w:tc>
        <w:tc>
          <w:tcPr>
            <w:tcW w:w="8088" w:type="dxa"/>
          </w:tcPr>
          <w:p w:rsidR="003616AA" w:rsidRDefault="003616AA" w:rsidP="004B41C8">
            <w:pPr>
              <w:rPr>
                <w:lang w:val="en-GB"/>
              </w:rPr>
            </w:pPr>
            <w:r>
              <w:rPr>
                <w:lang w:val="en-GB"/>
              </w:rPr>
              <w:t>AuthenticationToken (encrypted)</w:t>
            </w:r>
          </w:p>
        </w:tc>
      </w:tr>
      <w:tr w:rsidR="005C6148" w:rsidTr="00883849">
        <w:trPr>
          <w:gridBefore w:val="1"/>
          <w:wBefore w:w="317" w:type="dxa"/>
        </w:trPr>
        <w:tc>
          <w:tcPr>
            <w:tcW w:w="1501" w:type="dxa"/>
            <w:gridSpan w:val="2"/>
          </w:tcPr>
          <w:p w:rsidR="005C6148" w:rsidRPr="00617C7E" w:rsidRDefault="005C6148" w:rsidP="00AC6D9B">
            <w:pPr>
              <w:rPr>
                <w:lang w:val="en-GB"/>
              </w:rPr>
            </w:pPr>
          </w:p>
        </w:tc>
        <w:tc>
          <w:tcPr>
            <w:tcW w:w="8088" w:type="dxa"/>
          </w:tcPr>
          <w:p w:rsidR="005C6148" w:rsidRDefault="005C6148" w:rsidP="00AC6D9B">
            <w:pPr>
              <w:rPr>
                <w:lang w:val="en-GB"/>
              </w:rPr>
            </w:pPr>
          </w:p>
        </w:tc>
      </w:tr>
      <w:tr w:rsidR="00CB7D32" w:rsidTr="00883849">
        <w:trPr>
          <w:gridBefore w:val="1"/>
          <w:wBefore w:w="317" w:type="dxa"/>
        </w:trPr>
        <w:tc>
          <w:tcPr>
            <w:tcW w:w="1501" w:type="dxa"/>
            <w:gridSpan w:val="2"/>
          </w:tcPr>
          <w:p w:rsidR="00CB7D32" w:rsidRPr="00617C7E" w:rsidRDefault="00CB7D32" w:rsidP="00AC6D9B">
            <w:pPr>
              <w:rPr>
                <w:lang w:val="en-GB"/>
              </w:rPr>
            </w:pPr>
            <w:r w:rsidRPr="00617C7E">
              <w:rPr>
                <w:lang w:val="en-GB"/>
              </w:rPr>
              <w:t>Input Data</w:t>
            </w:r>
          </w:p>
        </w:tc>
        <w:tc>
          <w:tcPr>
            <w:tcW w:w="8088" w:type="dxa"/>
          </w:tcPr>
          <w:p w:rsidR="00CB7D32" w:rsidRDefault="001B7A32" w:rsidP="00AC6D9B">
            <w:pPr>
              <w:rPr>
                <w:lang w:val="en-GB"/>
              </w:rPr>
            </w:pPr>
            <w:r>
              <w:rPr>
                <w:lang w:val="en-GB"/>
              </w:rPr>
              <w:t xml:space="preserve">Note data in </w:t>
            </w:r>
            <w:r w:rsidR="00571A0A">
              <w:rPr>
                <w:lang w:val="en-GB"/>
              </w:rPr>
              <w:t>JSON forma</w:t>
            </w:r>
            <w:r w:rsidR="00C91293">
              <w:rPr>
                <w:lang w:val="en-GB"/>
              </w:rPr>
              <w:t>t</w:t>
            </w:r>
          </w:p>
          <w:p w:rsidR="00C91293" w:rsidRDefault="00C91293" w:rsidP="00AC6D9B">
            <w:pPr>
              <w:rPr>
                <w:lang w:val="en-GB"/>
              </w:rPr>
            </w:pPr>
            <w:r>
              <w:rPr>
                <w:lang w:val="en-GB"/>
              </w:rPr>
              <w:t>Sample:</w:t>
            </w:r>
          </w:p>
          <w:p w:rsidR="00C91293" w:rsidRPr="00C91293" w:rsidRDefault="00C91293" w:rsidP="00C91293">
            <w:pPr>
              <w:rPr>
                <w:lang w:val="en-GB"/>
              </w:rPr>
            </w:pPr>
            <w:r w:rsidRPr="00C91293">
              <w:rPr>
                <w:lang w:val="en-GB"/>
              </w:rPr>
              <w:t>"AdverseDrugEvent": [{</w:t>
            </w:r>
          </w:p>
          <w:p w:rsidR="00C91293" w:rsidRPr="00C91293" w:rsidRDefault="00C91293" w:rsidP="00C91293">
            <w:pPr>
              <w:rPr>
                <w:lang w:val="en-GB"/>
              </w:rPr>
            </w:pPr>
            <w:r w:rsidRPr="00C91293">
              <w:rPr>
                <w:lang w:val="en-GB"/>
              </w:rPr>
              <w:t xml:space="preserve">        "adeType": "222",</w:t>
            </w:r>
          </w:p>
          <w:p w:rsidR="00C91293" w:rsidRPr="00C91293" w:rsidRDefault="00C91293" w:rsidP="00C91293">
            <w:pPr>
              <w:rPr>
                <w:lang w:val="en-GB"/>
              </w:rPr>
            </w:pPr>
            <w:r w:rsidRPr="00C91293">
              <w:rPr>
                <w:lang w:val="en-GB"/>
              </w:rPr>
              <w:t xml:space="preserve">        "ageRange": "222",</w:t>
            </w:r>
          </w:p>
          <w:p w:rsidR="00C91293" w:rsidRPr="00C91293" w:rsidRDefault="00C91293" w:rsidP="00C91293">
            <w:pPr>
              <w:rPr>
                <w:lang w:val="en-GB"/>
              </w:rPr>
            </w:pPr>
            <w:r w:rsidRPr="00C91293">
              <w:rPr>
                <w:lang w:val="en-GB"/>
              </w:rPr>
              <w:t xml:space="preserve">        "bmiRange": "222",</w:t>
            </w:r>
          </w:p>
          <w:p w:rsidR="00C91293" w:rsidRPr="00C91293" w:rsidRDefault="00C91293" w:rsidP="00C91293">
            <w:pPr>
              <w:rPr>
                <w:lang w:val="en-GB"/>
              </w:rPr>
            </w:pPr>
            <w:r w:rsidRPr="00C91293">
              <w:rPr>
                <w:lang w:val="en-GB"/>
              </w:rPr>
              <w:t xml:space="preserve">        "classification": "222",</w:t>
            </w:r>
          </w:p>
          <w:p w:rsidR="00C91293" w:rsidRPr="00C91293" w:rsidRDefault="00C91293" w:rsidP="00C91293">
            <w:pPr>
              <w:rPr>
                <w:lang w:val="en-GB"/>
              </w:rPr>
            </w:pPr>
            <w:r w:rsidRPr="00C91293">
              <w:rPr>
                <w:lang w:val="en-GB"/>
              </w:rPr>
              <w:t xml:space="preserve">        "comments": "222",</w:t>
            </w:r>
          </w:p>
          <w:p w:rsidR="00C91293" w:rsidRPr="00C91293" w:rsidRDefault="00C91293" w:rsidP="00C91293">
            <w:pPr>
              <w:rPr>
                <w:lang w:val="en-GB"/>
              </w:rPr>
            </w:pPr>
            <w:r w:rsidRPr="00C91293">
              <w:rPr>
                <w:lang w:val="en-GB"/>
              </w:rPr>
              <w:t xml:space="preserve">        "dateofADE": "222",</w:t>
            </w:r>
          </w:p>
          <w:p w:rsidR="00C91293" w:rsidRPr="00C91293" w:rsidRDefault="00C91293" w:rsidP="00C91293">
            <w:pPr>
              <w:rPr>
                <w:lang w:val="en-GB"/>
              </w:rPr>
            </w:pPr>
            <w:r w:rsidRPr="00C91293">
              <w:rPr>
                <w:lang w:val="en-GB"/>
              </w:rPr>
              <w:t xml:space="preserve">        "drContacted": "222",</w:t>
            </w:r>
          </w:p>
          <w:p w:rsidR="00C91293" w:rsidRPr="00C91293" w:rsidRDefault="00C91293" w:rsidP="00C91293">
            <w:pPr>
              <w:rPr>
                <w:lang w:val="en-GB"/>
              </w:rPr>
            </w:pPr>
            <w:r w:rsidRPr="00C91293">
              <w:rPr>
                <w:lang w:val="en-GB"/>
              </w:rPr>
              <w:t xml:space="preserve">        "employmentStatus": "222",</w:t>
            </w:r>
          </w:p>
          <w:p w:rsidR="00C91293" w:rsidRPr="00C91293" w:rsidRDefault="00C91293" w:rsidP="00C91293">
            <w:pPr>
              <w:rPr>
                <w:lang w:val="en-GB"/>
              </w:rPr>
            </w:pPr>
            <w:r w:rsidRPr="00C91293">
              <w:rPr>
                <w:lang w:val="en-GB"/>
              </w:rPr>
              <w:t xml:space="preserve">        "medicatlAttention": "222",</w:t>
            </w:r>
          </w:p>
          <w:p w:rsidR="00C91293" w:rsidRPr="00C91293" w:rsidRDefault="00C91293" w:rsidP="00C91293">
            <w:pPr>
              <w:rPr>
                <w:lang w:val="en-GB"/>
              </w:rPr>
            </w:pPr>
            <w:r w:rsidRPr="00C91293">
              <w:rPr>
                <w:lang w:val="en-GB"/>
              </w:rPr>
              <w:t xml:space="preserve">        "missedwork": "222",</w:t>
            </w:r>
          </w:p>
          <w:p w:rsidR="00C91293" w:rsidRPr="00C91293" w:rsidRDefault="00C91293" w:rsidP="00C91293">
            <w:pPr>
              <w:rPr>
                <w:lang w:val="en-GB"/>
              </w:rPr>
            </w:pPr>
            <w:r w:rsidRPr="00C91293">
              <w:rPr>
                <w:lang w:val="en-GB"/>
              </w:rPr>
              <w:t xml:space="preserve">        "patientId": "222",</w:t>
            </w:r>
          </w:p>
          <w:p w:rsidR="00C91293" w:rsidRPr="00C91293" w:rsidRDefault="00C91293" w:rsidP="00C91293">
            <w:pPr>
              <w:rPr>
                <w:lang w:val="en-GB"/>
              </w:rPr>
            </w:pPr>
            <w:r w:rsidRPr="00C91293">
              <w:rPr>
                <w:lang w:val="en-GB"/>
              </w:rPr>
              <w:t xml:space="preserve">        "personReporting": "222",</w:t>
            </w:r>
          </w:p>
          <w:p w:rsidR="00C91293" w:rsidRPr="00C91293" w:rsidRDefault="00C91293" w:rsidP="00C91293">
            <w:pPr>
              <w:rPr>
                <w:lang w:val="en-GB"/>
              </w:rPr>
            </w:pPr>
            <w:r w:rsidRPr="00C91293">
              <w:rPr>
                <w:lang w:val="en-GB"/>
              </w:rPr>
              <w:t xml:space="preserve">        "primarySideEffect": "222",</w:t>
            </w:r>
          </w:p>
          <w:p w:rsidR="00C91293" w:rsidRPr="00C91293" w:rsidRDefault="00C91293" w:rsidP="00C91293">
            <w:pPr>
              <w:rPr>
                <w:lang w:val="en-GB"/>
              </w:rPr>
            </w:pPr>
            <w:r w:rsidRPr="00C91293">
              <w:rPr>
                <w:lang w:val="en-GB"/>
              </w:rPr>
              <w:t xml:space="preserve">        "primarySideEffectIntensity": "222",</w:t>
            </w:r>
          </w:p>
          <w:p w:rsidR="00C91293" w:rsidRPr="00C91293" w:rsidRDefault="00C91293" w:rsidP="00C91293">
            <w:pPr>
              <w:rPr>
                <w:lang w:val="en-GB"/>
              </w:rPr>
            </w:pPr>
            <w:r w:rsidRPr="00C91293">
              <w:rPr>
                <w:lang w:val="en-GB"/>
              </w:rPr>
              <w:t xml:space="preserve">        "product": "222",</w:t>
            </w:r>
          </w:p>
          <w:p w:rsidR="00C91293" w:rsidRPr="00C91293" w:rsidRDefault="00C91293" w:rsidP="00C91293">
            <w:pPr>
              <w:rPr>
                <w:lang w:val="en-GB"/>
              </w:rPr>
            </w:pPr>
            <w:r w:rsidRPr="00C91293">
              <w:rPr>
                <w:lang w:val="en-GB"/>
              </w:rPr>
              <w:t xml:space="preserve">        "secondarySideEffect": "222",</w:t>
            </w:r>
          </w:p>
          <w:p w:rsidR="00C91293" w:rsidRPr="00C91293" w:rsidRDefault="00C91293" w:rsidP="00C91293">
            <w:pPr>
              <w:rPr>
                <w:lang w:val="en-GB"/>
              </w:rPr>
            </w:pPr>
            <w:r w:rsidRPr="00C91293">
              <w:rPr>
                <w:lang w:val="en-GB"/>
              </w:rPr>
              <w:t xml:space="preserve">        "therapyInterrupted": "222",</w:t>
            </w:r>
          </w:p>
          <w:p w:rsidR="00C91293" w:rsidRPr="00C91293" w:rsidRDefault="00C91293" w:rsidP="00C91293">
            <w:pPr>
              <w:rPr>
                <w:lang w:val="en-GB"/>
              </w:rPr>
            </w:pPr>
            <w:r w:rsidRPr="00C91293">
              <w:rPr>
                <w:lang w:val="en-GB"/>
              </w:rPr>
              <w:t xml:space="preserve">        "timeMissed": "222",</w:t>
            </w:r>
          </w:p>
          <w:p w:rsidR="00C91293" w:rsidRPr="00C91293" w:rsidRDefault="00C91293" w:rsidP="00C91293">
            <w:pPr>
              <w:rPr>
                <w:lang w:val="en-GB"/>
              </w:rPr>
            </w:pPr>
            <w:r w:rsidRPr="00C91293">
              <w:rPr>
                <w:lang w:val="en-GB"/>
              </w:rPr>
              <w:t xml:space="preserve">        "whenPrimarySideEffect": "222",</w:t>
            </w:r>
          </w:p>
          <w:p w:rsidR="00C91293" w:rsidRPr="00C91293" w:rsidRDefault="00C91293" w:rsidP="00C91293">
            <w:pPr>
              <w:rPr>
                <w:lang w:val="en-GB"/>
              </w:rPr>
            </w:pPr>
            <w:r w:rsidRPr="00C91293">
              <w:rPr>
                <w:lang w:val="en-GB"/>
              </w:rPr>
              <w:t xml:space="preserve">        "whenSecondarySideEffect": "222",</w:t>
            </w:r>
          </w:p>
          <w:p w:rsidR="00C91293" w:rsidRPr="00C91293" w:rsidRDefault="00C91293" w:rsidP="00C91293">
            <w:pPr>
              <w:rPr>
                <w:lang w:val="en-GB"/>
              </w:rPr>
            </w:pPr>
            <w:r w:rsidRPr="00C91293">
              <w:rPr>
                <w:lang w:val="en-GB"/>
              </w:rPr>
              <w:t xml:space="preserve">        "whereMedicalAttentionSought": "223"</w:t>
            </w:r>
          </w:p>
          <w:p w:rsidR="00C91293" w:rsidRPr="00617C7E" w:rsidRDefault="00C91293" w:rsidP="00C91293">
            <w:pPr>
              <w:rPr>
                <w:lang w:val="en-GB"/>
              </w:rPr>
            </w:pPr>
            <w:r w:rsidRPr="00C91293">
              <w:rPr>
                <w:lang w:val="en-GB"/>
              </w:rPr>
              <w:t xml:space="preserve">    }]</w:t>
            </w:r>
          </w:p>
        </w:tc>
      </w:tr>
      <w:tr w:rsidR="00CB7D32" w:rsidTr="00883849">
        <w:trPr>
          <w:gridBefore w:val="1"/>
          <w:wBefore w:w="317" w:type="dxa"/>
        </w:trPr>
        <w:tc>
          <w:tcPr>
            <w:tcW w:w="1501" w:type="dxa"/>
            <w:gridSpan w:val="2"/>
          </w:tcPr>
          <w:p w:rsidR="00CB7D32" w:rsidRPr="00617C7E" w:rsidRDefault="001B7A32" w:rsidP="00AC6D9B">
            <w:pPr>
              <w:rPr>
                <w:lang w:val="en-GB"/>
              </w:rPr>
            </w:pPr>
            <w:r>
              <w:rPr>
                <w:lang w:val="en-GB"/>
              </w:rPr>
              <w:t>Output</w:t>
            </w:r>
            <w:r w:rsidR="00CB7D32" w:rsidRPr="00617C7E">
              <w:rPr>
                <w:lang w:val="en-GB"/>
              </w:rPr>
              <w:t xml:space="preserve"> Data</w:t>
            </w:r>
          </w:p>
        </w:tc>
        <w:tc>
          <w:tcPr>
            <w:tcW w:w="8088" w:type="dxa"/>
          </w:tcPr>
          <w:p w:rsidR="001B7A32" w:rsidRDefault="001B7A32" w:rsidP="001B7A32">
            <w:pPr>
              <w:rPr>
                <w:lang w:val="en-GB"/>
              </w:rPr>
            </w:pPr>
            <w:r>
              <w:rPr>
                <w:lang w:val="en-GB"/>
              </w:rPr>
              <w:t>Success or Failure in JSON format</w:t>
            </w:r>
          </w:p>
          <w:p w:rsidR="00CB7D32" w:rsidRPr="00152AB6" w:rsidRDefault="001B7A32" w:rsidP="001B7A32">
            <w:pPr>
              <w:rPr>
                <w:lang w:val="en-GB"/>
              </w:rPr>
            </w:pPr>
            <w:r>
              <w:rPr>
                <w:lang w:val="en-GB"/>
              </w:rPr>
              <w:t>{“Status”:Success/Failure, “FailureCode”:0}</w:t>
            </w:r>
          </w:p>
        </w:tc>
      </w:tr>
      <w:tr w:rsidR="00CB7D32" w:rsidTr="00BF376E">
        <w:tc>
          <w:tcPr>
            <w:tcW w:w="1548" w:type="dxa"/>
            <w:gridSpan w:val="2"/>
          </w:tcPr>
          <w:p w:rsidR="00CB7D32" w:rsidRPr="00617C7E" w:rsidRDefault="00CB7D32" w:rsidP="00AC6D9B">
            <w:pPr>
              <w:rPr>
                <w:lang w:val="en-GB"/>
              </w:rPr>
            </w:pPr>
            <w:r w:rsidRPr="00617C7E">
              <w:rPr>
                <w:lang w:val="en-GB"/>
              </w:rPr>
              <w:t>Service Provider</w:t>
            </w:r>
          </w:p>
        </w:tc>
        <w:tc>
          <w:tcPr>
            <w:tcW w:w="8358" w:type="dxa"/>
            <w:gridSpan w:val="2"/>
          </w:tcPr>
          <w:p w:rsidR="00CB7D32" w:rsidRPr="00617C7E" w:rsidRDefault="00CB7D32" w:rsidP="00AC6D9B">
            <w:pPr>
              <w:rPr>
                <w:highlight w:val="yellow"/>
                <w:lang w:val="en-GB"/>
              </w:rPr>
            </w:pPr>
            <w:r w:rsidRPr="00CA6520">
              <w:rPr>
                <w:highlight w:val="yellow"/>
                <w:lang w:val="en-GB"/>
              </w:rPr>
              <w:t>IBM</w:t>
            </w:r>
          </w:p>
        </w:tc>
      </w:tr>
    </w:tbl>
    <w:p w:rsidR="00CB7D32" w:rsidRDefault="00CB7D32" w:rsidP="0010520F">
      <w:pPr>
        <w:rPr>
          <w:lang w:val="en-GB"/>
        </w:rPr>
      </w:pPr>
    </w:p>
    <w:p w:rsidR="00CB7D32" w:rsidRPr="00421141" w:rsidRDefault="001A428F" w:rsidP="00974C3B">
      <w:pPr>
        <w:pStyle w:val="Heading2"/>
      </w:pPr>
      <w:bookmarkStart w:id="43" w:name="_Toc410832870"/>
      <w:r>
        <w:t>ESI</w:t>
      </w:r>
      <w:r w:rsidR="00CB7D32" w:rsidRPr="00421141">
        <w:t xml:space="preserve"> Gateway Service</w:t>
      </w:r>
      <w:r w:rsidR="00CB7D32">
        <w:t>s</w:t>
      </w:r>
      <w:bookmarkEnd w:id="43"/>
      <w:r w:rsidR="00CB7D32" w:rsidRPr="00421141">
        <w:t xml:space="preserve"> </w:t>
      </w:r>
    </w:p>
    <w:p w:rsidR="00CB7D32" w:rsidRDefault="00CB7D32" w:rsidP="0010520F">
      <w:r w:rsidRPr="002537DF">
        <w:t xml:space="preserve">This section describes the </w:t>
      </w:r>
      <w:r>
        <w:t xml:space="preserve">high-level service </w:t>
      </w:r>
      <w:r w:rsidR="001A428F">
        <w:t xml:space="preserve">design for the ESI Gateway services and </w:t>
      </w:r>
      <w:r>
        <w:t xml:space="preserve">interfaces between the Mobile </w:t>
      </w:r>
      <w:r w:rsidR="001A428F">
        <w:t xml:space="preserve">Aggregator </w:t>
      </w:r>
      <w:r>
        <w:t xml:space="preserve">System and the ESI </w:t>
      </w:r>
      <w:r w:rsidR="001A428F">
        <w:t>backend such as RxHome and FileNet P8 s</w:t>
      </w:r>
      <w:r>
        <w:t>ystem</w:t>
      </w:r>
      <w:r w:rsidR="001A428F">
        <w:t>s</w:t>
      </w:r>
      <w:r>
        <w:t>.</w:t>
      </w:r>
      <w:r w:rsidR="00AE0E78">
        <w:t xml:space="preserve"> </w:t>
      </w:r>
    </w:p>
    <w:p w:rsidR="003616AA" w:rsidRDefault="003E4D1E" w:rsidP="0010520F">
      <w:r>
        <w:t>The ESI Gateway S</w:t>
      </w:r>
      <w:r w:rsidR="00AE0E78">
        <w:t>ervices are</w:t>
      </w:r>
      <w:r w:rsidR="00CA3540">
        <w:t xml:space="preserve"> ente</w:t>
      </w:r>
      <w:r>
        <w:t>rp</w:t>
      </w:r>
      <w:r w:rsidR="00CA3540">
        <w:t>r</w:t>
      </w:r>
      <w:r>
        <w:t>ise web services that provide entry and exit points into ESI middleware. These are designed as Simple Object Access Protocol (SOAP) services with XML as payload</w:t>
      </w:r>
      <w:r w:rsidR="003616AA">
        <w:t xml:space="preserve"> </w:t>
      </w:r>
      <w:r>
        <w:t>and implemented on ESI Mule framework.</w:t>
      </w:r>
      <w:r w:rsidR="003616AA">
        <w:t xml:space="preserve"> </w:t>
      </w:r>
      <w:r>
        <w:t xml:space="preserve">These </w:t>
      </w:r>
      <w:r w:rsidR="003616AA">
        <w:t>web services</w:t>
      </w:r>
      <w:r w:rsidR="00AE0E78">
        <w:t xml:space="preserve"> </w:t>
      </w:r>
      <w:r>
        <w:t xml:space="preserve">are </w:t>
      </w:r>
      <w:r w:rsidR="00AE0E78">
        <w:t xml:space="preserve">developed </w:t>
      </w:r>
      <w:r w:rsidR="003616AA">
        <w:t xml:space="preserve">in accordance with ESI standards, patterns and frameworks including the ESI SOA governance processes. </w:t>
      </w:r>
    </w:p>
    <w:p w:rsidR="00CB7D32" w:rsidRDefault="001A428F" w:rsidP="00974C3B">
      <w:pPr>
        <w:pStyle w:val="Heading3"/>
        <w:rPr>
          <w:lang w:val="en-GB"/>
        </w:rPr>
      </w:pPr>
      <w:bookmarkStart w:id="44" w:name="_Toc410832871"/>
      <w:r>
        <w:rPr>
          <w:lang w:val="en-GB"/>
        </w:rPr>
        <w:t xml:space="preserve">Mobile </w:t>
      </w:r>
      <w:r w:rsidR="006572AC">
        <w:rPr>
          <w:lang w:val="en-GB"/>
        </w:rPr>
        <w:t>Security</w:t>
      </w:r>
      <w:r>
        <w:rPr>
          <w:lang w:val="en-GB"/>
        </w:rPr>
        <w:t xml:space="preserve"> </w:t>
      </w:r>
      <w:r w:rsidR="006572AC">
        <w:rPr>
          <w:lang w:val="en-GB"/>
        </w:rPr>
        <w:t xml:space="preserve">Gateway </w:t>
      </w:r>
      <w:r w:rsidR="00CB7D32" w:rsidRPr="00515F6F">
        <w:rPr>
          <w:lang w:val="en-GB"/>
        </w:rPr>
        <w:t>Service</w:t>
      </w:r>
      <w:bookmarkEnd w:id="44"/>
    </w:p>
    <w:p w:rsidR="00CA3540" w:rsidRDefault="00CD254D" w:rsidP="00CD254D">
      <w:pPr>
        <w:rPr>
          <w:lang w:val="en-GB"/>
        </w:rPr>
      </w:pPr>
      <w:r>
        <w:rPr>
          <w:lang w:val="en-GB"/>
        </w:rPr>
        <w:t xml:space="preserve">The Mobile </w:t>
      </w:r>
      <w:r w:rsidR="00FE31DA">
        <w:rPr>
          <w:lang w:val="en-GB"/>
        </w:rPr>
        <w:t>Security</w:t>
      </w:r>
      <w:r>
        <w:rPr>
          <w:lang w:val="en-GB"/>
        </w:rPr>
        <w:t xml:space="preserve"> </w:t>
      </w:r>
      <w:r w:rsidR="00FE31DA">
        <w:rPr>
          <w:lang w:val="en-GB"/>
        </w:rPr>
        <w:t xml:space="preserve">Gateway </w:t>
      </w:r>
      <w:r>
        <w:rPr>
          <w:lang w:val="en-GB"/>
        </w:rPr>
        <w:t xml:space="preserve">Service provides </w:t>
      </w:r>
      <w:r w:rsidR="00CA3540">
        <w:rPr>
          <w:lang w:val="en-GB"/>
        </w:rPr>
        <w:t xml:space="preserve">gateway access </w:t>
      </w:r>
      <w:r>
        <w:rPr>
          <w:lang w:val="en-GB"/>
        </w:rPr>
        <w:t>for the</w:t>
      </w:r>
      <w:r w:rsidR="00CA3540">
        <w:rPr>
          <w:lang w:val="en-GB"/>
        </w:rPr>
        <w:t xml:space="preserve"> enterprise mobile security functions.</w:t>
      </w:r>
      <w:r>
        <w:rPr>
          <w:lang w:val="en-GB"/>
        </w:rPr>
        <w:t xml:space="preserve"> </w:t>
      </w:r>
      <w:r w:rsidR="00CA3540">
        <w:rPr>
          <w:lang w:val="en-GB"/>
        </w:rPr>
        <w:t xml:space="preserve">This gateway is designed and implemented on the ESI Mule framework according to the ESI enterprise standards and is dependent on the enterprise mobile security framework (a.ka Good Dynamics). </w:t>
      </w:r>
    </w:p>
    <w:p w:rsidR="00CD254D" w:rsidRDefault="00CA3540" w:rsidP="00CD254D">
      <w:pPr>
        <w:rPr>
          <w:lang w:val="en-GB"/>
        </w:rPr>
      </w:pPr>
      <w:r>
        <w:rPr>
          <w:lang w:val="en-GB"/>
        </w:rPr>
        <w:t xml:space="preserve">One operation the Mobile Security Gateway Service provides is AuthTokenValidate, which offers </w:t>
      </w:r>
      <w:r w:rsidR="00CD254D">
        <w:rPr>
          <w:lang w:val="en-GB"/>
        </w:rPr>
        <w:t>caller</w:t>
      </w:r>
      <w:r>
        <w:rPr>
          <w:lang w:val="en-GB"/>
        </w:rPr>
        <w:t>s</w:t>
      </w:r>
      <w:r w:rsidR="00CD254D">
        <w:rPr>
          <w:lang w:val="en-GB"/>
        </w:rPr>
        <w:t xml:space="preserve"> to</w:t>
      </w:r>
      <w:r>
        <w:rPr>
          <w:lang w:val="en-GB"/>
        </w:rPr>
        <w:t xml:space="preserve"> verify and validate common (Good) authentication token. The implementation of this operation relies on the GD infrastructure and services.  </w:t>
      </w:r>
      <w:r w:rsidR="00CD254D">
        <w:rPr>
          <w:lang w:val="en-GB"/>
        </w:rPr>
        <w:t xml:space="preserve">The following diagram shows the </w:t>
      </w:r>
      <w:r>
        <w:rPr>
          <w:lang w:val="en-GB"/>
        </w:rPr>
        <w:t xml:space="preserve">high level view </w:t>
      </w:r>
      <w:r w:rsidR="00CD254D">
        <w:rPr>
          <w:lang w:val="en-GB"/>
        </w:rPr>
        <w:t xml:space="preserve">of this service. </w:t>
      </w:r>
    </w:p>
    <w:p w:rsidR="00CD254D" w:rsidRDefault="00CD254D" w:rsidP="00CD254D">
      <w:pPr>
        <w:rPr>
          <w:lang w:val="en-GB"/>
        </w:rPr>
      </w:pPr>
    </w:p>
    <w:p w:rsidR="00317799" w:rsidRDefault="002A7789" w:rsidP="00317799">
      <w:pPr>
        <w:keepNext/>
      </w:pPr>
      <w:r>
        <w:object w:dxaOrig="8764" w:dyaOrig="2270">
          <v:shape id="_x0000_i1041" type="#_x0000_t75" style="width:438pt;height:113.25pt" o:ole="">
            <v:imagedata r:id="rId73" o:title=""/>
          </v:shape>
          <o:OLEObject Type="Embed" ProgID="Visio.Drawing.11" ShapeID="_x0000_i1041" DrawAspect="Content" ObjectID="_1487693818" r:id="rId74"/>
        </w:object>
      </w:r>
    </w:p>
    <w:p w:rsidR="00E651DC" w:rsidRDefault="00317799" w:rsidP="00317799">
      <w:pPr>
        <w:pStyle w:val="Caption"/>
        <w:jc w:val="center"/>
      </w:pPr>
      <w:r>
        <w:t xml:space="preserve">Figure </w:t>
      </w:r>
      <w:r w:rsidR="004E7155">
        <w:fldChar w:fldCharType="begin"/>
      </w:r>
      <w:r w:rsidR="00DC4D54">
        <w:instrText xml:space="preserve"> SEQ Figure \* ARABIC </w:instrText>
      </w:r>
      <w:r w:rsidR="004E7155">
        <w:fldChar w:fldCharType="separate"/>
      </w:r>
      <w:r w:rsidR="003758A1">
        <w:rPr>
          <w:noProof/>
        </w:rPr>
        <w:t>16</w:t>
      </w:r>
      <w:r w:rsidR="004E7155">
        <w:rPr>
          <w:noProof/>
        </w:rPr>
        <w:fldChar w:fldCharType="end"/>
      </w:r>
      <w:r>
        <w:t xml:space="preserve"> Mobile Security Service - ESI - Target State</w:t>
      </w:r>
    </w:p>
    <w:p w:rsidR="003F26B5" w:rsidRDefault="003F26B5" w:rsidP="00CD254D"/>
    <w:p w:rsidR="00E651DC" w:rsidRDefault="005244EE" w:rsidP="00CD254D">
      <w:pPr>
        <w:rPr>
          <w:lang w:val="en-GB"/>
        </w:rPr>
      </w:pPr>
      <w:r>
        <w:rPr>
          <w:lang w:val="en-GB"/>
        </w:rPr>
        <w:t>The ca</w:t>
      </w:r>
      <w:r w:rsidR="007B0505">
        <w:rPr>
          <w:lang w:val="en-GB"/>
        </w:rPr>
        <w:t>llers of these service provide an</w:t>
      </w:r>
      <w:r>
        <w:rPr>
          <w:lang w:val="en-GB"/>
        </w:rPr>
        <w:t xml:space="preserve"> authentication token to be validated. </w:t>
      </w:r>
      <w:r w:rsidR="00AD022F">
        <w:rPr>
          <w:lang w:val="en-GB"/>
        </w:rPr>
        <w:t>The token authentication is</w:t>
      </w:r>
      <w:r w:rsidR="00F07269">
        <w:rPr>
          <w:lang w:val="en-GB"/>
        </w:rPr>
        <w:t xml:space="preserve"> passed on to </w:t>
      </w:r>
      <w:r w:rsidR="00AD022F">
        <w:rPr>
          <w:lang w:val="en-GB"/>
        </w:rPr>
        <w:t xml:space="preserve">the Good </w:t>
      </w:r>
      <w:r w:rsidR="00F07269">
        <w:rPr>
          <w:lang w:val="en-GB"/>
        </w:rPr>
        <w:t>C</w:t>
      </w:r>
      <w:r w:rsidR="008035E2">
        <w:rPr>
          <w:lang w:val="en-GB"/>
        </w:rPr>
        <w:t>ontrol/Proxy s</w:t>
      </w:r>
      <w:r w:rsidR="00AD022F">
        <w:rPr>
          <w:lang w:val="en-GB"/>
        </w:rPr>
        <w:t xml:space="preserve">ervers </w:t>
      </w:r>
      <w:r w:rsidR="008035E2">
        <w:rPr>
          <w:lang w:val="en-GB"/>
        </w:rPr>
        <w:t xml:space="preserve">which in turn depends on </w:t>
      </w:r>
      <w:r w:rsidR="00AD022F">
        <w:rPr>
          <w:lang w:val="en-GB"/>
        </w:rPr>
        <w:t>ESI enterprise directory servers</w:t>
      </w:r>
      <w:r w:rsidR="008035E2">
        <w:rPr>
          <w:lang w:val="en-GB"/>
        </w:rPr>
        <w:t xml:space="preserve"> for user validation</w:t>
      </w:r>
      <w:r w:rsidR="00AD022F">
        <w:rPr>
          <w:lang w:val="en-GB"/>
        </w:rPr>
        <w:t>.</w:t>
      </w:r>
      <w:r>
        <w:rPr>
          <w:lang w:val="en-GB"/>
        </w:rPr>
        <w:t xml:space="preserve"> The response contain the status of the validation and the token</w:t>
      </w:r>
      <w:r w:rsidR="00B02EB1">
        <w:rPr>
          <w:lang w:val="en-GB"/>
        </w:rPr>
        <w:t>, which is sent back to the caller</w:t>
      </w:r>
      <w:r>
        <w:rPr>
          <w:lang w:val="en-GB"/>
        </w:rPr>
        <w:t xml:space="preserve">. </w:t>
      </w:r>
    </w:p>
    <w:p w:rsidR="00AD022F" w:rsidRPr="0085401E" w:rsidRDefault="00E159AB" w:rsidP="00CD254D">
      <w:r>
        <w:t>The following table shows the service operations, their data types and URLs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538"/>
        <w:gridCol w:w="7368"/>
      </w:tblGrid>
      <w:tr w:rsidR="00CB7D32" w:rsidTr="00AC6D9B">
        <w:tc>
          <w:tcPr>
            <w:tcW w:w="2538" w:type="dxa"/>
          </w:tcPr>
          <w:p w:rsidR="00CB7D32" w:rsidRPr="00617C7E" w:rsidRDefault="00CB7D32" w:rsidP="00AC6D9B">
            <w:pPr>
              <w:rPr>
                <w:lang w:val="en-GB"/>
              </w:rPr>
            </w:pPr>
            <w:r w:rsidRPr="00617C7E">
              <w:rPr>
                <w:lang w:val="en-GB"/>
              </w:rPr>
              <w:t>API Name</w:t>
            </w:r>
          </w:p>
        </w:tc>
        <w:tc>
          <w:tcPr>
            <w:tcW w:w="7368" w:type="dxa"/>
          </w:tcPr>
          <w:p w:rsidR="00CB7D32" w:rsidRPr="00617C7E" w:rsidRDefault="003C6AEB" w:rsidP="003C6AEB">
            <w:pPr>
              <w:rPr>
                <w:lang w:val="en-GB"/>
              </w:rPr>
            </w:pPr>
            <w:r>
              <w:rPr>
                <w:lang w:val="en-GB"/>
              </w:rPr>
              <w:t xml:space="preserve">Validate </w:t>
            </w:r>
            <w:r w:rsidR="00543292">
              <w:rPr>
                <w:lang w:val="en-GB"/>
              </w:rPr>
              <w:t xml:space="preserve">Authentication Token </w:t>
            </w:r>
          </w:p>
        </w:tc>
      </w:tr>
      <w:tr w:rsidR="00CB7D32" w:rsidTr="00AC6D9B">
        <w:tc>
          <w:tcPr>
            <w:tcW w:w="2538" w:type="dxa"/>
          </w:tcPr>
          <w:p w:rsidR="00CB7D32" w:rsidRPr="00617C7E" w:rsidRDefault="00CB7D32" w:rsidP="00AC6D9B">
            <w:pPr>
              <w:rPr>
                <w:lang w:val="en-GB"/>
              </w:rPr>
            </w:pPr>
            <w:r w:rsidRPr="00617C7E">
              <w:rPr>
                <w:lang w:val="en-GB"/>
              </w:rPr>
              <w:t>Description</w:t>
            </w:r>
          </w:p>
        </w:tc>
        <w:tc>
          <w:tcPr>
            <w:tcW w:w="7368" w:type="dxa"/>
          </w:tcPr>
          <w:p w:rsidR="00CB7D32" w:rsidRPr="00617C7E" w:rsidRDefault="00CB7D32" w:rsidP="003C6AEB">
            <w:pPr>
              <w:rPr>
                <w:lang w:val="en-GB"/>
              </w:rPr>
            </w:pPr>
            <w:r>
              <w:rPr>
                <w:lang w:val="en-GB"/>
              </w:rPr>
              <w:t>Provides programmable interface to authenticate given user</w:t>
            </w:r>
            <w:r w:rsidR="003C6AEB">
              <w:rPr>
                <w:lang w:val="en-GB"/>
              </w:rPr>
              <w:t xml:space="preserve"> authentication token</w:t>
            </w:r>
            <w:r>
              <w:rPr>
                <w:lang w:val="en-GB"/>
              </w:rPr>
              <w:t xml:space="preserve"> </w:t>
            </w:r>
            <w:r w:rsidR="003C6AEB">
              <w:rPr>
                <w:lang w:val="en-GB"/>
              </w:rPr>
              <w:t xml:space="preserve">which in turn relies on Good Control/Proxy servers to validate the token. </w:t>
            </w:r>
          </w:p>
        </w:tc>
      </w:tr>
      <w:tr w:rsidR="00185E0E" w:rsidTr="004B41C8">
        <w:tc>
          <w:tcPr>
            <w:tcW w:w="2538" w:type="dxa"/>
          </w:tcPr>
          <w:p w:rsidR="00185E0E" w:rsidRPr="00617C7E" w:rsidRDefault="00185E0E" w:rsidP="00185E0E">
            <w:pPr>
              <w:rPr>
                <w:lang w:val="en-GB"/>
              </w:rPr>
            </w:pPr>
            <w:r>
              <w:rPr>
                <w:lang w:val="en-GB"/>
              </w:rPr>
              <w:t xml:space="preserve">SOAP Operation </w:t>
            </w:r>
          </w:p>
        </w:tc>
        <w:tc>
          <w:tcPr>
            <w:tcW w:w="7368" w:type="dxa"/>
          </w:tcPr>
          <w:p w:rsidR="00185E0E" w:rsidRPr="00617C7E" w:rsidRDefault="00185E0E" w:rsidP="004B41C8">
            <w:pPr>
              <w:rPr>
                <w:lang w:val="en-GB"/>
              </w:rPr>
            </w:pPr>
            <w:r>
              <w:rPr>
                <w:lang w:val="en-GB"/>
              </w:rPr>
              <w:t xml:space="preserve">/AuthTokenValidate </w:t>
            </w:r>
          </w:p>
        </w:tc>
      </w:tr>
      <w:tr w:rsidR="00CB7D32" w:rsidTr="00AC6D9B">
        <w:tc>
          <w:tcPr>
            <w:tcW w:w="2538" w:type="dxa"/>
          </w:tcPr>
          <w:p w:rsidR="00CB7D32" w:rsidRPr="00617C7E" w:rsidRDefault="00CB7D32" w:rsidP="00AC6D9B">
            <w:pPr>
              <w:rPr>
                <w:lang w:val="en-GB"/>
              </w:rPr>
            </w:pPr>
            <w:r w:rsidRPr="00617C7E">
              <w:rPr>
                <w:lang w:val="en-GB"/>
              </w:rPr>
              <w:t>HTTP</w:t>
            </w:r>
            <w:r w:rsidR="00185E0E">
              <w:rPr>
                <w:lang w:val="en-GB"/>
              </w:rPr>
              <w:t>S</w:t>
            </w:r>
            <w:r w:rsidRPr="00617C7E">
              <w:rPr>
                <w:lang w:val="en-GB"/>
              </w:rPr>
              <w:t xml:space="preserve"> Method</w:t>
            </w:r>
          </w:p>
        </w:tc>
        <w:tc>
          <w:tcPr>
            <w:tcW w:w="7368" w:type="dxa"/>
          </w:tcPr>
          <w:p w:rsidR="00CB7D32" w:rsidRPr="00617C7E" w:rsidRDefault="00CB7D32" w:rsidP="00AC6D9B">
            <w:pPr>
              <w:rPr>
                <w:lang w:val="en-GB"/>
              </w:rPr>
            </w:pPr>
            <w:r>
              <w:rPr>
                <w:lang w:val="en-GB"/>
              </w:rPr>
              <w:t>POST</w:t>
            </w:r>
          </w:p>
        </w:tc>
      </w:tr>
      <w:tr w:rsidR="00CB7D32" w:rsidTr="00AC6D9B">
        <w:tc>
          <w:tcPr>
            <w:tcW w:w="2538" w:type="dxa"/>
          </w:tcPr>
          <w:p w:rsidR="00CB7D32" w:rsidRPr="00617C7E" w:rsidRDefault="00CB7D32" w:rsidP="00AC6D9B">
            <w:pPr>
              <w:rPr>
                <w:lang w:val="en-GB"/>
              </w:rPr>
            </w:pPr>
            <w:r w:rsidRPr="00617C7E">
              <w:rPr>
                <w:lang w:val="en-GB"/>
              </w:rPr>
              <w:t>Input Data</w:t>
            </w:r>
          </w:p>
        </w:tc>
        <w:tc>
          <w:tcPr>
            <w:tcW w:w="7368" w:type="dxa"/>
          </w:tcPr>
          <w:p w:rsidR="00CB7D32" w:rsidRPr="006E6667" w:rsidRDefault="00CB7D32" w:rsidP="00AC6D9B">
            <w:pPr>
              <w:rPr>
                <w:lang w:val="en-GB"/>
              </w:rPr>
            </w:pPr>
            <w:r>
              <w:rPr>
                <w:lang w:val="en-GB"/>
              </w:rPr>
              <w:t>U</w:t>
            </w:r>
            <w:r w:rsidRPr="006E6667">
              <w:rPr>
                <w:lang w:val="en-GB"/>
              </w:rPr>
              <w:t>serid</w:t>
            </w:r>
            <w:r>
              <w:rPr>
                <w:lang w:val="en-GB"/>
              </w:rPr>
              <w:t xml:space="preserve"> (encrypted)</w:t>
            </w:r>
          </w:p>
          <w:p w:rsidR="00CB7D32" w:rsidRPr="006E6667" w:rsidRDefault="00543292" w:rsidP="00AC6D9B">
            <w:pPr>
              <w:rPr>
                <w:lang w:val="en-GB"/>
              </w:rPr>
            </w:pPr>
            <w:r>
              <w:rPr>
                <w:lang w:val="en-GB"/>
              </w:rPr>
              <w:t>Authentication Token</w:t>
            </w:r>
            <w:r w:rsidR="00CB7D32">
              <w:rPr>
                <w:lang w:val="en-GB"/>
              </w:rPr>
              <w:t xml:space="preserve"> (encrypted)</w:t>
            </w:r>
          </w:p>
        </w:tc>
      </w:tr>
      <w:tr w:rsidR="00CB7D32" w:rsidTr="00AC6D9B">
        <w:tc>
          <w:tcPr>
            <w:tcW w:w="2538" w:type="dxa"/>
          </w:tcPr>
          <w:p w:rsidR="00CB7D32" w:rsidRPr="00617C7E" w:rsidRDefault="00CB7D32" w:rsidP="00AC6D9B">
            <w:pPr>
              <w:rPr>
                <w:lang w:val="en-GB"/>
              </w:rPr>
            </w:pPr>
            <w:r w:rsidRPr="00617C7E">
              <w:rPr>
                <w:lang w:val="en-GB"/>
              </w:rPr>
              <w:lastRenderedPageBreak/>
              <w:t>Result Data</w:t>
            </w:r>
          </w:p>
        </w:tc>
        <w:tc>
          <w:tcPr>
            <w:tcW w:w="7368" w:type="dxa"/>
          </w:tcPr>
          <w:p w:rsidR="00CB7D32" w:rsidRPr="006E6667" w:rsidRDefault="00CB7D32" w:rsidP="00AC6D9B">
            <w:pPr>
              <w:rPr>
                <w:lang w:val="en-GB"/>
              </w:rPr>
            </w:pPr>
            <w:r w:rsidRPr="006E6667">
              <w:rPr>
                <w:lang w:val="en-GB"/>
              </w:rPr>
              <w:t>Nurse Id, Session Id – if login successful</w:t>
            </w:r>
          </w:p>
          <w:p w:rsidR="00CB7D32" w:rsidRPr="006E6667" w:rsidRDefault="00CB7D32" w:rsidP="00AC6D9B">
            <w:pPr>
              <w:rPr>
                <w:lang w:val="en-GB"/>
              </w:rPr>
            </w:pPr>
            <w:r w:rsidRPr="006E6667">
              <w:rPr>
                <w:lang w:val="en-GB"/>
              </w:rPr>
              <w:t>error message – if login unsuccessful</w:t>
            </w:r>
          </w:p>
          <w:p w:rsidR="00CB7D32" w:rsidRPr="006E6667" w:rsidRDefault="00CB7D32" w:rsidP="00AC6D9B">
            <w:pPr>
              <w:rPr>
                <w:lang w:val="en-GB"/>
              </w:rPr>
            </w:pPr>
          </w:p>
        </w:tc>
      </w:tr>
      <w:tr w:rsidR="005C3829" w:rsidRPr="005655F9" w:rsidTr="00AC6D9B">
        <w:tc>
          <w:tcPr>
            <w:tcW w:w="2538" w:type="dxa"/>
          </w:tcPr>
          <w:p w:rsidR="005C3829" w:rsidRDefault="005C3829" w:rsidP="00AC6D9B">
            <w:pPr>
              <w:rPr>
                <w:lang w:val="en-GB"/>
              </w:rPr>
            </w:pPr>
            <w:r>
              <w:rPr>
                <w:lang w:val="en-GB"/>
              </w:rPr>
              <w:t>Transport Security</w:t>
            </w:r>
          </w:p>
        </w:tc>
        <w:tc>
          <w:tcPr>
            <w:tcW w:w="7368" w:type="dxa"/>
          </w:tcPr>
          <w:p w:rsidR="005C3829" w:rsidRDefault="005C3829" w:rsidP="00AC6D9B">
            <w:pPr>
              <w:rPr>
                <w:lang w:val="fr-FR"/>
              </w:rPr>
            </w:pPr>
            <w:r>
              <w:rPr>
                <w:lang w:val="fr-FR"/>
              </w:rPr>
              <w:t>HTTPS for inbound interface</w:t>
            </w:r>
          </w:p>
        </w:tc>
      </w:tr>
      <w:tr w:rsidR="009076D8" w:rsidRPr="005655F9" w:rsidTr="00AC6D9B">
        <w:tc>
          <w:tcPr>
            <w:tcW w:w="2538" w:type="dxa"/>
          </w:tcPr>
          <w:p w:rsidR="009076D8" w:rsidRDefault="009076D8" w:rsidP="00AC6D9B">
            <w:pPr>
              <w:rPr>
                <w:lang w:val="en-GB"/>
              </w:rPr>
            </w:pPr>
            <w:r>
              <w:rPr>
                <w:lang w:val="en-GB"/>
              </w:rPr>
              <w:t>Encryption</w:t>
            </w:r>
          </w:p>
        </w:tc>
        <w:tc>
          <w:tcPr>
            <w:tcW w:w="7368" w:type="dxa"/>
          </w:tcPr>
          <w:p w:rsidR="009076D8" w:rsidRDefault="009076D8" w:rsidP="00AC6D9B">
            <w:pPr>
              <w:rPr>
                <w:lang w:val="fr-FR"/>
              </w:rPr>
            </w:pPr>
            <w:r>
              <w:rPr>
                <w:lang w:val="fr-FR"/>
              </w:rPr>
              <w:t>AES256</w:t>
            </w:r>
          </w:p>
        </w:tc>
      </w:tr>
      <w:tr w:rsidR="00784451" w:rsidRPr="005655F9" w:rsidTr="00AC6D9B">
        <w:tc>
          <w:tcPr>
            <w:tcW w:w="2538" w:type="dxa"/>
          </w:tcPr>
          <w:p w:rsidR="00784451" w:rsidRPr="00617C7E" w:rsidRDefault="00AD022F" w:rsidP="00AC6D9B">
            <w:pPr>
              <w:rPr>
                <w:lang w:val="en-GB"/>
              </w:rPr>
            </w:pPr>
            <w:r>
              <w:rPr>
                <w:lang w:val="en-GB"/>
              </w:rPr>
              <w:t>Logging</w:t>
            </w:r>
          </w:p>
        </w:tc>
        <w:tc>
          <w:tcPr>
            <w:tcW w:w="7368" w:type="dxa"/>
          </w:tcPr>
          <w:p w:rsidR="00EB6857" w:rsidRDefault="00AD022F" w:rsidP="00AC6D9B">
            <w:pPr>
              <w:rPr>
                <w:lang w:val="fr-FR"/>
              </w:rPr>
            </w:pPr>
            <w:r>
              <w:rPr>
                <w:lang w:val="fr-FR"/>
              </w:rPr>
              <w:t>Wil</w:t>
            </w:r>
            <w:r w:rsidR="005C3829">
              <w:rPr>
                <w:lang w:val="fr-FR"/>
              </w:rPr>
              <w:t>e</w:t>
            </w:r>
            <w:r>
              <w:rPr>
                <w:lang w:val="fr-FR"/>
              </w:rPr>
              <w:t xml:space="preserve">y Loggin Framework </w:t>
            </w:r>
            <w:r w:rsidR="00EB6857">
              <w:rPr>
                <w:lang w:val="fr-FR"/>
              </w:rPr>
              <w:t xml:space="preserve">for monitoring. </w:t>
            </w:r>
          </w:p>
          <w:p w:rsidR="00784451" w:rsidRPr="006E6667" w:rsidRDefault="00EB6857" w:rsidP="00EB6857">
            <w:pPr>
              <w:rPr>
                <w:lang w:val="fr-FR"/>
              </w:rPr>
            </w:pPr>
            <w:r>
              <w:rPr>
                <w:lang w:val="fr-FR"/>
              </w:rPr>
              <w:t xml:space="preserve">Log4J for audit access logging, Log4J synchronized with LogLogic </w:t>
            </w:r>
          </w:p>
        </w:tc>
      </w:tr>
      <w:tr w:rsidR="00CB7D32" w:rsidRPr="005655F9" w:rsidTr="00AC6D9B">
        <w:tc>
          <w:tcPr>
            <w:tcW w:w="2538" w:type="dxa"/>
          </w:tcPr>
          <w:p w:rsidR="00CB7D32" w:rsidRPr="00617C7E" w:rsidRDefault="00CB7D32" w:rsidP="00AC6D9B">
            <w:pPr>
              <w:rPr>
                <w:lang w:val="en-GB"/>
              </w:rPr>
            </w:pPr>
            <w:r w:rsidRPr="00617C7E">
              <w:rPr>
                <w:lang w:val="en-GB"/>
              </w:rPr>
              <w:t>Service Provider</w:t>
            </w:r>
          </w:p>
        </w:tc>
        <w:tc>
          <w:tcPr>
            <w:tcW w:w="7368" w:type="dxa"/>
          </w:tcPr>
          <w:p w:rsidR="0085401E" w:rsidRPr="006E6667" w:rsidRDefault="00CB7D32" w:rsidP="00AC6D9B">
            <w:pPr>
              <w:rPr>
                <w:lang w:val="fr-FR"/>
              </w:rPr>
            </w:pPr>
            <w:r w:rsidRPr="006E6667">
              <w:rPr>
                <w:lang w:val="fr-FR"/>
              </w:rPr>
              <w:t xml:space="preserve">ESI </w:t>
            </w:r>
          </w:p>
        </w:tc>
      </w:tr>
    </w:tbl>
    <w:p w:rsidR="002F0B0C" w:rsidRDefault="002F0B0C" w:rsidP="002F0B0C">
      <w:pPr>
        <w:pStyle w:val="Heading4"/>
        <w:rPr>
          <w:rStyle w:val="Emphasis"/>
        </w:rPr>
      </w:pPr>
      <w:bookmarkStart w:id="45" w:name="_Toc410832872"/>
      <w:r>
        <w:rPr>
          <w:rStyle w:val="Emphasis"/>
        </w:rPr>
        <w:t>Web Service Descriptive Language (WSDL)</w:t>
      </w:r>
    </w:p>
    <w:p w:rsidR="006C61D4" w:rsidRDefault="00566195" w:rsidP="002F0B0C">
      <w:r>
        <w:t xml:space="preserve">This section presents the </w:t>
      </w:r>
      <w:r w:rsidRPr="00B47B72">
        <w:rPr>
          <w:rStyle w:val="Emphasis"/>
          <w:i w:val="0"/>
        </w:rPr>
        <w:t>Web Service Descriptive Language</w:t>
      </w:r>
      <w:r>
        <w:rPr>
          <w:rStyle w:val="Emphasis"/>
          <w:i w:val="0"/>
        </w:rPr>
        <w:t xml:space="preserve"> (</w:t>
      </w:r>
      <w:r>
        <w:t xml:space="preserve">WSDL) for the Mobile </w:t>
      </w:r>
      <w:r w:rsidR="000477E3">
        <w:t>Security</w:t>
      </w:r>
      <w:r>
        <w:t xml:space="preserve"> Gateway. The diagram below shows the high level view of the WSDL, and the table following contains the complete WSDL. The file is also referenced in the section 1.4</w:t>
      </w:r>
    </w:p>
    <w:p w:rsidR="00566195" w:rsidRDefault="00566195" w:rsidP="002F0B0C"/>
    <w:p w:rsidR="006C61D4" w:rsidRDefault="00F15E72" w:rsidP="002F0B0C">
      <w:r>
        <w:rPr>
          <w:noProof/>
        </w:rPr>
        <w:drawing>
          <wp:inline distT="0" distB="0" distL="0" distR="0">
            <wp:extent cx="6143625" cy="3895725"/>
            <wp:effectExtent l="0" t="0" r="0" b="0"/>
            <wp:docPr id="36" name="Picture 36" descr="MobileNurseGateway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bileNurseGatewayImage"/>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3625" cy="3895725"/>
                    </a:xfrm>
                    <a:prstGeom prst="rect">
                      <a:avLst/>
                    </a:prstGeom>
                    <a:noFill/>
                    <a:ln>
                      <a:noFill/>
                    </a:ln>
                  </pic:spPr>
                </pic:pic>
              </a:graphicData>
            </a:graphic>
          </wp:inline>
        </w:drawing>
      </w:r>
    </w:p>
    <w:p w:rsidR="002F0B0C" w:rsidRDefault="002F0B0C" w:rsidP="002F0B0C"/>
    <w:tbl>
      <w:tblPr>
        <w:tblStyle w:val="TableGrid"/>
        <w:tblW w:w="0" w:type="auto"/>
        <w:tblLook w:val="04A0"/>
      </w:tblPr>
      <w:tblGrid>
        <w:gridCol w:w="9680"/>
      </w:tblGrid>
      <w:tr w:rsidR="00C31E16" w:rsidTr="00C31E16">
        <w:tc>
          <w:tcPr>
            <w:tcW w:w="9680" w:type="dxa"/>
          </w:tcPr>
          <w:p w:rsidR="00516184" w:rsidRDefault="00516184" w:rsidP="00516184">
            <w:r>
              <w:t xml:space="preserve">&lt;?xml version="1.0" encoding="UTF-8"?&gt;&lt;wsdl:definitions name="MobileSecurityGateway" targetNamespace="http://www.example.org/MobileSecurityGateway/" xmlns:wsdl="http://schemas.xmlsoap.org/wsdl/" xmlns:tns="http://www.example.org/MobileSecurityGateway/" </w:t>
            </w:r>
            <w:r>
              <w:lastRenderedPageBreak/>
              <w:t>xmlns:xsd="http://www.w3.org/2001/XMLSchema" xmlns:soap="http://schemas.xmlsoap.org/wsdl/soap/"&gt;</w:t>
            </w:r>
          </w:p>
          <w:p w:rsidR="00516184" w:rsidRDefault="00516184" w:rsidP="00516184">
            <w:r>
              <w:t xml:space="preserve">    &lt;wsdl:types&gt;&lt;xsd:schema xmlns:xsd="http://www.w3.org/2001/XMLSchema" targetNamespace="http://www.example.org/MobileSecurityGateway/"&gt;</w:t>
            </w:r>
          </w:p>
          <w:p w:rsidR="00516184" w:rsidRDefault="00516184" w:rsidP="00516184">
            <w:r>
              <w:tab/>
              <w:t>&lt;xsd:element name="AuthTokenRequest"&gt;</w:t>
            </w:r>
          </w:p>
          <w:p w:rsidR="00516184" w:rsidRDefault="00516184" w:rsidP="00516184">
            <w:r>
              <w:tab/>
            </w:r>
            <w:r>
              <w:tab/>
              <w:t>&lt;xsd:complexType&gt;</w:t>
            </w:r>
          </w:p>
          <w:p w:rsidR="00516184" w:rsidRDefault="00516184" w:rsidP="00516184">
            <w:r>
              <w:tab/>
            </w:r>
            <w:r>
              <w:tab/>
            </w:r>
            <w:r>
              <w:tab/>
              <w:t>&lt;xsd:sequence&gt;</w:t>
            </w:r>
          </w:p>
          <w:p w:rsidR="00516184" w:rsidRDefault="00516184" w:rsidP="00516184">
            <w:r>
              <w:tab/>
            </w:r>
            <w:r>
              <w:tab/>
            </w:r>
            <w:r>
              <w:tab/>
            </w:r>
            <w:r>
              <w:tab/>
              <w:t>&lt;xsd:element name="goodToken" type="xsd:string"&gt;&lt;/xsd:element&gt;</w:t>
            </w:r>
          </w:p>
          <w:p w:rsidR="00516184" w:rsidRDefault="00516184" w:rsidP="00516184">
            <w:r>
              <w:tab/>
            </w:r>
            <w:r>
              <w:tab/>
            </w:r>
            <w:r>
              <w:tab/>
              <w:t>&lt;/xsd:sequence&gt;</w:t>
            </w:r>
          </w:p>
          <w:p w:rsidR="00516184" w:rsidRDefault="00516184" w:rsidP="00516184">
            <w:r>
              <w:tab/>
            </w:r>
            <w:r>
              <w:tab/>
              <w:t>&lt;/xsd:complexType&gt;</w:t>
            </w:r>
          </w:p>
          <w:p w:rsidR="00516184" w:rsidRDefault="00516184" w:rsidP="00516184">
            <w:r>
              <w:tab/>
              <w:t>&lt;/xsd:element&gt;</w:t>
            </w:r>
          </w:p>
          <w:p w:rsidR="00516184" w:rsidRDefault="00516184" w:rsidP="00516184">
            <w:r>
              <w:tab/>
              <w:t>&lt;xsd:element name="AuthTokenValidateResponse"&gt;</w:t>
            </w:r>
          </w:p>
          <w:p w:rsidR="00516184" w:rsidRDefault="00516184" w:rsidP="00516184">
            <w:r>
              <w:tab/>
            </w:r>
            <w:r>
              <w:tab/>
              <w:t>&lt;xsd:complexType&gt;</w:t>
            </w:r>
          </w:p>
          <w:p w:rsidR="00516184" w:rsidRDefault="00516184" w:rsidP="00516184">
            <w:r>
              <w:tab/>
            </w:r>
            <w:r>
              <w:tab/>
            </w:r>
            <w:r>
              <w:tab/>
              <w:t>&lt;xsd:sequence&gt;</w:t>
            </w:r>
          </w:p>
          <w:p w:rsidR="00516184" w:rsidRDefault="00516184" w:rsidP="00516184">
            <w:r>
              <w:tab/>
            </w:r>
            <w:r>
              <w:tab/>
            </w:r>
            <w:r>
              <w:tab/>
            </w:r>
            <w:r>
              <w:tab/>
              <w:t>&lt;xsd:element name="out" type="xsd:string"&gt;&lt;/xsd:element&gt;</w:t>
            </w:r>
          </w:p>
          <w:p w:rsidR="00516184" w:rsidRDefault="00516184" w:rsidP="00516184">
            <w:r>
              <w:tab/>
            </w:r>
            <w:r>
              <w:tab/>
            </w:r>
            <w:r>
              <w:tab/>
              <w:t>&lt;/xsd:sequence&gt;</w:t>
            </w:r>
          </w:p>
          <w:p w:rsidR="00516184" w:rsidRDefault="00516184" w:rsidP="00516184">
            <w:r>
              <w:tab/>
            </w:r>
            <w:r>
              <w:tab/>
              <w:t>&lt;/xsd:complexType&gt;</w:t>
            </w:r>
          </w:p>
          <w:p w:rsidR="00516184" w:rsidRDefault="00516184" w:rsidP="00516184">
            <w:r>
              <w:tab/>
              <w:t>&lt;/xsd:element&gt;&lt;xsd:element name="AuthTokenValidate Fault" type="xsd:string"&gt;&lt;/xsd:element&gt;</w:t>
            </w:r>
          </w:p>
          <w:p w:rsidR="00516184" w:rsidRDefault="00516184" w:rsidP="00516184">
            <w:r>
              <w:tab/>
              <w:t>&lt;xsd:element name="InvalidRequest"</w:t>
            </w:r>
          </w:p>
          <w:p w:rsidR="00516184" w:rsidRDefault="00516184" w:rsidP="00516184">
            <w:r>
              <w:tab/>
            </w:r>
            <w:r>
              <w:tab/>
              <w:t>type="tns:InvalidRequestFaultType"&gt;</w:t>
            </w:r>
          </w:p>
          <w:p w:rsidR="00516184" w:rsidRDefault="00516184" w:rsidP="00516184">
            <w:r>
              <w:tab/>
              <w:t>&lt;/xsd:element&gt;</w:t>
            </w:r>
          </w:p>
          <w:p w:rsidR="00516184" w:rsidRDefault="00516184" w:rsidP="00516184">
            <w:r>
              <w:tab/>
              <w:t>&lt;xsd:complexType name="InvalidRequestFaultType"&gt;</w:t>
            </w:r>
          </w:p>
          <w:p w:rsidR="00516184" w:rsidRDefault="00516184" w:rsidP="00516184">
            <w:r>
              <w:tab/>
            </w:r>
            <w:r>
              <w:tab/>
              <w:t>&lt;xsd:sequence&gt;</w:t>
            </w:r>
          </w:p>
          <w:p w:rsidR="00516184" w:rsidRDefault="00516184" w:rsidP="00516184">
            <w:r>
              <w:tab/>
            </w:r>
            <w:r>
              <w:tab/>
            </w:r>
            <w:r>
              <w:tab/>
              <w:t>&lt;xsd:element name="faultId" type="xsd:int"&gt;&lt;/xsd:element&gt;</w:t>
            </w:r>
          </w:p>
          <w:p w:rsidR="00516184" w:rsidRDefault="00516184" w:rsidP="00516184">
            <w:r>
              <w:tab/>
            </w:r>
            <w:r>
              <w:tab/>
            </w:r>
            <w:r>
              <w:tab/>
              <w:t>&lt;xsd:element name="faultString" type="xsd:string"&gt;&lt;/xsd:element&gt;</w:t>
            </w:r>
          </w:p>
          <w:p w:rsidR="00516184" w:rsidRDefault="00516184" w:rsidP="00516184">
            <w:r>
              <w:tab/>
            </w:r>
            <w:r>
              <w:tab/>
            </w:r>
            <w:r>
              <w:tab/>
              <w:t>&lt;xsd:element name="userId" type="xsd:int"&gt;&lt;/xsd:element&gt;</w:t>
            </w:r>
          </w:p>
          <w:p w:rsidR="00516184" w:rsidRDefault="00516184" w:rsidP="00516184">
            <w:r>
              <w:tab/>
            </w:r>
            <w:r>
              <w:tab/>
            </w:r>
            <w:r>
              <w:tab/>
              <w:t>&lt;xsd:element name="userName" type="xsd:string"&gt;&lt;/xsd:element&gt;</w:t>
            </w:r>
          </w:p>
          <w:p w:rsidR="00516184" w:rsidRDefault="00516184" w:rsidP="00516184">
            <w:r>
              <w:tab/>
            </w:r>
            <w:r>
              <w:tab/>
            </w:r>
            <w:r>
              <w:tab/>
              <w:t>&lt;xsd:element name="authToken" type="xsd:string"&gt;&lt;/xsd:element&gt;</w:t>
            </w:r>
          </w:p>
          <w:p w:rsidR="00516184" w:rsidRDefault="00516184" w:rsidP="00516184">
            <w:r>
              <w:tab/>
            </w:r>
            <w:r>
              <w:tab/>
            </w:r>
            <w:r>
              <w:tab/>
              <w:t>&lt;xsd:element name="faultDescription" type="xsd:string"&gt;&lt;/xsd:element&gt;</w:t>
            </w:r>
          </w:p>
          <w:p w:rsidR="00516184" w:rsidRDefault="00516184" w:rsidP="00516184">
            <w:r>
              <w:tab/>
            </w:r>
            <w:r>
              <w:tab/>
              <w:t>&lt;/xsd:sequence&gt;</w:t>
            </w:r>
          </w:p>
          <w:p w:rsidR="00516184" w:rsidRDefault="00516184" w:rsidP="00516184">
            <w:r>
              <w:tab/>
              <w:t>&lt;/xsd:complexType&gt;</w:t>
            </w:r>
          </w:p>
          <w:p w:rsidR="00516184" w:rsidRDefault="00516184" w:rsidP="00516184">
            <w:r>
              <w:tab/>
              <w:t>&lt;xsd:element name="AuthTokenResponse"</w:t>
            </w:r>
          </w:p>
          <w:p w:rsidR="00516184" w:rsidRDefault="00516184" w:rsidP="00516184">
            <w:r>
              <w:tab/>
            </w:r>
            <w:r>
              <w:tab/>
              <w:t>type="tns:AuthTokenResponseType"&gt;</w:t>
            </w:r>
          </w:p>
          <w:p w:rsidR="00516184" w:rsidRDefault="00516184" w:rsidP="00516184">
            <w:r>
              <w:tab/>
              <w:t>&lt;/xsd:element&gt;</w:t>
            </w:r>
          </w:p>
          <w:p w:rsidR="00516184" w:rsidRDefault="00516184" w:rsidP="00516184"/>
          <w:p w:rsidR="00516184" w:rsidRDefault="00516184" w:rsidP="00516184">
            <w:r>
              <w:tab/>
              <w:t>&lt;xsd:complexType name="AuthTokenResponseType"&gt;</w:t>
            </w:r>
          </w:p>
          <w:p w:rsidR="00516184" w:rsidRDefault="00516184" w:rsidP="00516184">
            <w:r>
              <w:lastRenderedPageBreak/>
              <w:tab/>
            </w:r>
            <w:r>
              <w:tab/>
              <w:t>&lt;xsd:sequence&gt;</w:t>
            </w:r>
          </w:p>
          <w:p w:rsidR="00516184" w:rsidRDefault="00516184" w:rsidP="00516184">
            <w:r>
              <w:tab/>
            </w:r>
            <w:r>
              <w:tab/>
            </w:r>
            <w:r>
              <w:tab/>
              <w:t>&lt;xsd:element name="authToken" type="xsd:string"&gt;&lt;/xsd:element&gt;</w:t>
            </w:r>
          </w:p>
          <w:p w:rsidR="00516184" w:rsidRDefault="00516184" w:rsidP="00516184">
            <w:r>
              <w:tab/>
            </w:r>
            <w:r>
              <w:tab/>
              <w:t>&lt;/xsd:sequence&gt;</w:t>
            </w:r>
          </w:p>
          <w:p w:rsidR="00516184" w:rsidRDefault="00516184" w:rsidP="00516184">
            <w:r>
              <w:tab/>
              <w:t>&lt;/xsd:complexType&gt;</w:t>
            </w:r>
          </w:p>
          <w:p w:rsidR="00516184" w:rsidRDefault="00516184" w:rsidP="00516184">
            <w:r>
              <w:t>&lt;/xsd:schema&gt;&lt;/wsdl:types&gt;</w:t>
            </w:r>
          </w:p>
          <w:p w:rsidR="00516184" w:rsidRDefault="00516184" w:rsidP="00516184">
            <w:r>
              <w:t xml:space="preserve">    &lt;wsdl:message name="AuthTokenValidate Request"&gt;</w:t>
            </w:r>
          </w:p>
          <w:p w:rsidR="00516184" w:rsidRDefault="00516184" w:rsidP="00516184">
            <w:r>
              <w:t xml:space="preserve">        &lt;wsdl:part name="parameter" element="tns:AuthTokenRequest"&gt;&lt;/wsdl:part&gt;</w:t>
            </w:r>
          </w:p>
          <w:p w:rsidR="00516184" w:rsidRDefault="00516184" w:rsidP="00516184">
            <w:r>
              <w:t xml:space="preserve">    &lt;/wsdl:message&gt;</w:t>
            </w:r>
          </w:p>
          <w:p w:rsidR="00516184" w:rsidRDefault="00516184" w:rsidP="00516184">
            <w:r>
              <w:t xml:space="preserve">    &lt;wsdl:message name="AuthTokenValidate Response"&gt;</w:t>
            </w:r>
          </w:p>
          <w:p w:rsidR="00516184" w:rsidRDefault="00516184" w:rsidP="00516184">
            <w:r>
              <w:t xml:space="preserve">        &lt;wsdl:part name="parameter" element="tns:AuthTokenResponse"&gt;&lt;/wsdl:part&gt;</w:t>
            </w:r>
          </w:p>
          <w:p w:rsidR="00516184" w:rsidRDefault="00516184" w:rsidP="00516184">
            <w:r>
              <w:t xml:space="preserve">    &lt;/wsdl:message&gt;</w:t>
            </w:r>
          </w:p>
          <w:p w:rsidR="00516184" w:rsidRDefault="00516184" w:rsidP="00516184">
            <w:r>
              <w:t xml:space="preserve">    &lt;wsdl:message name="AuthTokenValidate Fault"&gt;</w:t>
            </w:r>
          </w:p>
          <w:p w:rsidR="00516184" w:rsidRDefault="00516184" w:rsidP="00516184">
            <w:r>
              <w:t xml:space="preserve">    </w:t>
            </w:r>
            <w:r>
              <w:tab/>
              <w:t>&lt;wsdl:part name="fault" element="tns:InvalidRequest"&gt;&lt;/wsdl:part&gt;</w:t>
            </w:r>
          </w:p>
          <w:p w:rsidR="00516184" w:rsidRDefault="00516184" w:rsidP="00516184">
            <w:r>
              <w:t xml:space="preserve">    &lt;/wsdl:message&gt;</w:t>
            </w:r>
          </w:p>
          <w:p w:rsidR="00516184" w:rsidRDefault="00516184" w:rsidP="00516184">
            <w:r>
              <w:t xml:space="preserve">    &lt;wsdl:portType name="MobileSecurityGatewayPortType"&gt;</w:t>
            </w:r>
          </w:p>
          <w:p w:rsidR="00516184" w:rsidRDefault="00516184" w:rsidP="00516184">
            <w:r>
              <w:t xml:space="preserve">    </w:t>
            </w:r>
            <w:r>
              <w:tab/>
              <w:t>&lt;wsdl:operation name="AuthTokenValidate "&gt;</w:t>
            </w:r>
          </w:p>
          <w:p w:rsidR="00516184" w:rsidRDefault="00516184" w:rsidP="00516184">
            <w:r>
              <w:t xml:space="preserve">    </w:t>
            </w:r>
            <w:r>
              <w:tab/>
            </w:r>
            <w:r>
              <w:tab/>
              <w:t>&lt;wsdl:input message="tns:AuthTokenValidate Request"&gt;&lt;/wsdl:input&gt;</w:t>
            </w:r>
          </w:p>
          <w:p w:rsidR="00516184" w:rsidRDefault="00516184" w:rsidP="00516184">
            <w:r>
              <w:t xml:space="preserve">    </w:t>
            </w:r>
            <w:r>
              <w:tab/>
            </w:r>
            <w:r>
              <w:tab/>
              <w:t>&lt;wsdl:output message="tns:AuthTokenValidate Response"&gt;&lt;/wsdl:output&gt;</w:t>
            </w:r>
          </w:p>
          <w:p w:rsidR="00516184" w:rsidRDefault="00516184" w:rsidP="00516184">
            <w:r>
              <w:t xml:space="preserve">            &lt;wsdl:fault name="fault" message="tns:AuthTokenValidate Fault"&gt;&lt;/wsdl:fault&gt;</w:t>
            </w:r>
          </w:p>
          <w:p w:rsidR="00516184" w:rsidRDefault="00516184" w:rsidP="00516184">
            <w:r>
              <w:t xml:space="preserve">        &lt;/wsdl:operation&gt;</w:t>
            </w:r>
          </w:p>
          <w:p w:rsidR="00516184" w:rsidRDefault="00516184" w:rsidP="00516184">
            <w:r>
              <w:t xml:space="preserve">    &lt;/wsdl:portType&gt;</w:t>
            </w:r>
          </w:p>
          <w:p w:rsidR="00516184" w:rsidRDefault="00516184" w:rsidP="00516184">
            <w:r>
              <w:t xml:space="preserve">    &lt;wsdl:binding name="MobileSecurityGatewayBinding" type="tns:MobileSecurityGatewayPortType"&gt;&lt;/wsdl:binding&gt;</w:t>
            </w:r>
          </w:p>
          <w:p w:rsidR="00516184" w:rsidRDefault="00516184" w:rsidP="00516184">
            <w:r>
              <w:t xml:space="preserve">    &lt;wsdl:service name="MobileSecurityGateway"&gt;</w:t>
            </w:r>
          </w:p>
          <w:p w:rsidR="00516184" w:rsidRDefault="00516184" w:rsidP="00516184">
            <w:r>
              <w:tab/>
            </w:r>
            <w:r>
              <w:tab/>
              <w:t>&lt;wsdl:port name="NewPort" binding="tns:MobileSecurityGatewayBinding"&gt;</w:t>
            </w:r>
          </w:p>
          <w:p w:rsidR="00516184" w:rsidRDefault="00516184" w:rsidP="00516184">
            <w:r>
              <w:tab/>
            </w:r>
            <w:r>
              <w:tab/>
            </w:r>
            <w:r>
              <w:tab/>
              <w:t>&lt;soap:address location="http://webservices.accredo.acdo/gateway/MobileSecurityGateway" /&gt;</w:t>
            </w:r>
          </w:p>
          <w:p w:rsidR="00516184" w:rsidRDefault="00516184" w:rsidP="00516184">
            <w:r>
              <w:tab/>
            </w:r>
            <w:r>
              <w:tab/>
              <w:t>&lt;/wsdl:port&gt;</w:t>
            </w:r>
          </w:p>
          <w:p w:rsidR="00516184" w:rsidRDefault="00516184" w:rsidP="00516184">
            <w:r>
              <w:tab/>
              <w:t>&lt;/wsdl:service&gt;&lt;/wsdl:definitions&gt;</w:t>
            </w:r>
          </w:p>
        </w:tc>
      </w:tr>
    </w:tbl>
    <w:p w:rsidR="00C31E16" w:rsidRPr="002F0B0C" w:rsidRDefault="00C31E16" w:rsidP="002F0B0C"/>
    <w:p w:rsidR="00CB7D32" w:rsidRDefault="003932E3" w:rsidP="00974C3B">
      <w:pPr>
        <w:pStyle w:val="Heading3"/>
        <w:rPr>
          <w:lang w:val="en-GB"/>
        </w:rPr>
      </w:pPr>
      <w:r>
        <w:rPr>
          <w:lang w:val="en-GB"/>
        </w:rPr>
        <w:t>Mobile</w:t>
      </w:r>
      <w:r w:rsidR="00CB7D32" w:rsidRPr="00515F6F">
        <w:rPr>
          <w:lang w:val="en-GB"/>
        </w:rPr>
        <w:t xml:space="preserve"> </w:t>
      </w:r>
      <w:r>
        <w:rPr>
          <w:lang w:val="en-GB"/>
        </w:rPr>
        <w:t>Nursing</w:t>
      </w:r>
      <w:r w:rsidR="00CB7D32">
        <w:rPr>
          <w:lang w:val="en-GB"/>
        </w:rPr>
        <w:t xml:space="preserve"> </w:t>
      </w:r>
      <w:r w:rsidR="00BF376E">
        <w:rPr>
          <w:lang w:val="en-GB"/>
        </w:rPr>
        <w:t xml:space="preserve">Gateway </w:t>
      </w:r>
      <w:r w:rsidR="00CB7D32" w:rsidRPr="00515F6F">
        <w:rPr>
          <w:lang w:val="en-GB"/>
        </w:rPr>
        <w:t>Service</w:t>
      </w:r>
      <w:bookmarkEnd w:id="45"/>
    </w:p>
    <w:p w:rsidR="00261A9D" w:rsidRDefault="00353470" w:rsidP="00853D44">
      <w:pPr>
        <w:rPr>
          <w:lang w:val="en-GB"/>
        </w:rPr>
      </w:pPr>
      <w:r>
        <w:rPr>
          <w:lang w:val="en-GB"/>
        </w:rPr>
        <w:t>The Mobile Nursing Ga</w:t>
      </w:r>
      <w:r w:rsidR="00F555DE">
        <w:rPr>
          <w:lang w:val="en-GB"/>
        </w:rPr>
        <w:t xml:space="preserve">teway provides interfaces as </w:t>
      </w:r>
      <w:r>
        <w:rPr>
          <w:lang w:val="en-GB"/>
        </w:rPr>
        <w:t>entry points into the ESI infrastructure</w:t>
      </w:r>
      <w:r w:rsidR="00261A9D">
        <w:rPr>
          <w:lang w:val="en-GB"/>
        </w:rPr>
        <w:t xml:space="preserve"> to access and store various nursing information</w:t>
      </w:r>
      <w:r>
        <w:rPr>
          <w:lang w:val="en-GB"/>
        </w:rPr>
        <w:t xml:space="preserve">. </w:t>
      </w:r>
      <w:r w:rsidR="00261A9D">
        <w:rPr>
          <w:lang w:val="en-GB"/>
        </w:rPr>
        <w:t>This gateway is designed and implemented on the ESI Mule framework according to the ESI enterprise standards and relies upon various ESI middleware and backend systems such as RxHome, FileNet P8 and RxHome.</w:t>
      </w:r>
    </w:p>
    <w:p w:rsidR="00853D44" w:rsidRDefault="00353470" w:rsidP="00853D44">
      <w:pPr>
        <w:rPr>
          <w:lang w:val="en-GB"/>
        </w:rPr>
      </w:pPr>
      <w:r>
        <w:rPr>
          <w:lang w:val="en-GB"/>
        </w:rPr>
        <w:lastRenderedPageBreak/>
        <w:t>These interfaces</w:t>
      </w:r>
      <w:r w:rsidR="00F555DE">
        <w:rPr>
          <w:lang w:val="en-GB"/>
        </w:rPr>
        <w:t>, namely, GetApptList and UploadNote,</w:t>
      </w:r>
      <w:r>
        <w:rPr>
          <w:lang w:val="en-GB"/>
        </w:rPr>
        <w:t xml:space="preserve"> allow the caller to get access to appointment and patient data from the enterprise backend</w:t>
      </w:r>
      <w:r w:rsidR="00F555DE">
        <w:rPr>
          <w:lang w:val="en-GB"/>
        </w:rPr>
        <w:t xml:space="preserve"> and to support upload of notes data to ESI backend systems.</w:t>
      </w:r>
      <w:r>
        <w:rPr>
          <w:lang w:val="en-GB"/>
        </w:rPr>
        <w:t xml:space="preserve"> These enterprise level services are designed and implemented on the ESI MuleSoft framework according to the ESI enterprise standards</w:t>
      </w:r>
      <w:r w:rsidR="00566B16">
        <w:rPr>
          <w:lang w:val="en-GB"/>
        </w:rPr>
        <w:t>.</w:t>
      </w:r>
      <w:r>
        <w:rPr>
          <w:lang w:val="en-GB"/>
        </w:rPr>
        <w:t xml:space="preserve"> The following diagram shows the layout of this service</w:t>
      </w:r>
    </w:p>
    <w:p w:rsidR="00853D44" w:rsidRDefault="00853D44" w:rsidP="00853D44">
      <w:pPr>
        <w:rPr>
          <w:lang w:val="en-GB"/>
        </w:rPr>
      </w:pPr>
    </w:p>
    <w:p w:rsidR="002647D6" w:rsidRDefault="00966A3F" w:rsidP="002647D6">
      <w:pPr>
        <w:keepNext/>
      </w:pPr>
      <w:r>
        <w:object w:dxaOrig="15108" w:dyaOrig="7711">
          <v:shape id="_x0000_i1042" type="#_x0000_t75" style="width:484.5pt;height:247.5pt" o:ole="">
            <v:imagedata r:id="rId76" o:title=""/>
          </v:shape>
          <o:OLEObject Type="Embed" ProgID="Visio.Drawing.11" ShapeID="_x0000_i1042" DrawAspect="Content" ObjectID="_1487693819" r:id="rId77"/>
        </w:object>
      </w:r>
    </w:p>
    <w:p w:rsidR="00E75DFC" w:rsidRDefault="002647D6" w:rsidP="002647D6">
      <w:pPr>
        <w:pStyle w:val="Caption"/>
        <w:jc w:val="center"/>
        <w:rPr>
          <w:lang w:val="en-GB"/>
        </w:rPr>
      </w:pPr>
      <w:r>
        <w:t xml:space="preserve">Figure </w:t>
      </w:r>
      <w:r w:rsidR="004E7155">
        <w:fldChar w:fldCharType="begin"/>
      </w:r>
      <w:r w:rsidR="00DC4D54">
        <w:instrText xml:space="preserve"> SEQ Figure \* ARABIC </w:instrText>
      </w:r>
      <w:r w:rsidR="004E7155">
        <w:fldChar w:fldCharType="separate"/>
      </w:r>
      <w:r w:rsidR="003758A1">
        <w:rPr>
          <w:noProof/>
        </w:rPr>
        <w:t>17</w:t>
      </w:r>
      <w:r w:rsidR="004E7155">
        <w:rPr>
          <w:noProof/>
        </w:rPr>
        <w:fldChar w:fldCharType="end"/>
      </w:r>
      <w:r>
        <w:t xml:space="preserve"> ESI Mobile Nursing Gateway</w:t>
      </w:r>
    </w:p>
    <w:p w:rsidR="00C24DCE" w:rsidRDefault="00C24DCE" w:rsidP="00853D44">
      <w:pPr>
        <w:rPr>
          <w:lang w:val="en-GB"/>
        </w:rPr>
      </w:pPr>
    </w:p>
    <w:p w:rsidR="00E159AB" w:rsidRDefault="00E159AB" w:rsidP="00E159AB">
      <w:r>
        <w:t xml:space="preserve">The following table shows the </w:t>
      </w:r>
      <w:r w:rsidR="008555CD">
        <w:t>Mobile Nursing Gateway</w:t>
      </w:r>
      <w:r w:rsidR="00504BED">
        <w:t xml:space="preserve"> interfaces</w:t>
      </w:r>
      <w:r>
        <w:t>, their data types and URLs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9"/>
        <w:gridCol w:w="967"/>
        <w:gridCol w:w="8850"/>
      </w:tblGrid>
      <w:tr w:rsidR="00CB7D32" w:rsidTr="00966A3F">
        <w:tc>
          <w:tcPr>
            <w:tcW w:w="1056" w:type="dxa"/>
            <w:gridSpan w:val="2"/>
          </w:tcPr>
          <w:p w:rsidR="00CB7D32" w:rsidRPr="00617C7E" w:rsidRDefault="00BF376E" w:rsidP="00AC6D9B">
            <w:pPr>
              <w:rPr>
                <w:lang w:val="en-GB"/>
              </w:rPr>
            </w:pPr>
            <w:r>
              <w:rPr>
                <w:lang w:val="en-GB"/>
              </w:rPr>
              <w:t xml:space="preserve">Service </w:t>
            </w:r>
            <w:r w:rsidR="00CB7D32" w:rsidRPr="00617C7E">
              <w:rPr>
                <w:lang w:val="en-GB"/>
              </w:rPr>
              <w:t xml:space="preserve"> Name</w:t>
            </w:r>
          </w:p>
        </w:tc>
        <w:tc>
          <w:tcPr>
            <w:tcW w:w="8850" w:type="dxa"/>
          </w:tcPr>
          <w:p w:rsidR="00CB7D32" w:rsidRPr="00617C7E" w:rsidRDefault="00AE0E78" w:rsidP="00BF376E">
            <w:pPr>
              <w:rPr>
                <w:lang w:val="en-GB"/>
              </w:rPr>
            </w:pPr>
            <w:r>
              <w:rPr>
                <w:lang w:val="en-GB"/>
              </w:rPr>
              <w:t>Mobile Nursing</w:t>
            </w:r>
            <w:r w:rsidR="00CB7D32">
              <w:rPr>
                <w:lang w:val="en-GB"/>
              </w:rPr>
              <w:t xml:space="preserve"> </w:t>
            </w:r>
            <w:r w:rsidR="00BF376E">
              <w:rPr>
                <w:lang w:val="en-GB"/>
              </w:rPr>
              <w:t>Gateway</w:t>
            </w:r>
            <w:r w:rsidR="00CB7D32">
              <w:rPr>
                <w:lang w:val="en-GB"/>
              </w:rPr>
              <w:t xml:space="preserve"> Service</w:t>
            </w:r>
          </w:p>
        </w:tc>
      </w:tr>
      <w:tr w:rsidR="00CB7D32" w:rsidTr="00966A3F">
        <w:tc>
          <w:tcPr>
            <w:tcW w:w="1056" w:type="dxa"/>
            <w:gridSpan w:val="2"/>
          </w:tcPr>
          <w:p w:rsidR="00CB7D32" w:rsidRPr="00617C7E" w:rsidRDefault="00CB7D32" w:rsidP="00AC6D9B">
            <w:pPr>
              <w:rPr>
                <w:lang w:val="en-GB"/>
              </w:rPr>
            </w:pPr>
            <w:r w:rsidRPr="00617C7E">
              <w:rPr>
                <w:lang w:val="en-GB"/>
              </w:rPr>
              <w:t>Description</w:t>
            </w:r>
          </w:p>
        </w:tc>
        <w:tc>
          <w:tcPr>
            <w:tcW w:w="8850" w:type="dxa"/>
          </w:tcPr>
          <w:p w:rsidR="00CB7D32" w:rsidRPr="00617C7E" w:rsidRDefault="00CB7D32" w:rsidP="00F25AE2">
            <w:pPr>
              <w:rPr>
                <w:lang w:val="en-GB"/>
              </w:rPr>
            </w:pPr>
            <w:r>
              <w:rPr>
                <w:lang w:val="en-GB"/>
              </w:rPr>
              <w:t xml:space="preserve">Provides programmable interfaces to obtain </w:t>
            </w:r>
            <w:r w:rsidR="00F25AE2">
              <w:rPr>
                <w:lang w:val="en-GB"/>
              </w:rPr>
              <w:t xml:space="preserve">appointments from </w:t>
            </w:r>
            <w:r w:rsidR="00FE606B">
              <w:rPr>
                <w:lang w:val="en-GB"/>
              </w:rPr>
              <w:t>a</w:t>
            </w:r>
            <w:r w:rsidR="00262D2C">
              <w:rPr>
                <w:lang w:val="en-GB"/>
              </w:rPr>
              <w:t xml:space="preserve">nd </w:t>
            </w:r>
            <w:r w:rsidR="00F25AE2">
              <w:rPr>
                <w:lang w:val="en-GB"/>
              </w:rPr>
              <w:t xml:space="preserve">upload visit notes data to the ESI backend </w:t>
            </w:r>
            <w:r w:rsidR="00262D2C">
              <w:rPr>
                <w:lang w:val="en-GB"/>
              </w:rPr>
              <w:t>for the given nurse</w:t>
            </w:r>
            <w:r>
              <w:rPr>
                <w:lang w:val="en-GB"/>
              </w:rPr>
              <w:t>.</w:t>
            </w:r>
          </w:p>
        </w:tc>
      </w:tr>
      <w:tr w:rsidR="00262D2C" w:rsidRPr="005655F9" w:rsidTr="00966A3F">
        <w:tc>
          <w:tcPr>
            <w:tcW w:w="1056" w:type="dxa"/>
            <w:gridSpan w:val="2"/>
          </w:tcPr>
          <w:p w:rsidR="00262D2C" w:rsidRDefault="00262D2C" w:rsidP="004053C1">
            <w:pPr>
              <w:rPr>
                <w:lang w:val="en-GB"/>
              </w:rPr>
            </w:pPr>
            <w:r>
              <w:rPr>
                <w:lang w:val="en-GB"/>
              </w:rPr>
              <w:t>Transport Security</w:t>
            </w:r>
          </w:p>
        </w:tc>
        <w:tc>
          <w:tcPr>
            <w:tcW w:w="8850" w:type="dxa"/>
          </w:tcPr>
          <w:p w:rsidR="00262D2C" w:rsidRDefault="00262D2C" w:rsidP="004053C1">
            <w:pPr>
              <w:rPr>
                <w:lang w:val="fr-FR"/>
              </w:rPr>
            </w:pPr>
            <w:r>
              <w:rPr>
                <w:lang w:val="fr-FR"/>
              </w:rPr>
              <w:t>HTTPS for inbound interface</w:t>
            </w:r>
          </w:p>
        </w:tc>
      </w:tr>
      <w:tr w:rsidR="00262D2C" w:rsidRPr="005655F9" w:rsidTr="00966A3F">
        <w:tc>
          <w:tcPr>
            <w:tcW w:w="1056" w:type="dxa"/>
            <w:gridSpan w:val="2"/>
          </w:tcPr>
          <w:p w:rsidR="00262D2C" w:rsidRDefault="00262D2C" w:rsidP="004053C1">
            <w:pPr>
              <w:rPr>
                <w:lang w:val="en-GB"/>
              </w:rPr>
            </w:pPr>
            <w:r>
              <w:rPr>
                <w:lang w:val="en-GB"/>
              </w:rPr>
              <w:t>Encryption</w:t>
            </w:r>
          </w:p>
        </w:tc>
        <w:tc>
          <w:tcPr>
            <w:tcW w:w="8850" w:type="dxa"/>
          </w:tcPr>
          <w:p w:rsidR="00262D2C" w:rsidRDefault="00262D2C" w:rsidP="004053C1">
            <w:pPr>
              <w:rPr>
                <w:lang w:val="fr-FR"/>
              </w:rPr>
            </w:pPr>
            <w:r>
              <w:rPr>
                <w:lang w:val="fr-FR"/>
              </w:rPr>
              <w:t>AES256</w:t>
            </w:r>
          </w:p>
        </w:tc>
      </w:tr>
      <w:tr w:rsidR="007661EF" w:rsidRPr="005655F9" w:rsidTr="00966A3F">
        <w:tc>
          <w:tcPr>
            <w:tcW w:w="1056" w:type="dxa"/>
            <w:gridSpan w:val="2"/>
          </w:tcPr>
          <w:p w:rsidR="007661EF" w:rsidRPr="00617C7E" w:rsidRDefault="007661EF" w:rsidP="007661EF">
            <w:pPr>
              <w:rPr>
                <w:lang w:val="en-GB"/>
              </w:rPr>
            </w:pPr>
            <w:r>
              <w:rPr>
                <w:lang w:val="en-GB"/>
              </w:rPr>
              <w:t>Logging</w:t>
            </w:r>
          </w:p>
        </w:tc>
        <w:tc>
          <w:tcPr>
            <w:tcW w:w="8850" w:type="dxa"/>
          </w:tcPr>
          <w:p w:rsidR="007661EF" w:rsidRDefault="007661EF" w:rsidP="007661EF">
            <w:pPr>
              <w:rPr>
                <w:lang w:val="fr-FR"/>
              </w:rPr>
            </w:pPr>
            <w:r>
              <w:rPr>
                <w:lang w:val="fr-FR"/>
              </w:rPr>
              <w:t xml:space="preserve">Wiley Loggin Framework for monitoring. </w:t>
            </w:r>
          </w:p>
          <w:p w:rsidR="007661EF" w:rsidRPr="006E6667" w:rsidRDefault="007661EF" w:rsidP="007661EF">
            <w:pPr>
              <w:rPr>
                <w:lang w:val="fr-FR"/>
              </w:rPr>
            </w:pPr>
            <w:r>
              <w:rPr>
                <w:lang w:val="fr-FR"/>
              </w:rPr>
              <w:t xml:space="preserve">Log4J for audit access logging, Log4J synchronized with LogLogic </w:t>
            </w:r>
          </w:p>
        </w:tc>
      </w:tr>
      <w:tr w:rsidR="007661EF" w:rsidTr="00966A3F">
        <w:trPr>
          <w:gridBefore w:val="1"/>
          <w:wBefore w:w="216" w:type="dxa"/>
        </w:trPr>
        <w:tc>
          <w:tcPr>
            <w:tcW w:w="840" w:type="dxa"/>
          </w:tcPr>
          <w:p w:rsidR="007661EF" w:rsidRPr="00617C7E" w:rsidRDefault="007661EF" w:rsidP="007661EF">
            <w:pPr>
              <w:jc w:val="center"/>
              <w:rPr>
                <w:lang w:val="en-GB"/>
              </w:rPr>
            </w:pPr>
            <w:r>
              <w:rPr>
                <w:lang w:val="en-GB"/>
              </w:rPr>
              <w:t>Method Name</w:t>
            </w:r>
          </w:p>
        </w:tc>
        <w:tc>
          <w:tcPr>
            <w:tcW w:w="8850" w:type="dxa"/>
          </w:tcPr>
          <w:p w:rsidR="007661EF" w:rsidRDefault="007661EF" w:rsidP="007661EF">
            <w:pPr>
              <w:rPr>
                <w:lang w:val="en-GB"/>
              </w:rPr>
            </w:pPr>
            <w:r>
              <w:rPr>
                <w:lang w:val="en-GB"/>
              </w:rPr>
              <w:t>Get Appointment for Nurse</w:t>
            </w:r>
          </w:p>
        </w:tc>
      </w:tr>
      <w:tr w:rsidR="00DD665D" w:rsidTr="00966A3F">
        <w:trPr>
          <w:gridBefore w:val="1"/>
          <w:wBefore w:w="216" w:type="dxa"/>
        </w:trPr>
        <w:tc>
          <w:tcPr>
            <w:tcW w:w="840" w:type="dxa"/>
          </w:tcPr>
          <w:p w:rsidR="00DD665D" w:rsidRPr="00617C7E" w:rsidRDefault="00DD665D" w:rsidP="00DD665D">
            <w:pPr>
              <w:rPr>
                <w:lang w:val="en-GB"/>
              </w:rPr>
            </w:pPr>
            <w:r>
              <w:rPr>
                <w:lang w:val="en-GB"/>
              </w:rPr>
              <w:t>SOAP</w:t>
            </w:r>
            <w:r w:rsidRPr="00617C7E">
              <w:rPr>
                <w:lang w:val="en-GB"/>
              </w:rPr>
              <w:t xml:space="preserve"> </w:t>
            </w:r>
            <w:r>
              <w:rPr>
                <w:lang w:val="en-GB"/>
              </w:rPr>
              <w:t>Operation</w:t>
            </w:r>
          </w:p>
        </w:tc>
        <w:tc>
          <w:tcPr>
            <w:tcW w:w="8850" w:type="dxa"/>
          </w:tcPr>
          <w:p w:rsidR="00DD665D" w:rsidRPr="00617C7E" w:rsidRDefault="00DD665D" w:rsidP="004B41C8">
            <w:pPr>
              <w:rPr>
                <w:lang w:val="en-GB"/>
              </w:rPr>
            </w:pPr>
            <w:r>
              <w:rPr>
                <w:lang w:val="en-GB"/>
              </w:rPr>
              <w:t>/GetApptList</w:t>
            </w:r>
          </w:p>
        </w:tc>
      </w:tr>
      <w:tr w:rsidR="007661EF" w:rsidTr="00966A3F">
        <w:trPr>
          <w:gridBefore w:val="1"/>
          <w:wBefore w:w="216" w:type="dxa"/>
        </w:trPr>
        <w:tc>
          <w:tcPr>
            <w:tcW w:w="840" w:type="dxa"/>
          </w:tcPr>
          <w:p w:rsidR="007661EF" w:rsidRPr="00617C7E" w:rsidRDefault="007661EF" w:rsidP="007661EF">
            <w:pPr>
              <w:rPr>
                <w:lang w:val="en-GB"/>
              </w:rPr>
            </w:pPr>
            <w:r w:rsidRPr="00617C7E">
              <w:rPr>
                <w:lang w:val="en-GB"/>
              </w:rPr>
              <w:t>HTTP</w:t>
            </w:r>
            <w:r w:rsidR="00DD665D">
              <w:rPr>
                <w:lang w:val="en-GB"/>
              </w:rPr>
              <w:t>S</w:t>
            </w:r>
            <w:r w:rsidRPr="00617C7E">
              <w:rPr>
                <w:lang w:val="en-GB"/>
              </w:rPr>
              <w:t xml:space="preserve"> </w:t>
            </w:r>
            <w:r w:rsidRPr="00617C7E">
              <w:rPr>
                <w:lang w:val="en-GB"/>
              </w:rPr>
              <w:lastRenderedPageBreak/>
              <w:t>Method</w:t>
            </w:r>
          </w:p>
        </w:tc>
        <w:tc>
          <w:tcPr>
            <w:tcW w:w="8850" w:type="dxa"/>
          </w:tcPr>
          <w:p w:rsidR="007661EF" w:rsidRPr="00617C7E" w:rsidRDefault="007661EF" w:rsidP="007661EF">
            <w:pPr>
              <w:rPr>
                <w:lang w:val="en-GB"/>
              </w:rPr>
            </w:pPr>
            <w:r>
              <w:rPr>
                <w:lang w:val="en-GB"/>
              </w:rPr>
              <w:lastRenderedPageBreak/>
              <w:t>POST</w:t>
            </w:r>
          </w:p>
        </w:tc>
      </w:tr>
      <w:tr w:rsidR="007661EF" w:rsidTr="00966A3F">
        <w:trPr>
          <w:gridBefore w:val="1"/>
          <w:wBefore w:w="216" w:type="dxa"/>
        </w:trPr>
        <w:tc>
          <w:tcPr>
            <w:tcW w:w="840" w:type="dxa"/>
          </w:tcPr>
          <w:p w:rsidR="007661EF" w:rsidRPr="00617C7E" w:rsidRDefault="004C3C25" w:rsidP="007661EF">
            <w:pPr>
              <w:rPr>
                <w:lang w:val="en-GB"/>
              </w:rPr>
            </w:pPr>
            <w:r>
              <w:rPr>
                <w:lang w:val="en-GB"/>
              </w:rPr>
              <w:lastRenderedPageBreak/>
              <w:t>SOAP</w:t>
            </w:r>
            <w:r w:rsidR="00915580">
              <w:rPr>
                <w:lang w:val="en-GB"/>
              </w:rPr>
              <w:t xml:space="preserve"> Request </w:t>
            </w:r>
          </w:p>
        </w:tc>
        <w:tc>
          <w:tcPr>
            <w:tcW w:w="8850" w:type="dxa"/>
          </w:tcPr>
          <w:p w:rsidR="007661EF" w:rsidRDefault="007661EF" w:rsidP="007661EF">
            <w:pPr>
              <w:rPr>
                <w:lang w:val="en-GB"/>
              </w:rPr>
            </w:pPr>
            <w:r>
              <w:rPr>
                <w:lang w:val="en-GB"/>
              </w:rPr>
              <w:t>Nurse</w:t>
            </w:r>
            <w:r w:rsidRPr="006E6667">
              <w:rPr>
                <w:lang w:val="en-GB"/>
              </w:rPr>
              <w:t>id</w:t>
            </w:r>
          </w:p>
          <w:p w:rsidR="004C3C25" w:rsidRPr="006E6667" w:rsidRDefault="004C3C25" w:rsidP="007661EF">
            <w:pPr>
              <w:rPr>
                <w:lang w:val="en-GB"/>
              </w:rPr>
            </w:pPr>
            <w:r>
              <w:rPr>
                <w:lang w:val="en-GB"/>
              </w:rPr>
              <w:t>Authentication Token (encrypted)</w:t>
            </w:r>
          </w:p>
        </w:tc>
      </w:tr>
      <w:tr w:rsidR="007661EF" w:rsidTr="00966A3F">
        <w:trPr>
          <w:gridBefore w:val="1"/>
          <w:wBefore w:w="216" w:type="dxa"/>
        </w:trPr>
        <w:tc>
          <w:tcPr>
            <w:tcW w:w="840" w:type="dxa"/>
          </w:tcPr>
          <w:p w:rsidR="007661EF" w:rsidRPr="00617C7E" w:rsidRDefault="00741210" w:rsidP="007661EF">
            <w:pPr>
              <w:rPr>
                <w:lang w:val="en-GB"/>
              </w:rPr>
            </w:pPr>
            <w:r>
              <w:rPr>
                <w:lang w:val="en-GB"/>
              </w:rPr>
              <w:t>SOAP Response</w:t>
            </w:r>
          </w:p>
        </w:tc>
        <w:tc>
          <w:tcPr>
            <w:tcW w:w="8850" w:type="dxa"/>
          </w:tcPr>
          <w:p w:rsidR="007661EF" w:rsidRPr="006E6667" w:rsidRDefault="007661EF" w:rsidP="007661EF">
            <w:pPr>
              <w:rPr>
                <w:lang w:val="en-GB"/>
              </w:rPr>
            </w:pPr>
            <w:r>
              <w:rPr>
                <w:lang w:val="en-GB"/>
              </w:rPr>
              <w:t xml:space="preserve">List of Appointment Data in </w:t>
            </w:r>
            <w:r w:rsidR="00741210">
              <w:rPr>
                <w:lang w:val="en-GB"/>
              </w:rPr>
              <w:t>XML</w:t>
            </w:r>
            <w:r>
              <w:rPr>
                <w:lang w:val="en-GB"/>
              </w:rPr>
              <w:t xml:space="preserve"> if the token is valid for the given nurse.</w:t>
            </w:r>
          </w:p>
          <w:p w:rsidR="007661EF" w:rsidRDefault="007661EF" w:rsidP="007661EF">
            <w:pPr>
              <w:rPr>
                <w:lang w:val="en-GB"/>
              </w:rPr>
            </w:pPr>
            <w:r>
              <w:rPr>
                <w:lang w:val="en-GB"/>
              </w:rPr>
              <w:t>Sample:</w:t>
            </w:r>
          </w:p>
          <w:p w:rsidR="0022199F" w:rsidRPr="0022199F" w:rsidRDefault="0022199F" w:rsidP="0022199F">
            <w:pPr>
              <w:rPr>
                <w:lang w:val="en-GB"/>
              </w:rPr>
            </w:pPr>
            <w:r w:rsidRPr="0022199F">
              <w:rPr>
                <w:lang w:val="en-GB"/>
              </w:rPr>
              <w:t>&lt;atm:apptPatientsResponse xmlns:atm="http://accredohealth.com/services/schemas/sgiatms/ATMSSessionService"&gt;</w:t>
            </w:r>
          </w:p>
          <w:p w:rsidR="0022199F" w:rsidRPr="0022199F" w:rsidRDefault="0022199F" w:rsidP="0022199F">
            <w:pPr>
              <w:rPr>
                <w:lang w:val="en-GB"/>
              </w:rPr>
            </w:pPr>
            <w:r w:rsidRPr="0022199F">
              <w:rPr>
                <w:lang w:val="en-GB"/>
              </w:rPr>
              <w:t>         &lt;atm:nurseId&gt;65763&lt;/atm:nurseId&gt;</w:t>
            </w:r>
          </w:p>
          <w:p w:rsidR="0022199F" w:rsidRPr="0022199F" w:rsidRDefault="0022199F" w:rsidP="0022199F">
            <w:pPr>
              <w:rPr>
                <w:lang w:val="en-GB"/>
              </w:rPr>
            </w:pPr>
            <w:r w:rsidRPr="0022199F">
              <w:rPr>
                <w:lang w:val="en-GB"/>
              </w:rPr>
              <w:t>         &lt;atm:nurseName&gt;ah4764&lt;/atm:nurseName&gt;</w:t>
            </w:r>
          </w:p>
          <w:p w:rsidR="00157C5D" w:rsidRDefault="0022199F" w:rsidP="0022199F">
            <w:pPr>
              <w:rPr>
                <w:lang w:val="en-GB"/>
              </w:rPr>
            </w:pPr>
            <w:r w:rsidRPr="0022199F">
              <w:rPr>
                <w:lang w:val="en-GB"/>
              </w:rPr>
              <w:t>        </w:t>
            </w:r>
            <w:r w:rsidR="00157C5D" w:rsidRPr="00157C5D">
              <w:rPr>
                <w:lang w:val="en-GB"/>
              </w:rPr>
              <w:t>&lt;atm:searchHits&gt;1&lt;/atm:searchHits&gt;</w:t>
            </w:r>
          </w:p>
          <w:p w:rsidR="0022199F" w:rsidRPr="0022199F" w:rsidRDefault="00157C5D" w:rsidP="0022199F">
            <w:pPr>
              <w:rPr>
                <w:lang w:val="en-GB"/>
              </w:rPr>
            </w:pPr>
            <w:r>
              <w:rPr>
                <w:lang w:val="en-GB"/>
              </w:rPr>
              <w:t xml:space="preserve">         </w:t>
            </w:r>
            <w:r w:rsidR="0022199F" w:rsidRPr="0022199F">
              <w:rPr>
                <w:lang w:val="en-GB"/>
              </w:rPr>
              <w:t>&lt;atm:apptPatientInformation&gt;</w:t>
            </w:r>
          </w:p>
          <w:p w:rsidR="0022199F" w:rsidRPr="0022199F" w:rsidRDefault="0022199F" w:rsidP="0022199F">
            <w:pPr>
              <w:rPr>
                <w:lang w:val="en-GB"/>
              </w:rPr>
            </w:pPr>
            <w:r w:rsidRPr="0022199F">
              <w:rPr>
                <w:lang w:val="en-GB"/>
              </w:rPr>
              <w:t>            &lt;atm:patientId&gt;1897423&lt;/atm:patientId&gt;</w:t>
            </w:r>
          </w:p>
          <w:p w:rsidR="0022199F" w:rsidRPr="0022199F" w:rsidRDefault="0022199F" w:rsidP="0022199F">
            <w:pPr>
              <w:rPr>
                <w:lang w:val="en-GB"/>
              </w:rPr>
            </w:pPr>
            <w:r w:rsidRPr="0022199F">
              <w:rPr>
                <w:lang w:val="en-GB"/>
              </w:rPr>
              <w:t>            &lt;atm:firstName&gt;TMKC&lt;/atm:firstName&gt;</w:t>
            </w:r>
          </w:p>
          <w:p w:rsidR="0022199F" w:rsidRPr="0022199F" w:rsidRDefault="0022199F" w:rsidP="0022199F">
            <w:pPr>
              <w:rPr>
                <w:lang w:val="en-GB"/>
              </w:rPr>
            </w:pPr>
            <w:r w:rsidRPr="0022199F">
              <w:rPr>
                <w:lang w:val="en-GB"/>
              </w:rPr>
              <w:t>            &lt;atm:lastName&gt;TCGVYOBCMO&lt;/atm:lastName&gt;</w:t>
            </w:r>
          </w:p>
          <w:p w:rsidR="0022199F" w:rsidRPr="0022199F" w:rsidRDefault="0022199F" w:rsidP="0022199F">
            <w:pPr>
              <w:rPr>
                <w:lang w:val="en-GB"/>
              </w:rPr>
            </w:pPr>
            <w:r w:rsidRPr="0022199F">
              <w:rPr>
                <w:lang w:val="en-GB"/>
              </w:rPr>
              <w:t>         &lt;/atm:apptPatientInformation&gt;</w:t>
            </w:r>
          </w:p>
          <w:p w:rsidR="0022199F" w:rsidRPr="0022199F" w:rsidRDefault="0022199F" w:rsidP="0022199F">
            <w:pPr>
              <w:rPr>
                <w:lang w:val="en-GB"/>
              </w:rPr>
            </w:pPr>
            <w:r w:rsidRPr="0022199F">
              <w:rPr>
                <w:lang w:val="en-GB"/>
              </w:rPr>
              <w:t>         &lt;atm:patientInformation&gt;</w:t>
            </w:r>
          </w:p>
          <w:p w:rsidR="0022199F" w:rsidRPr="0022199F" w:rsidRDefault="0022199F" w:rsidP="0022199F">
            <w:pPr>
              <w:rPr>
                <w:lang w:val="en-GB"/>
              </w:rPr>
            </w:pPr>
            <w:r w:rsidRPr="0022199F">
              <w:rPr>
                <w:lang w:val="en-GB"/>
              </w:rPr>
              <w:t>            &lt;atm:patientId&gt;1897423&lt;/atm:patientId&gt;</w:t>
            </w:r>
          </w:p>
          <w:p w:rsidR="0022199F" w:rsidRPr="0022199F" w:rsidRDefault="0022199F" w:rsidP="0022199F">
            <w:pPr>
              <w:rPr>
                <w:lang w:val="en-GB"/>
              </w:rPr>
            </w:pPr>
            <w:r w:rsidRPr="0022199F">
              <w:rPr>
                <w:lang w:val="en-GB"/>
              </w:rPr>
              <w:t>            &lt;atm:firstName&gt;TMKC&lt;/atm:firstName&gt;</w:t>
            </w:r>
          </w:p>
          <w:p w:rsidR="0022199F" w:rsidRPr="0022199F" w:rsidRDefault="0022199F" w:rsidP="0022199F">
            <w:pPr>
              <w:rPr>
                <w:lang w:val="en-GB"/>
              </w:rPr>
            </w:pPr>
            <w:r w:rsidRPr="0022199F">
              <w:rPr>
                <w:lang w:val="en-GB"/>
              </w:rPr>
              <w:t>            &lt;atm:lastName&gt;TCGVYOBCMO&lt;/atm:lastName&gt;</w:t>
            </w:r>
          </w:p>
          <w:p w:rsidR="0022199F" w:rsidRPr="0022199F" w:rsidRDefault="0022199F" w:rsidP="0022199F">
            <w:pPr>
              <w:rPr>
                <w:lang w:val="en-GB"/>
              </w:rPr>
            </w:pPr>
            <w:r w:rsidRPr="0022199F">
              <w:rPr>
                <w:lang w:val="en-GB"/>
              </w:rPr>
              <w:t>            &lt;atm:sex&gt;F&lt;/atm:sex&gt;</w:t>
            </w:r>
          </w:p>
          <w:p w:rsidR="0022199F" w:rsidRPr="0022199F" w:rsidRDefault="0022199F" w:rsidP="0022199F">
            <w:pPr>
              <w:rPr>
                <w:lang w:val="en-GB"/>
              </w:rPr>
            </w:pPr>
            <w:r w:rsidRPr="0022199F">
              <w:rPr>
                <w:lang w:val="en-GB"/>
              </w:rPr>
              <w:t>            &lt;atm:city&gt;HTCOB ZMBA&lt;/atm:city&gt;</w:t>
            </w:r>
          </w:p>
          <w:p w:rsidR="0022199F" w:rsidRPr="0022199F" w:rsidRDefault="0022199F" w:rsidP="0022199F">
            <w:pPr>
              <w:rPr>
                <w:lang w:val="en-GB"/>
              </w:rPr>
            </w:pPr>
            <w:r w:rsidRPr="0022199F">
              <w:rPr>
                <w:lang w:val="en-GB"/>
              </w:rPr>
              <w:t>            &lt;atm:state&gt;FL&lt;/atm:state&gt;</w:t>
            </w:r>
          </w:p>
          <w:p w:rsidR="0022199F" w:rsidRPr="0022199F" w:rsidRDefault="0022199F" w:rsidP="0022199F">
            <w:pPr>
              <w:rPr>
                <w:lang w:val="en-GB"/>
              </w:rPr>
            </w:pPr>
            <w:r w:rsidRPr="0022199F">
              <w:rPr>
                <w:lang w:val="en-GB"/>
              </w:rPr>
              <w:t>            &lt;atm:zip&gt;33001&lt;/atm:zip&gt;</w:t>
            </w:r>
          </w:p>
          <w:p w:rsidR="0022199F" w:rsidRPr="0022199F" w:rsidRDefault="0022199F" w:rsidP="0022199F">
            <w:pPr>
              <w:rPr>
                <w:lang w:val="en-GB"/>
              </w:rPr>
            </w:pPr>
            <w:r w:rsidRPr="0022199F">
              <w:rPr>
                <w:lang w:val="en-GB"/>
              </w:rPr>
              <w:t>            &lt;atm:birthDate&gt;1966-11-13&lt;/atm:birthDate&gt;</w:t>
            </w:r>
          </w:p>
          <w:p w:rsidR="0022199F" w:rsidRPr="0022199F" w:rsidRDefault="0022199F" w:rsidP="0022199F">
            <w:pPr>
              <w:rPr>
                <w:lang w:val="en-GB"/>
              </w:rPr>
            </w:pPr>
            <w:r w:rsidRPr="0022199F">
              <w:rPr>
                <w:lang w:val="en-GB"/>
              </w:rPr>
              <w:t>            &lt;atm:physicianFirstName&gt;JOSE&lt;/atm:physicianFirstName&gt;</w:t>
            </w:r>
          </w:p>
          <w:p w:rsidR="0022199F" w:rsidRPr="0022199F" w:rsidRDefault="0022199F" w:rsidP="0022199F">
            <w:pPr>
              <w:rPr>
                <w:lang w:val="en-GB"/>
              </w:rPr>
            </w:pPr>
            <w:r w:rsidRPr="0022199F">
              <w:rPr>
                <w:lang w:val="en-GB"/>
              </w:rPr>
              <w:t>            &lt;atm:physicianLastName&gt;DOMINGUEZ&lt;/atm:physicianLastName&gt;</w:t>
            </w:r>
          </w:p>
          <w:p w:rsidR="0022199F" w:rsidRPr="0022199F" w:rsidRDefault="0022199F" w:rsidP="0022199F">
            <w:pPr>
              <w:rPr>
                <w:lang w:val="en-GB"/>
              </w:rPr>
            </w:pPr>
            <w:r w:rsidRPr="0022199F">
              <w:rPr>
                <w:lang w:val="en-GB"/>
              </w:rPr>
              <w:t>            &lt;atm:physicianStreet&gt;3645 MADACA LANE&lt;/atm:physicianStreet&gt;</w:t>
            </w:r>
          </w:p>
          <w:p w:rsidR="0022199F" w:rsidRPr="0022199F" w:rsidRDefault="0022199F" w:rsidP="0022199F">
            <w:pPr>
              <w:rPr>
                <w:lang w:val="en-GB"/>
              </w:rPr>
            </w:pPr>
            <w:r w:rsidRPr="0022199F">
              <w:rPr>
                <w:lang w:val="en-GB"/>
              </w:rPr>
              <w:t>            &lt;atm:physicianCity&gt;TAMPA&lt;/atm:physicianCity&gt;</w:t>
            </w:r>
          </w:p>
          <w:p w:rsidR="0022199F" w:rsidRPr="0022199F" w:rsidRDefault="0022199F" w:rsidP="0022199F">
            <w:pPr>
              <w:rPr>
                <w:lang w:val="en-GB"/>
              </w:rPr>
            </w:pPr>
            <w:r w:rsidRPr="0022199F">
              <w:rPr>
                <w:lang w:val="en-GB"/>
              </w:rPr>
              <w:t>            &lt;atm:physicianState&gt;FL&lt;/atm:physicianState&gt;</w:t>
            </w:r>
          </w:p>
          <w:p w:rsidR="0022199F" w:rsidRPr="0022199F" w:rsidRDefault="0022199F" w:rsidP="0022199F">
            <w:pPr>
              <w:rPr>
                <w:lang w:val="en-GB"/>
              </w:rPr>
            </w:pPr>
            <w:r w:rsidRPr="0022199F">
              <w:rPr>
                <w:lang w:val="en-GB"/>
              </w:rPr>
              <w:t>            &lt;atm:physicianZip&gt;33618&lt;/atm:physicianZip&gt;</w:t>
            </w:r>
          </w:p>
          <w:p w:rsidR="0022199F" w:rsidRPr="0022199F" w:rsidRDefault="0022199F" w:rsidP="0022199F">
            <w:pPr>
              <w:rPr>
                <w:lang w:val="en-GB"/>
              </w:rPr>
            </w:pPr>
            <w:r w:rsidRPr="0022199F">
              <w:rPr>
                <w:lang w:val="en-GB"/>
              </w:rPr>
              <w:t>            &lt;atm:billableFlag&gt;NON-BILL&lt;/atm:billableFlag&gt;</w:t>
            </w:r>
          </w:p>
          <w:p w:rsidR="0022199F" w:rsidRPr="0022199F" w:rsidRDefault="0022199F" w:rsidP="0022199F">
            <w:pPr>
              <w:rPr>
                <w:lang w:val="en-GB"/>
              </w:rPr>
            </w:pPr>
            <w:r w:rsidRPr="0022199F">
              <w:rPr>
                <w:lang w:val="en-GB"/>
              </w:rPr>
              <w:t>            &lt;atm:billingInstructions&gt;MEDI/MEDI&lt;/atm:billingInstructions&gt;</w:t>
            </w:r>
          </w:p>
          <w:p w:rsidR="0022199F" w:rsidRPr="0022199F" w:rsidRDefault="0022199F" w:rsidP="0022199F">
            <w:pPr>
              <w:rPr>
                <w:lang w:val="en-GB"/>
              </w:rPr>
            </w:pPr>
            <w:r w:rsidRPr="0022199F">
              <w:rPr>
                <w:lang w:val="en-GB"/>
              </w:rPr>
              <w:t>            &lt;atm:specialInstructions&gt;&lt;/atm:specialInstructions&gt;</w:t>
            </w:r>
          </w:p>
          <w:p w:rsidR="0022199F" w:rsidRPr="0022199F" w:rsidRDefault="0022199F" w:rsidP="0022199F">
            <w:pPr>
              <w:rPr>
                <w:lang w:val="en-GB"/>
              </w:rPr>
            </w:pPr>
            <w:r w:rsidRPr="0022199F">
              <w:rPr>
                <w:lang w:val="en-GB"/>
              </w:rPr>
              <w:t>            &lt;atm:drugTherapyType&gt;GGIV&lt;/atm:drugTherapyType&gt;</w:t>
            </w:r>
          </w:p>
          <w:p w:rsidR="0022199F" w:rsidRPr="0022199F" w:rsidRDefault="0022199F" w:rsidP="0022199F">
            <w:pPr>
              <w:rPr>
                <w:lang w:val="en-GB"/>
              </w:rPr>
            </w:pPr>
            <w:r w:rsidRPr="0022199F">
              <w:rPr>
                <w:lang w:val="en-GB"/>
              </w:rPr>
              <w:t>            &lt;atm:drugTherapyType&gt;IVGP&lt;/atm:drugTherapyType&gt;</w:t>
            </w:r>
          </w:p>
          <w:p w:rsidR="0022199F" w:rsidRPr="0022199F" w:rsidRDefault="0022199F" w:rsidP="0022199F">
            <w:pPr>
              <w:rPr>
                <w:lang w:val="en-GB"/>
              </w:rPr>
            </w:pPr>
            <w:r w:rsidRPr="0022199F">
              <w:rPr>
                <w:lang w:val="en-GB"/>
              </w:rPr>
              <w:lastRenderedPageBreak/>
              <w:t>            &lt;atm:nursingTherapyType&gt;PRNV&lt;/atm:nursingTherapyType&gt;</w:t>
            </w:r>
          </w:p>
          <w:p w:rsidR="0022199F" w:rsidRPr="0022199F" w:rsidRDefault="0022199F" w:rsidP="0022199F">
            <w:pPr>
              <w:rPr>
                <w:lang w:val="en-GB"/>
              </w:rPr>
            </w:pPr>
            <w:r w:rsidRPr="0022199F">
              <w:rPr>
                <w:lang w:val="en-GB"/>
              </w:rPr>
              <w:t>            &lt;atm:pcaRequired&gt;false&lt;/atm:pcaRequired&gt;</w:t>
            </w:r>
          </w:p>
          <w:p w:rsidR="0022199F" w:rsidRPr="0022199F" w:rsidRDefault="0022199F" w:rsidP="0022199F">
            <w:pPr>
              <w:rPr>
                <w:lang w:val="en-GB"/>
              </w:rPr>
            </w:pPr>
            <w:r w:rsidRPr="0022199F">
              <w:rPr>
                <w:lang w:val="en-GB"/>
              </w:rPr>
              <w:t>            &lt;atm:lwpahRequired&gt;true&lt;/atm:lwpahRequired&gt;</w:t>
            </w:r>
          </w:p>
          <w:p w:rsidR="0022199F" w:rsidRPr="0022199F" w:rsidRDefault="0022199F" w:rsidP="0022199F">
            <w:pPr>
              <w:rPr>
                <w:lang w:val="en-GB"/>
              </w:rPr>
            </w:pPr>
            <w:r w:rsidRPr="0022199F">
              <w:rPr>
                <w:lang w:val="en-GB"/>
              </w:rPr>
              <w:t>            &lt;atm:companyName&gt;ACCREDO&lt;/atm:companyName&gt;</w:t>
            </w:r>
          </w:p>
          <w:p w:rsidR="0022199F" w:rsidRPr="0022199F" w:rsidRDefault="0022199F" w:rsidP="0022199F">
            <w:pPr>
              <w:rPr>
                <w:lang w:val="en-GB"/>
              </w:rPr>
            </w:pPr>
            <w:r w:rsidRPr="0022199F">
              <w:rPr>
                <w:lang w:val="en-GB"/>
              </w:rPr>
              <w:t>            &lt;atm:fepPatient&gt;false&lt;/atm:fepPatient&gt;</w:t>
            </w:r>
          </w:p>
          <w:p w:rsidR="0022199F" w:rsidRPr="0022199F" w:rsidRDefault="0022199F" w:rsidP="0022199F">
            <w:pPr>
              <w:rPr>
                <w:lang w:val="en-GB"/>
              </w:rPr>
            </w:pPr>
            <w:r w:rsidRPr="0022199F">
              <w:rPr>
                <w:lang w:val="en-GB"/>
              </w:rPr>
              <w:t>         &lt;/atm:patientInformation&gt;</w:t>
            </w:r>
          </w:p>
          <w:p w:rsidR="0022199F" w:rsidRPr="0022199F" w:rsidRDefault="0022199F" w:rsidP="0022199F">
            <w:pPr>
              <w:rPr>
                <w:lang w:val="en-GB"/>
              </w:rPr>
            </w:pPr>
            <w:r w:rsidRPr="0022199F">
              <w:rPr>
                <w:lang w:val="en-GB"/>
              </w:rPr>
              <w:t>         &lt;atm:responseText&gt;SUCCESS&lt;/atm:responseText&gt;</w:t>
            </w:r>
          </w:p>
          <w:p w:rsidR="0022199F" w:rsidRPr="0022199F" w:rsidRDefault="0022199F" w:rsidP="0022199F">
            <w:pPr>
              <w:rPr>
                <w:lang w:val="en-GB"/>
              </w:rPr>
            </w:pPr>
            <w:r w:rsidRPr="0022199F">
              <w:rPr>
                <w:lang w:val="en-GB"/>
              </w:rPr>
              <w:t>         &lt;atm:responseCode&gt;100&lt;/atm:responseCode&gt;</w:t>
            </w:r>
          </w:p>
          <w:p w:rsidR="0022199F" w:rsidRDefault="0022199F" w:rsidP="0022199F">
            <w:pPr>
              <w:rPr>
                <w:lang w:val="en-GB"/>
              </w:rPr>
            </w:pPr>
            <w:r w:rsidRPr="0022199F">
              <w:rPr>
                <w:lang w:val="en-GB"/>
              </w:rPr>
              <w:t>      &lt;/atm:apptPatientsResponse&gt;</w:t>
            </w:r>
          </w:p>
          <w:p w:rsidR="0022199F" w:rsidRDefault="0022199F" w:rsidP="007661EF">
            <w:pPr>
              <w:rPr>
                <w:lang w:val="en-GB"/>
              </w:rPr>
            </w:pPr>
          </w:p>
          <w:p w:rsidR="007661EF" w:rsidRDefault="007661EF" w:rsidP="007661EF">
            <w:pPr>
              <w:rPr>
                <w:lang w:val="en-GB"/>
              </w:rPr>
            </w:pPr>
            <w:r w:rsidRPr="006E6667">
              <w:rPr>
                <w:lang w:val="en-GB"/>
              </w:rPr>
              <w:t xml:space="preserve">error message – if </w:t>
            </w:r>
            <w:r>
              <w:rPr>
                <w:lang w:val="en-GB"/>
              </w:rPr>
              <w:t>the token is invalid.</w:t>
            </w:r>
          </w:p>
          <w:p w:rsidR="00157C5D" w:rsidRPr="0022199F" w:rsidRDefault="00157C5D" w:rsidP="00157C5D">
            <w:pPr>
              <w:rPr>
                <w:lang w:val="en-GB"/>
              </w:rPr>
            </w:pPr>
            <w:r w:rsidRPr="0022199F">
              <w:rPr>
                <w:lang w:val="en-GB"/>
              </w:rPr>
              <w:t>&lt;atm:apptPatientsResponse xmlns:atm="http://accredohealth.com/services/schemas/sgiatms/ATMSSessionService"&gt;</w:t>
            </w:r>
          </w:p>
          <w:p w:rsidR="00157C5D" w:rsidRPr="0022199F" w:rsidRDefault="00157C5D" w:rsidP="00157C5D">
            <w:pPr>
              <w:rPr>
                <w:lang w:val="en-GB"/>
              </w:rPr>
            </w:pPr>
            <w:r w:rsidRPr="0022199F">
              <w:rPr>
                <w:lang w:val="en-GB"/>
              </w:rPr>
              <w:t>         &lt;atm:nurseId&gt;65763&lt;/atm:nurseId&gt;</w:t>
            </w:r>
          </w:p>
          <w:p w:rsidR="00157C5D" w:rsidRPr="0022199F" w:rsidRDefault="00157C5D" w:rsidP="00157C5D">
            <w:pPr>
              <w:rPr>
                <w:lang w:val="en-GB"/>
              </w:rPr>
            </w:pPr>
            <w:r w:rsidRPr="0022199F">
              <w:rPr>
                <w:lang w:val="en-GB"/>
              </w:rPr>
              <w:t>         &lt;atm:nurseName&gt;ah4764&lt;/atm:nurseName&gt;</w:t>
            </w:r>
          </w:p>
          <w:p w:rsidR="00157C5D" w:rsidRPr="0022199F" w:rsidRDefault="00157C5D" w:rsidP="00157C5D">
            <w:pPr>
              <w:rPr>
                <w:lang w:val="en-GB"/>
              </w:rPr>
            </w:pPr>
            <w:r w:rsidRPr="0022199F">
              <w:rPr>
                <w:lang w:val="en-GB"/>
              </w:rPr>
              <w:t>  </w:t>
            </w:r>
            <w:r w:rsidR="007A711B">
              <w:rPr>
                <w:lang w:val="en-GB"/>
              </w:rPr>
              <w:t>       &lt;atm:responseText&gt;INVALID TOKEN</w:t>
            </w:r>
            <w:r w:rsidRPr="0022199F">
              <w:rPr>
                <w:lang w:val="en-GB"/>
              </w:rPr>
              <w:t>&lt;/atm:responseText&gt;</w:t>
            </w:r>
          </w:p>
          <w:p w:rsidR="00157C5D" w:rsidRPr="0022199F" w:rsidRDefault="007A711B" w:rsidP="00157C5D">
            <w:pPr>
              <w:rPr>
                <w:lang w:val="en-GB"/>
              </w:rPr>
            </w:pPr>
            <w:r>
              <w:rPr>
                <w:lang w:val="en-GB"/>
              </w:rPr>
              <w:t>         &lt;atm:responseCode&gt;400</w:t>
            </w:r>
            <w:r w:rsidR="00157C5D" w:rsidRPr="0022199F">
              <w:rPr>
                <w:lang w:val="en-GB"/>
              </w:rPr>
              <w:t>&lt;/atm:responseCode&gt;</w:t>
            </w:r>
          </w:p>
          <w:p w:rsidR="00157C5D" w:rsidRDefault="00157C5D" w:rsidP="00157C5D">
            <w:pPr>
              <w:rPr>
                <w:lang w:val="en-GB"/>
              </w:rPr>
            </w:pPr>
            <w:r w:rsidRPr="0022199F">
              <w:rPr>
                <w:lang w:val="en-GB"/>
              </w:rPr>
              <w:t>       &lt;/atm:apptPatientsResponse&gt;</w:t>
            </w:r>
          </w:p>
          <w:p w:rsidR="00157C5D" w:rsidRDefault="00157C5D" w:rsidP="00157C5D">
            <w:pPr>
              <w:rPr>
                <w:lang w:val="en-GB"/>
              </w:rPr>
            </w:pPr>
          </w:p>
          <w:p w:rsidR="007661EF" w:rsidRPr="006E6667" w:rsidRDefault="007661EF" w:rsidP="007661EF">
            <w:pPr>
              <w:rPr>
                <w:lang w:val="en-GB"/>
              </w:rPr>
            </w:pPr>
          </w:p>
        </w:tc>
      </w:tr>
      <w:tr w:rsidR="007661EF" w:rsidTr="00966A3F">
        <w:trPr>
          <w:gridBefore w:val="1"/>
          <w:wBefore w:w="216" w:type="dxa"/>
        </w:trPr>
        <w:tc>
          <w:tcPr>
            <w:tcW w:w="840" w:type="dxa"/>
          </w:tcPr>
          <w:p w:rsidR="007661EF" w:rsidRDefault="007661EF" w:rsidP="007661EF">
            <w:pPr>
              <w:rPr>
                <w:lang w:val="en-GB"/>
              </w:rPr>
            </w:pPr>
            <w:r>
              <w:rPr>
                <w:lang w:val="en-GB"/>
              </w:rPr>
              <w:lastRenderedPageBreak/>
              <w:t>Inbound Transport Security</w:t>
            </w:r>
          </w:p>
        </w:tc>
        <w:tc>
          <w:tcPr>
            <w:tcW w:w="8850" w:type="dxa"/>
          </w:tcPr>
          <w:p w:rsidR="007661EF" w:rsidRDefault="007661EF" w:rsidP="007661EF">
            <w:pPr>
              <w:rPr>
                <w:lang w:val="en-GB"/>
              </w:rPr>
            </w:pPr>
            <w:r>
              <w:rPr>
                <w:lang w:val="en-GB"/>
              </w:rPr>
              <w:t>HTTPS</w:t>
            </w:r>
          </w:p>
        </w:tc>
      </w:tr>
      <w:tr w:rsidR="007661EF" w:rsidTr="00966A3F">
        <w:trPr>
          <w:gridBefore w:val="1"/>
          <w:wBefore w:w="216" w:type="dxa"/>
        </w:trPr>
        <w:tc>
          <w:tcPr>
            <w:tcW w:w="840" w:type="dxa"/>
          </w:tcPr>
          <w:p w:rsidR="007661EF" w:rsidRDefault="007661EF" w:rsidP="007661EF">
            <w:pPr>
              <w:rPr>
                <w:lang w:val="en-GB"/>
              </w:rPr>
            </w:pPr>
            <w:r>
              <w:rPr>
                <w:lang w:val="en-GB"/>
              </w:rPr>
              <w:t>Encryption</w:t>
            </w:r>
          </w:p>
        </w:tc>
        <w:tc>
          <w:tcPr>
            <w:tcW w:w="8850" w:type="dxa"/>
          </w:tcPr>
          <w:p w:rsidR="007661EF" w:rsidRDefault="007661EF" w:rsidP="007661EF">
            <w:pPr>
              <w:rPr>
                <w:lang w:val="en-GB"/>
              </w:rPr>
            </w:pPr>
            <w:r>
              <w:rPr>
                <w:lang w:val="en-GB"/>
              </w:rPr>
              <w:t>AES256 (both inbound and outbound)</w:t>
            </w:r>
          </w:p>
        </w:tc>
      </w:tr>
      <w:tr w:rsidR="003F2587" w:rsidTr="00966A3F">
        <w:trPr>
          <w:gridBefore w:val="1"/>
          <w:wBefore w:w="216" w:type="dxa"/>
        </w:trPr>
        <w:tc>
          <w:tcPr>
            <w:tcW w:w="840" w:type="dxa"/>
            <w:tcBorders>
              <w:top w:val="single" w:sz="12" w:space="0" w:color="auto"/>
              <w:bottom w:val="single" w:sz="12" w:space="0" w:color="auto"/>
            </w:tcBorders>
            <w:shd w:val="clear" w:color="auto" w:fill="BFBFBF" w:themeFill="background1" w:themeFillShade="BF"/>
          </w:tcPr>
          <w:p w:rsidR="003F2587" w:rsidRDefault="003F2587" w:rsidP="007661EF">
            <w:pPr>
              <w:rPr>
                <w:lang w:val="en-GB"/>
              </w:rPr>
            </w:pPr>
          </w:p>
        </w:tc>
        <w:tc>
          <w:tcPr>
            <w:tcW w:w="8850" w:type="dxa"/>
            <w:tcBorders>
              <w:top w:val="single" w:sz="12" w:space="0" w:color="auto"/>
              <w:bottom w:val="single" w:sz="12" w:space="0" w:color="auto"/>
            </w:tcBorders>
            <w:shd w:val="clear" w:color="auto" w:fill="BFBFBF" w:themeFill="background1" w:themeFillShade="BF"/>
          </w:tcPr>
          <w:p w:rsidR="003F2587" w:rsidRDefault="003F2587" w:rsidP="007661EF">
            <w:pPr>
              <w:rPr>
                <w:lang w:val="en-GB"/>
              </w:rPr>
            </w:pPr>
          </w:p>
        </w:tc>
      </w:tr>
      <w:tr w:rsidR="007661EF" w:rsidTr="00966A3F">
        <w:trPr>
          <w:gridBefore w:val="1"/>
          <w:wBefore w:w="216" w:type="dxa"/>
        </w:trPr>
        <w:tc>
          <w:tcPr>
            <w:tcW w:w="840" w:type="dxa"/>
            <w:tcBorders>
              <w:top w:val="single" w:sz="12" w:space="0" w:color="auto"/>
            </w:tcBorders>
          </w:tcPr>
          <w:p w:rsidR="007661EF" w:rsidRPr="00617C7E" w:rsidRDefault="007661EF" w:rsidP="007661EF">
            <w:pPr>
              <w:jc w:val="center"/>
              <w:rPr>
                <w:lang w:val="en-GB"/>
              </w:rPr>
            </w:pPr>
            <w:r>
              <w:rPr>
                <w:lang w:val="en-GB"/>
              </w:rPr>
              <w:t>Method Name</w:t>
            </w:r>
          </w:p>
        </w:tc>
        <w:tc>
          <w:tcPr>
            <w:tcW w:w="8850" w:type="dxa"/>
            <w:tcBorders>
              <w:top w:val="single" w:sz="12" w:space="0" w:color="auto"/>
            </w:tcBorders>
          </w:tcPr>
          <w:p w:rsidR="007661EF" w:rsidRDefault="003F2587" w:rsidP="007661EF">
            <w:pPr>
              <w:rPr>
                <w:lang w:val="en-GB"/>
              </w:rPr>
            </w:pPr>
            <w:r>
              <w:rPr>
                <w:lang w:val="en-GB"/>
              </w:rPr>
              <w:t>Upload Notes data</w:t>
            </w:r>
          </w:p>
        </w:tc>
      </w:tr>
      <w:tr w:rsidR="00D30977" w:rsidRPr="00617C7E" w:rsidTr="00966A3F">
        <w:trPr>
          <w:gridBefore w:val="1"/>
          <w:wBefore w:w="216" w:type="dxa"/>
        </w:trPr>
        <w:tc>
          <w:tcPr>
            <w:tcW w:w="840" w:type="dxa"/>
          </w:tcPr>
          <w:p w:rsidR="00D30977" w:rsidRPr="00617C7E" w:rsidRDefault="00D30977" w:rsidP="004B41C8">
            <w:pPr>
              <w:rPr>
                <w:lang w:val="en-GB"/>
              </w:rPr>
            </w:pPr>
            <w:r>
              <w:rPr>
                <w:lang w:val="en-GB"/>
              </w:rPr>
              <w:t>SOAP Operation</w:t>
            </w:r>
          </w:p>
        </w:tc>
        <w:tc>
          <w:tcPr>
            <w:tcW w:w="8850" w:type="dxa"/>
          </w:tcPr>
          <w:p w:rsidR="00D30977" w:rsidRPr="00617C7E" w:rsidRDefault="00D30977" w:rsidP="004B41C8">
            <w:pPr>
              <w:rPr>
                <w:lang w:val="en-GB"/>
              </w:rPr>
            </w:pPr>
            <w:r>
              <w:rPr>
                <w:lang w:val="en-GB"/>
              </w:rPr>
              <w:t>/UploadNote</w:t>
            </w:r>
          </w:p>
        </w:tc>
      </w:tr>
      <w:tr w:rsidR="00012489" w:rsidTr="00966A3F">
        <w:trPr>
          <w:gridBefore w:val="1"/>
          <w:wBefore w:w="216" w:type="dxa"/>
        </w:trPr>
        <w:tc>
          <w:tcPr>
            <w:tcW w:w="840" w:type="dxa"/>
          </w:tcPr>
          <w:p w:rsidR="00012489" w:rsidRDefault="00012489" w:rsidP="004B41C8">
            <w:pPr>
              <w:rPr>
                <w:lang w:val="en-GB"/>
              </w:rPr>
            </w:pPr>
            <w:r>
              <w:rPr>
                <w:lang w:val="en-GB"/>
              </w:rPr>
              <w:t>Inbound Transport Security</w:t>
            </w:r>
          </w:p>
        </w:tc>
        <w:tc>
          <w:tcPr>
            <w:tcW w:w="8850" w:type="dxa"/>
          </w:tcPr>
          <w:p w:rsidR="00012489" w:rsidRDefault="00012489" w:rsidP="004B41C8">
            <w:pPr>
              <w:rPr>
                <w:lang w:val="en-GB"/>
              </w:rPr>
            </w:pPr>
            <w:r>
              <w:rPr>
                <w:lang w:val="en-GB"/>
              </w:rPr>
              <w:t>HTTPS</w:t>
            </w:r>
          </w:p>
        </w:tc>
      </w:tr>
      <w:tr w:rsidR="007661EF" w:rsidRPr="006E6667" w:rsidTr="00966A3F">
        <w:trPr>
          <w:gridBefore w:val="1"/>
          <w:wBefore w:w="216" w:type="dxa"/>
        </w:trPr>
        <w:tc>
          <w:tcPr>
            <w:tcW w:w="840" w:type="dxa"/>
          </w:tcPr>
          <w:p w:rsidR="007661EF" w:rsidRPr="00617C7E" w:rsidRDefault="00D30977" w:rsidP="00D30977">
            <w:pPr>
              <w:rPr>
                <w:lang w:val="en-GB"/>
              </w:rPr>
            </w:pPr>
            <w:r>
              <w:rPr>
                <w:lang w:val="en-GB"/>
              </w:rPr>
              <w:t>SOAP</w:t>
            </w:r>
            <w:r w:rsidR="007661EF" w:rsidRPr="00617C7E">
              <w:rPr>
                <w:lang w:val="en-GB"/>
              </w:rPr>
              <w:t xml:space="preserve"> </w:t>
            </w:r>
            <w:r>
              <w:rPr>
                <w:lang w:val="en-GB"/>
              </w:rPr>
              <w:t>Input</w:t>
            </w:r>
          </w:p>
        </w:tc>
        <w:tc>
          <w:tcPr>
            <w:tcW w:w="8850" w:type="dxa"/>
          </w:tcPr>
          <w:p w:rsidR="00D30977" w:rsidRDefault="00D30977" w:rsidP="007661EF">
            <w:pPr>
              <w:rPr>
                <w:lang w:val="en-GB"/>
              </w:rPr>
            </w:pPr>
            <w:r>
              <w:rPr>
                <w:lang w:val="en-GB"/>
              </w:rPr>
              <w:t xml:space="preserve">Nurse note data in IFX XML format </w:t>
            </w:r>
          </w:p>
          <w:p w:rsidR="00CB3474" w:rsidRDefault="00CB3474" w:rsidP="007661EF">
            <w:pPr>
              <w:rPr>
                <w:lang w:val="en-GB"/>
              </w:rPr>
            </w:pPr>
            <w:r>
              <w:rPr>
                <w:lang w:val="en-GB"/>
              </w:rPr>
              <w:t>Sample:</w:t>
            </w:r>
          </w:p>
          <w:p w:rsidR="00CB3474" w:rsidRPr="00CB3474" w:rsidRDefault="00CB3474" w:rsidP="00CB3474">
            <w:pPr>
              <w:rPr>
                <w:lang w:val="en-GB"/>
              </w:rPr>
            </w:pPr>
            <w:r w:rsidRPr="00CB3474">
              <w:rPr>
                <w:lang w:val="en-GB"/>
              </w:rPr>
              <w:lastRenderedPageBreak/>
              <w:t>&lt;?xml version="1.0" encoding="utf-8" ?&gt;</w:t>
            </w:r>
          </w:p>
          <w:p w:rsidR="00CB3474" w:rsidRPr="00CB3474" w:rsidRDefault="00CB3474" w:rsidP="00CB3474">
            <w:pPr>
              <w:rPr>
                <w:lang w:val="en-GB"/>
              </w:rPr>
            </w:pPr>
            <w:r w:rsidRPr="00CB3474">
              <w:rPr>
                <w:lang w:val="en-GB"/>
              </w:rPr>
              <w:t>&lt;formData version="2"&gt;&lt;shana&gt;</w:t>
            </w:r>
          </w:p>
          <w:p w:rsidR="00CB3474" w:rsidRPr="00CB3474" w:rsidRDefault="00CB3474" w:rsidP="00CB3474">
            <w:pPr>
              <w:rPr>
                <w:lang w:val="en-GB"/>
              </w:rPr>
            </w:pPr>
            <w:r w:rsidRPr="00CB3474">
              <w:rPr>
                <w:lang w:val="en-GB"/>
              </w:rPr>
              <w:t xml:space="preserve">    &lt;template id="828456053" rev="1" name="LWPAH Offline Form Template" /&gt;</w:t>
            </w:r>
          </w:p>
          <w:p w:rsidR="00CB3474" w:rsidRPr="00CB3474" w:rsidRDefault="00CB3474" w:rsidP="00CB3474">
            <w:pPr>
              <w:rPr>
                <w:lang w:val="en-GB"/>
              </w:rPr>
            </w:pPr>
            <w:r w:rsidRPr="00CB3474">
              <w:rPr>
                <w:lang w:val="en-GB"/>
              </w:rPr>
              <w:t xml:space="preserve">  &lt;/shana&gt;</w:t>
            </w:r>
          </w:p>
          <w:p w:rsidR="00CB3474" w:rsidRPr="00CB3474" w:rsidRDefault="00CB3474" w:rsidP="00CB3474">
            <w:pPr>
              <w:rPr>
                <w:lang w:val="en-GB"/>
              </w:rPr>
            </w:pPr>
            <w:r w:rsidRPr="00CB3474">
              <w:rPr>
                <w:lang w:val="en-GB"/>
              </w:rPr>
              <w:t xml:space="preserve">  &lt;model&gt;&lt;string name="patient_name"/&gt;&lt;number name="patient_rxhome_number"/&gt;&lt;string name="employee_name"/&gt;&lt;number name="location_number"/&gt;&lt;date name="response_1"/&gt;&lt;/model&gt;</w:t>
            </w:r>
          </w:p>
          <w:p w:rsidR="00CB3474" w:rsidRPr="00CB3474" w:rsidRDefault="00CB3474" w:rsidP="00CB3474">
            <w:pPr>
              <w:rPr>
                <w:lang w:val="en-GB"/>
              </w:rPr>
            </w:pPr>
            <w:r w:rsidRPr="00CB3474">
              <w:rPr>
                <w:lang w:val="en-GB"/>
              </w:rPr>
              <w:t xml:space="preserve">  &lt;instance index="1" valid="1"&gt;</w:t>
            </w:r>
          </w:p>
          <w:p w:rsidR="00CB3474" w:rsidRPr="00CB3474" w:rsidRDefault="00CB3474" w:rsidP="00CB3474">
            <w:pPr>
              <w:rPr>
                <w:lang w:val="en-GB"/>
              </w:rPr>
            </w:pPr>
            <w:r w:rsidRPr="00CB3474">
              <w:rPr>
                <w:lang w:val="en-GB"/>
              </w:rPr>
              <w:t xml:space="preserve">    &lt;patient_name&gt;test patient&lt;/patient_name&gt;&lt;patient_rxhome_number&gt;0&lt;/patient_rxhome_number&gt;&lt;employee_name&gt;Mollie Malone&lt;/employee_name&gt;&lt;location_number&gt;0&lt;/location_number&gt;&lt;response_1&gt;2014-11-13&lt;/response_1&gt;&lt;response_2&gt;Continue Survey&lt;/response_2&gt;&lt;visit_end_date&gt;2014-11-13&lt;/visit_end_date&gt;&lt;cc&gt;&lt;/cc&gt;&lt;visit_end_time&gt;18:08:00&lt;/visit_end_time&gt;&lt;employee_name_req&gt;&lt;/employee_name_req&gt;</w:t>
            </w:r>
          </w:p>
          <w:p w:rsidR="00CB3474" w:rsidRPr="00CB3474" w:rsidRDefault="00CB3474" w:rsidP="00CB3474">
            <w:pPr>
              <w:rPr>
                <w:lang w:val="en-GB"/>
              </w:rPr>
            </w:pPr>
            <w:r w:rsidRPr="00CB3474">
              <w:rPr>
                <w:lang w:val="en-GB"/>
              </w:rPr>
              <w:t xml:space="preserve">  &lt;/instance&gt;</w:t>
            </w:r>
          </w:p>
          <w:p w:rsidR="00CB3474" w:rsidRPr="006E6667" w:rsidRDefault="00CB3474" w:rsidP="00CB3474">
            <w:pPr>
              <w:rPr>
                <w:lang w:val="en-GB"/>
              </w:rPr>
            </w:pPr>
            <w:r w:rsidRPr="00CB3474">
              <w:rPr>
                <w:lang w:val="en-GB"/>
              </w:rPr>
              <w:t>&lt;/formData&gt;</w:t>
            </w:r>
          </w:p>
        </w:tc>
      </w:tr>
      <w:tr w:rsidR="007661EF" w:rsidRPr="006E6667" w:rsidTr="00966A3F">
        <w:trPr>
          <w:gridBefore w:val="1"/>
          <w:wBefore w:w="216" w:type="dxa"/>
        </w:trPr>
        <w:tc>
          <w:tcPr>
            <w:tcW w:w="840" w:type="dxa"/>
          </w:tcPr>
          <w:p w:rsidR="007661EF" w:rsidRPr="00617C7E" w:rsidRDefault="007661EF" w:rsidP="007661EF">
            <w:pPr>
              <w:rPr>
                <w:lang w:val="en-GB"/>
              </w:rPr>
            </w:pPr>
            <w:r>
              <w:rPr>
                <w:lang w:val="en-GB"/>
              </w:rPr>
              <w:lastRenderedPageBreak/>
              <w:t>Output</w:t>
            </w:r>
            <w:r w:rsidRPr="00617C7E">
              <w:rPr>
                <w:lang w:val="en-GB"/>
              </w:rPr>
              <w:t xml:space="preserve"> Data</w:t>
            </w:r>
          </w:p>
        </w:tc>
        <w:tc>
          <w:tcPr>
            <w:tcW w:w="8850" w:type="dxa"/>
          </w:tcPr>
          <w:p w:rsidR="007661EF" w:rsidRDefault="004B365A" w:rsidP="007661EF">
            <w:pPr>
              <w:rPr>
                <w:lang w:val="en-GB"/>
              </w:rPr>
            </w:pPr>
            <w:r>
              <w:rPr>
                <w:lang w:val="en-GB"/>
              </w:rPr>
              <w:t xml:space="preserve">Status of the upload in XML </w:t>
            </w:r>
          </w:p>
          <w:p w:rsidR="008A4570" w:rsidRDefault="008A4570" w:rsidP="007661EF">
            <w:pPr>
              <w:rPr>
                <w:lang w:val="en-GB"/>
              </w:rPr>
            </w:pPr>
            <w:r>
              <w:rPr>
                <w:lang w:val="en-GB"/>
              </w:rPr>
              <w:t>Sample:</w:t>
            </w:r>
          </w:p>
          <w:p w:rsidR="00721C05" w:rsidRPr="00721C05" w:rsidRDefault="00721C05" w:rsidP="00721C05">
            <w:pPr>
              <w:rPr>
                <w:lang w:val="en-GB"/>
              </w:rPr>
            </w:pPr>
            <w:r w:rsidRPr="00721C05">
              <w:rPr>
                <w:lang w:val="en-GB"/>
              </w:rPr>
              <w:t>&lt;?xml version="1.0" encoding="utf-8" ?&gt;</w:t>
            </w:r>
          </w:p>
          <w:p w:rsidR="00721C05" w:rsidRPr="00721C05" w:rsidRDefault="00721C05" w:rsidP="00721C05">
            <w:pPr>
              <w:rPr>
                <w:lang w:val="en-GB"/>
              </w:rPr>
            </w:pPr>
            <w:r w:rsidRPr="00721C05">
              <w:rPr>
                <w:lang w:val="en-GB"/>
              </w:rPr>
              <w:t>&lt;uploadNoteResponse&gt;</w:t>
            </w:r>
          </w:p>
          <w:p w:rsidR="00721C05" w:rsidRPr="00721C05" w:rsidRDefault="00721C05" w:rsidP="00721C05">
            <w:pPr>
              <w:rPr>
                <w:lang w:val="en-GB"/>
              </w:rPr>
            </w:pPr>
            <w:r w:rsidRPr="00721C05">
              <w:rPr>
                <w:lang w:val="en-GB"/>
              </w:rPr>
              <w:tab/>
              <w:t>&lt;nurseId&gt;55455&lt;/nurseId&gt;</w:t>
            </w:r>
          </w:p>
          <w:p w:rsidR="00721C05" w:rsidRPr="00721C05" w:rsidRDefault="00721C05" w:rsidP="00721C05">
            <w:pPr>
              <w:rPr>
                <w:lang w:val="en-GB"/>
              </w:rPr>
            </w:pPr>
            <w:r w:rsidRPr="00721C05">
              <w:rPr>
                <w:lang w:val="en-GB"/>
              </w:rPr>
              <w:tab/>
              <w:t>&lt;nurseName&gt;Ken Nurse&lt;/nurseName&gt;</w:t>
            </w:r>
          </w:p>
          <w:p w:rsidR="00721C05" w:rsidRPr="00721C05" w:rsidRDefault="00721C05" w:rsidP="00721C05">
            <w:pPr>
              <w:rPr>
                <w:lang w:val="en-GB"/>
              </w:rPr>
            </w:pPr>
            <w:r w:rsidRPr="00721C05">
              <w:rPr>
                <w:lang w:val="en-GB"/>
              </w:rPr>
              <w:tab/>
              <w:t>&lt;status&gt;SUCCESS&lt;/status&gt;</w:t>
            </w:r>
          </w:p>
          <w:p w:rsidR="00721C05" w:rsidRPr="00721C05" w:rsidRDefault="00721C05" w:rsidP="00721C05">
            <w:pPr>
              <w:rPr>
                <w:lang w:val="en-GB"/>
              </w:rPr>
            </w:pPr>
            <w:r w:rsidRPr="00721C05">
              <w:rPr>
                <w:lang w:val="en-GB"/>
              </w:rPr>
              <w:tab/>
              <w:t>&lt;statusCode&gt;200&lt;/statusCode&gt;</w:t>
            </w:r>
          </w:p>
          <w:p w:rsidR="00721C05" w:rsidRDefault="00721C05" w:rsidP="00721C05">
            <w:pPr>
              <w:rPr>
                <w:lang w:val="en-GB"/>
              </w:rPr>
            </w:pPr>
            <w:r w:rsidRPr="00721C05">
              <w:rPr>
                <w:lang w:val="en-GB"/>
              </w:rPr>
              <w:t>&lt;/uploadNoteResponse&gt;</w:t>
            </w:r>
          </w:p>
          <w:p w:rsidR="004B41C8" w:rsidRPr="006E6667" w:rsidRDefault="004B41C8" w:rsidP="00721C05">
            <w:pPr>
              <w:rPr>
                <w:lang w:val="en-GB"/>
              </w:rPr>
            </w:pPr>
          </w:p>
        </w:tc>
      </w:tr>
    </w:tbl>
    <w:p w:rsidR="00CB7D32" w:rsidRPr="0030341E" w:rsidRDefault="00CB7D32" w:rsidP="0030341E"/>
    <w:p w:rsidR="00CB7D32" w:rsidRDefault="00024DA4" w:rsidP="00024DA4">
      <w:pPr>
        <w:pStyle w:val="Heading4"/>
        <w:rPr>
          <w:rStyle w:val="Emphasis"/>
        </w:rPr>
      </w:pPr>
      <w:r>
        <w:rPr>
          <w:rStyle w:val="Emphasis"/>
        </w:rPr>
        <w:t>Web Service Descriptive Language (WSDL)</w:t>
      </w:r>
    </w:p>
    <w:p w:rsidR="00651C04" w:rsidRDefault="00024DA4" w:rsidP="00024DA4">
      <w:r>
        <w:t xml:space="preserve">This section presents the </w:t>
      </w:r>
      <w:r w:rsidR="00B47B72" w:rsidRPr="00B47B72">
        <w:rPr>
          <w:rStyle w:val="Emphasis"/>
          <w:i w:val="0"/>
        </w:rPr>
        <w:t>Web Service Descriptive Language</w:t>
      </w:r>
      <w:r w:rsidR="00B47B72">
        <w:rPr>
          <w:rStyle w:val="Emphasis"/>
          <w:i w:val="0"/>
        </w:rPr>
        <w:t xml:space="preserve"> (</w:t>
      </w:r>
      <w:r>
        <w:t>WSDL</w:t>
      </w:r>
      <w:r w:rsidR="00B47B72">
        <w:t>)</w:t>
      </w:r>
      <w:r>
        <w:t xml:space="preserve"> for the Mobile Nursing Gateway</w:t>
      </w:r>
      <w:r w:rsidR="00651C04">
        <w:t xml:space="preserve">. The </w:t>
      </w:r>
      <w:r w:rsidR="00B47B72">
        <w:t xml:space="preserve">diagram below shows the high level view of the WSDL, and the table following contains the </w:t>
      </w:r>
      <w:r w:rsidR="00651C04">
        <w:t>complete</w:t>
      </w:r>
      <w:r w:rsidR="00AA7FF0">
        <w:t xml:space="preserve"> WSDL</w:t>
      </w:r>
      <w:r w:rsidR="00B47B72">
        <w:t xml:space="preserve">. The </w:t>
      </w:r>
      <w:r w:rsidR="00651C04">
        <w:t xml:space="preserve">file </w:t>
      </w:r>
      <w:r w:rsidR="00ED1F4D">
        <w:t xml:space="preserve">is </w:t>
      </w:r>
      <w:r w:rsidR="00B47B72">
        <w:t xml:space="preserve">also </w:t>
      </w:r>
      <w:r w:rsidR="00ED1F4D">
        <w:t>referenced in the section 1.4</w:t>
      </w:r>
      <w:r w:rsidR="00651C04">
        <w:t xml:space="preserve"> </w:t>
      </w:r>
    </w:p>
    <w:p w:rsidR="00550A48" w:rsidRDefault="00024DA4" w:rsidP="00024DA4">
      <w:r>
        <w:lastRenderedPageBreak/>
        <w:t xml:space="preserve"> </w:t>
      </w:r>
      <w:r w:rsidR="00F15E72">
        <w:rPr>
          <w:noProof/>
        </w:rPr>
        <w:drawing>
          <wp:inline distT="0" distB="0" distL="0" distR="0">
            <wp:extent cx="6143625" cy="3895725"/>
            <wp:effectExtent l="0" t="0" r="0" b="0"/>
            <wp:docPr id="38" name="Picture 38" descr="MobileNurseGateway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bileNurseGatewayImage"/>
                    <pic:cNvPicPr>
                      <a:picLocks noChangeAspect="1" noChangeArrowheads="1"/>
                    </pic:cNvPicPr>
                  </pic:nvPicPr>
                  <pic:blipFill>
                    <a:blip r:embed="rId7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143625" cy="3895725"/>
                    </a:xfrm>
                    <a:prstGeom prst="rect">
                      <a:avLst/>
                    </a:prstGeom>
                    <a:noFill/>
                    <a:ln>
                      <a:noFill/>
                    </a:ln>
                  </pic:spPr>
                </pic:pic>
              </a:graphicData>
            </a:graphic>
          </wp:inline>
        </w:drawing>
      </w:r>
    </w:p>
    <w:p w:rsidR="00651C04" w:rsidRDefault="004E7155" w:rsidP="00024DA4">
      <w:pPr>
        <w:rPr>
          <w:rStyle w:val="Hyperlink"/>
        </w:rPr>
      </w:pPr>
      <w:hyperlink r:id="rId78" w:history="1">
        <w:r w:rsidR="00651C04" w:rsidRPr="00651C04">
          <w:rPr>
            <w:rStyle w:val="Hyperlink"/>
          </w:rPr>
          <w:t>l</w:t>
        </w:r>
      </w:hyperlink>
    </w:p>
    <w:tbl>
      <w:tblPr>
        <w:tblStyle w:val="TableGrid"/>
        <w:tblW w:w="0" w:type="auto"/>
        <w:tblLook w:val="04A0"/>
      </w:tblPr>
      <w:tblGrid>
        <w:gridCol w:w="9680"/>
      </w:tblGrid>
      <w:tr w:rsidR="00D75875" w:rsidTr="00D75875">
        <w:tc>
          <w:tcPr>
            <w:tcW w:w="9680" w:type="dxa"/>
          </w:tcPr>
          <w:p w:rsidR="005A58AE" w:rsidRPr="005A58AE" w:rsidRDefault="005A58AE" w:rsidP="005A58AE">
            <w:pPr>
              <w:rPr>
                <w:rStyle w:val="Hyperlink"/>
              </w:rPr>
            </w:pPr>
            <w:r w:rsidRPr="005A58AE">
              <w:rPr>
                <w:rStyle w:val="Hyperlink"/>
              </w:rPr>
              <w:t>&lt;?xml version="1.0" encoding="UTF-8"?&gt;</w:t>
            </w:r>
          </w:p>
          <w:p w:rsidR="005A58AE" w:rsidRPr="005A58AE" w:rsidRDefault="005A58AE" w:rsidP="005A58AE">
            <w:pPr>
              <w:rPr>
                <w:rStyle w:val="Hyperlink"/>
              </w:rPr>
            </w:pPr>
            <w:r w:rsidRPr="005A58AE">
              <w:rPr>
                <w:rStyle w:val="Hyperlink"/>
              </w:rPr>
              <w:t>&lt;definitions name="MobileNursingGatewayService"</w:t>
            </w:r>
          </w:p>
          <w:p w:rsidR="005A58AE" w:rsidRPr="005A58AE" w:rsidRDefault="005A58AE" w:rsidP="005A58AE">
            <w:pPr>
              <w:rPr>
                <w:rStyle w:val="Hyperlink"/>
              </w:rPr>
            </w:pPr>
            <w:r w:rsidRPr="005A58AE">
              <w:rPr>
                <w:rStyle w:val="Hyperlink"/>
              </w:rPr>
              <w:tab/>
              <w:t>targetNamespace="http://accredohealth.com/services/MobileNursingGatewayService"</w:t>
            </w:r>
          </w:p>
          <w:p w:rsidR="005A58AE" w:rsidRPr="005A58AE" w:rsidRDefault="005A58AE" w:rsidP="005A58AE">
            <w:pPr>
              <w:rPr>
                <w:rStyle w:val="Hyperlink"/>
              </w:rPr>
            </w:pPr>
            <w:r w:rsidRPr="005A58AE">
              <w:rPr>
                <w:rStyle w:val="Hyperlink"/>
              </w:rPr>
              <w:tab/>
              <w:t>xmlns="http://schemas.xmlsoap.org/wsdl/" xmlns:tns="http://accredohealth.com/services/MobileNursingGatewayService"</w:t>
            </w:r>
          </w:p>
          <w:p w:rsidR="005A58AE" w:rsidRPr="005A58AE" w:rsidRDefault="005A58AE" w:rsidP="005A58AE">
            <w:pPr>
              <w:rPr>
                <w:rStyle w:val="Hyperlink"/>
              </w:rPr>
            </w:pPr>
            <w:r w:rsidRPr="005A58AE">
              <w:rPr>
                <w:rStyle w:val="Hyperlink"/>
              </w:rPr>
              <w:tab/>
              <w:t>xmlns:ns1="http://accredohealth.com/services/schemas/sgiatms/ATMSSessionService"</w:t>
            </w:r>
          </w:p>
          <w:p w:rsidR="005A58AE" w:rsidRPr="005A58AE" w:rsidRDefault="005A58AE" w:rsidP="005A58AE">
            <w:pPr>
              <w:rPr>
                <w:rStyle w:val="Hyperlink"/>
              </w:rPr>
            </w:pPr>
            <w:r w:rsidRPr="005A58AE">
              <w:rPr>
                <w:rStyle w:val="Hyperlink"/>
              </w:rPr>
              <w:tab/>
              <w:t>xmlns:xsd="http://www.w3.org/2001/XMLSchema" xmlns:soap="http://schemas.xmlsoap.org/wsdl/soap/"&gt;</w:t>
            </w:r>
          </w:p>
          <w:p w:rsidR="005A58AE" w:rsidRPr="005A58AE" w:rsidRDefault="005A58AE" w:rsidP="005A58AE">
            <w:pPr>
              <w:rPr>
                <w:rStyle w:val="Hyperlink"/>
              </w:rPr>
            </w:pPr>
            <w:r w:rsidRPr="005A58AE">
              <w:rPr>
                <w:rStyle w:val="Hyperlink"/>
              </w:rPr>
              <w:tab/>
              <w:t>&lt;types&gt;</w:t>
            </w:r>
          </w:p>
          <w:p w:rsidR="005A58AE" w:rsidRPr="005A58AE" w:rsidRDefault="005A58AE" w:rsidP="005A58AE">
            <w:pPr>
              <w:rPr>
                <w:rStyle w:val="Hyperlink"/>
              </w:rPr>
            </w:pPr>
            <w:r w:rsidRPr="005A58AE">
              <w:rPr>
                <w:rStyle w:val="Hyperlink"/>
              </w:rPr>
              <w:tab/>
            </w:r>
            <w:r w:rsidRPr="005A58AE">
              <w:rPr>
                <w:rStyle w:val="Hyperlink"/>
              </w:rPr>
              <w:tab/>
              <w:t>&lt;xsd:schema xmlns="http://www.w3.org/2001/XMLSchema"</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targetNamespace="http://accredohealth.com/services/MobileNursingGatewayService"</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xmlns:SOAP-ENC="http://schemas.xmlsoap.org/soap/encoding/"</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elementFormDefault="qualified"&gt;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&lt;xsd:element name="uploadNote"&gt;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&lt;xsd:complexType&gt;</w:t>
            </w:r>
          </w:p>
          <w:p w:rsidR="005A58AE" w:rsidRPr="005A58AE" w:rsidRDefault="005A58AE" w:rsidP="005A58AE">
            <w:pPr>
              <w:rPr>
                <w:rStyle w:val="Hyperlink"/>
              </w:rPr>
            </w:pPr>
            <w:r w:rsidRPr="005A58AE">
              <w:rPr>
                <w:rStyle w:val="Hyperlink"/>
              </w:rPr>
              <w:lastRenderedPageBreak/>
              <w:tab/>
            </w: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name="in" type="xsd:string"&gt;&lt;/xsd:element&gt;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&lt;/xsd:complexType&gt;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&lt;xsd:element name="uploadNoteResponse"&gt;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&lt;xsd:complexType&gt;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name="out" type="xsd:string"&gt;&lt;/xsd:element&gt;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name="nurseId" type="xsd:int"&gt;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name="nurseName" type="xsd:string"&gt;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name="responseText" type="xsd:string"&gt;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name="responseCode" type="xsd:int"&gt;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 name="authToken" type="xsd:string"&gt;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&lt;/xsd:complexType&gt;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&lt;xsd:element name="noteElement" type="tns:noteType"&gt;&lt;/xsd:element&gt;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&lt;xsd:complexType name="noteType"&gt;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r>
            <w:r w:rsidRPr="005A58AE">
              <w:rPr>
                <w:rStyle w:val="Hyperlink"/>
              </w:rPr>
              <w:tab/>
              <w:t>&lt;xsd:any&gt;&lt;/xsd:any&gt;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ab/>
            </w:r>
            <w:r w:rsidRPr="005A58AE">
              <w:rPr>
                <w:rStyle w:val="Hyperlink"/>
              </w:rPr>
              <w:tab/>
            </w:r>
            <w:r w:rsidRPr="005A58AE">
              <w:rPr>
                <w:rStyle w:val="Hyperlink"/>
              </w:rPr>
              <w:tab/>
              <w:t>&lt;/xsd:complexType&gt;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p>
          <w:p w:rsidR="005A58AE" w:rsidRPr="005A58AE" w:rsidRDefault="005A58AE" w:rsidP="005A58AE">
            <w:pPr>
              <w:rPr>
                <w:rStyle w:val="Hyperlink"/>
              </w:rPr>
            </w:pPr>
            <w:r w:rsidRPr="005A58AE">
              <w:rPr>
                <w:rStyle w:val="Hyperlink"/>
              </w:rPr>
              <w:t xml:space="preserve">         &lt;!-- complexType definitions --&gt;</w:t>
            </w:r>
          </w:p>
          <w:p w:rsidR="005A58AE" w:rsidRPr="005A58AE" w:rsidRDefault="005A58AE" w:rsidP="005A58AE">
            <w:pPr>
              <w:rPr>
                <w:rStyle w:val="Hyperlink"/>
              </w:rPr>
            </w:pPr>
            <w:r w:rsidRPr="005A58AE">
              <w:rPr>
                <w:rStyle w:val="Hyperlink"/>
              </w:rPr>
              <w:t xml:space="preserve">         &lt;!-- complexType definitions --&gt;</w:t>
            </w:r>
          </w:p>
          <w:p w:rsidR="005A58AE" w:rsidRPr="005A58AE" w:rsidRDefault="005A58AE" w:rsidP="005A58AE">
            <w:pPr>
              <w:rPr>
                <w:rStyle w:val="Hyperlink"/>
              </w:rPr>
            </w:pPr>
            <w:r w:rsidRPr="005A58AE">
              <w:rPr>
                <w:rStyle w:val="Hyperlink"/>
              </w:rPr>
              <w:t xml:space="preserve">         &lt;xsd:complexType name="patientInformationType"&gt;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 These are the fields requested to be displayed on the search</w:t>
            </w:r>
          </w:p>
          <w:p w:rsidR="005A58AE" w:rsidRPr="005A58AE" w:rsidRDefault="005A58AE" w:rsidP="005A58AE">
            <w:pPr>
              <w:rPr>
                <w:rStyle w:val="Hyperlink"/>
              </w:rPr>
            </w:pPr>
            <w:r w:rsidRPr="005A58AE">
              <w:rPr>
                <w:rStyle w:val="Hyperlink"/>
              </w:rPr>
              <w:lastRenderedPageBreak/>
              <w:t xml:space="preserve">                       results screen for each patient that meets the search criteria. --&gt;</w:t>
            </w:r>
          </w:p>
          <w:p w:rsidR="005A58AE" w:rsidRPr="005A58AE" w:rsidRDefault="005A58AE" w:rsidP="005A58AE">
            <w:pPr>
              <w:rPr>
                <w:rStyle w:val="Hyperlink"/>
              </w:rPr>
            </w:pPr>
            <w:r w:rsidRPr="005A58AE">
              <w:rPr>
                <w:rStyle w:val="Hyperlink"/>
              </w:rPr>
              <w:t xml:space="preserve">                &lt;xsd:element name="patientId" type="xsd:int" nillable="true"/&gt;</w:t>
            </w:r>
          </w:p>
          <w:p w:rsidR="005A58AE" w:rsidRPr="005A58AE" w:rsidRDefault="005A58AE" w:rsidP="005A58AE">
            <w:pPr>
              <w:rPr>
                <w:rStyle w:val="Hyperlink"/>
              </w:rPr>
            </w:pPr>
            <w:r w:rsidRPr="005A58AE">
              <w:rPr>
                <w:rStyle w:val="Hyperlink"/>
              </w:rPr>
              <w:t xml:space="preserve">               &lt;xsd:element name="firstName" type="xsd:string"/&gt;</w:t>
            </w:r>
          </w:p>
          <w:p w:rsidR="005A58AE" w:rsidRPr="005A58AE" w:rsidRDefault="005A58AE" w:rsidP="005A58AE">
            <w:pPr>
              <w:rPr>
                <w:rStyle w:val="Hyperlink"/>
              </w:rPr>
            </w:pPr>
            <w:r w:rsidRPr="005A58AE">
              <w:rPr>
                <w:rStyle w:val="Hyperlink"/>
              </w:rPr>
              <w:t xml:space="preserve">               &lt;xsd:element name="lastName" type="xsd:string"/&gt;</w:t>
            </w:r>
          </w:p>
          <w:p w:rsidR="005A58AE" w:rsidRPr="005A58AE" w:rsidRDefault="005A58AE" w:rsidP="005A58AE">
            <w:pPr>
              <w:rPr>
                <w:rStyle w:val="Hyperlink"/>
              </w:rPr>
            </w:pPr>
            <w:r w:rsidRPr="005A58AE">
              <w:rPr>
                <w:rStyle w:val="Hyperlink"/>
              </w:rPr>
              <w:t xml:space="preserve">              &lt;xsd:element name="sex" type="xsd:string"/&gt;</w:t>
            </w:r>
          </w:p>
          <w:p w:rsidR="005A58AE" w:rsidRPr="005A58AE" w:rsidRDefault="005A58AE" w:rsidP="005A58AE">
            <w:pPr>
              <w:rPr>
                <w:rStyle w:val="Hyperlink"/>
              </w:rPr>
            </w:pPr>
            <w:r w:rsidRPr="005A58AE">
              <w:rPr>
                <w:rStyle w:val="Hyperlink"/>
              </w:rPr>
              <w:t xml:space="preserve">               &lt;xsd:element name="city" type="xsd:string"/&gt;</w:t>
            </w:r>
          </w:p>
          <w:p w:rsidR="005A58AE" w:rsidRPr="005A58AE" w:rsidRDefault="005A58AE" w:rsidP="005A58AE">
            <w:pPr>
              <w:rPr>
                <w:rStyle w:val="Hyperlink"/>
              </w:rPr>
            </w:pPr>
            <w:r w:rsidRPr="005A58AE">
              <w:rPr>
                <w:rStyle w:val="Hyperlink"/>
              </w:rPr>
              <w:t xml:space="preserve">               &lt;xsd:element name="state" type="xsd:string"/&gt;</w:t>
            </w:r>
          </w:p>
          <w:p w:rsidR="005A58AE" w:rsidRPr="005A58AE" w:rsidRDefault="005A58AE" w:rsidP="005A58AE">
            <w:pPr>
              <w:rPr>
                <w:rStyle w:val="Hyperlink"/>
              </w:rPr>
            </w:pPr>
            <w:r w:rsidRPr="005A58AE">
              <w:rPr>
                <w:rStyle w:val="Hyperlink"/>
              </w:rPr>
              <w:t xml:space="preserve">               &lt;xsd:element name="zip" type="xsd:string"/&gt;</w:t>
            </w:r>
          </w:p>
          <w:p w:rsidR="005A58AE" w:rsidRPr="005A58AE" w:rsidRDefault="005A58AE" w:rsidP="005A58AE">
            <w:pPr>
              <w:rPr>
                <w:rStyle w:val="Hyperlink"/>
              </w:rPr>
            </w:pPr>
            <w:r w:rsidRPr="005A58AE">
              <w:rPr>
                <w:rStyle w:val="Hyperlink"/>
              </w:rPr>
              <w:t xml:space="preserve">               &lt;xsd:element name="birthDate" type="xsd:date"/&gt;</w:t>
            </w:r>
          </w:p>
          <w:p w:rsidR="005A58AE" w:rsidRPr="005A58AE" w:rsidRDefault="005A58AE" w:rsidP="005A58AE">
            <w:pPr>
              <w:rPr>
                <w:rStyle w:val="Hyperlink"/>
              </w:rPr>
            </w:pPr>
            <w:r w:rsidRPr="005A58AE">
              <w:rPr>
                <w:rStyle w:val="Hyperlink"/>
              </w:rPr>
              <w:t xml:space="preserve">               &lt;xsd:element name="physicianFirstName" type="xsd:string"/&gt;</w:t>
            </w:r>
          </w:p>
          <w:p w:rsidR="005A58AE" w:rsidRPr="005A58AE" w:rsidRDefault="005A58AE" w:rsidP="005A58AE">
            <w:pPr>
              <w:rPr>
                <w:rStyle w:val="Hyperlink"/>
              </w:rPr>
            </w:pPr>
            <w:r w:rsidRPr="005A58AE">
              <w:rPr>
                <w:rStyle w:val="Hyperlink"/>
              </w:rPr>
              <w:t xml:space="preserve">               &lt;xsd:element name="physicianLastName" type="xsd:string"/&gt;</w:t>
            </w:r>
          </w:p>
          <w:p w:rsidR="005A58AE" w:rsidRPr="005A58AE" w:rsidRDefault="005A58AE" w:rsidP="005A58AE">
            <w:pPr>
              <w:rPr>
                <w:rStyle w:val="Hyperlink"/>
              </w:rPr>
            </w:pPr>
            <w:r w:rsidRPr="005A58AE">
              <w:rPr>
                <w:rStyle w:val="Hyperlink"/>
              </w:rPr>
              <w:t xml:space="preserve">               &lt;xsd:element name="physicianStreet" type="xsd:string"/&gt;</w:t>
            </w:r>
          </w:p>
          <w:p w:rsidR="005A58AE" w:rsidRPr="005A58AE" w:rsidRDefault="005A58AE" w:rsidP="005A58AE">
            <w:pPr>
              <w:rPr>
                <w:rStyle w:val="Hyperlink"/>
              </w:rPr>
            </w:pPr>
            <w:r w:rsidRPr="005A58AE">
              <w:rPr>
                <w:rStyle w:val="Hyperlink"/>
              </w:rPr>
              <w:t xml:space="preserve">               &lt;xsd:element name="physicianCity" type="xsd:string"/&gt;</w:t>
            </w:r>
          </w:p>
          <w:p w:rsidR="005A58AE" w:rsidRPr="005A58AE" w:rsidRDefault="005A58AE" w:rsidP="005A58AE">
            <w:pPr>
              <w:rPr>
                <w:rStyle w:val="Hyperlink"/>
              </w:rPr>
            </w:pPr>
            <w:r w:rsidRPr="005A58AE">
              <w:rPr>
                <w:rStyle w:val="Hyperlink"/>
              </w:rPr>
              <w:t xml:space="preserve">               &lt;xsd:element name="physicianState" type="xsd:string"/&gt;</w:t>
            </w:r>
          </w:p>
          <w:p w:rsidR="005A58AE" w:rsidRPr="005A58AE" w:rsidRDefault="005A58AE" w:rsidP="005A58AE">
            <w:pPr>
              <w:rPr>
                <w:rStyle w:val="Hyperlink"/>
              </w:rPr>
            </w:pPr>
            <w:r w:rsidRPr="005A58AE">
              <w:rPr>
                <w:rStyle w:val="Hyperlink"/>
              </w:rPr>
              <w:t xml:space="preserve">               &lt;xsd:element name="physicianZip" type="xsd:string"/&gt;</w:t>
            </w:r>
          </w:p>
          <w:p w:rsidR="005A58AE" w:rsidRPr="005A58AE" w:rsidRDefault="005A58AE" w:rsidP="005A58AE">
            <w:pPr>
              <w:rPr>
                <w:rStyle w:val="Hyperlink"/>
              </w:rPr>
            </w:pPr>
            <w:r w:rsidRPr="005A58AE">
              <w:rPr>
                <w:rStyle w:val="Hyperlink"/>
              </w:rPr>
              <w:t xml:space="preserve">               &lt;xsd:element name="billableFlag" type="xsd:string"/&gt;</w:t>
            </w:r>
          </w:p>
          <w:p w:rsidR="005A58AE" w:rsidRPr="005A58AE" w:rsidRDefault="005A58AE" w:rsidP="005A58AE">
            <w:pPr>
              <w:rPr>
                <w:rStyle w:val="Hyperlink"/>
              </w:rPr>
            </w:pPr>
            <w:r w:rsidRPr="005A58AE">
              <w:rPr>
                <w:rStyle w:val="Hyperlink"/>
              </w:rPr>
              <w:t xml:space="preserve">               &lt;xsd:element name="billingInstructions" type="xsd:string"/&gt;</w:t>
            </w:r>
          </w:p>
          <w:p w:rsidR="005A58AE" w:rsidRPr="005A58AE" w:rsidRDefault="005A58AE" w:rsidP="005A58AE">
            <w:pPr>
              <w:rPr>
                <w:rStyle w:val="Hyperlink"/>
              </w:rPr>
            </w:pPr>
            <w:r w:rsidRPr="005A58AE">
              <w:rPr>
                <w:rStyle w:val="Hyperlink"/>
              </w:rPr>
              <w:t xml:space="preserve">               &lt;xsd:element name="specialInstructions" type="xsd:string"/&gt;</w:t>
            </w:r>
          </w:p>
          <w:p w:rsidR="005A58AE" w:rsidRPr="005A58AE" w:rsidRDefault="005A58AE" w:rsidP="005A58AE">
            <w:pPr>
              <w:rPr>
                <w:rStyle w:val="Hyperlink"/>
              </w:rPr>
            </w:pPr>
            <w:r w:rsidRPr="005A58AE">
              <w:rPr>
                <w:rStyle w:val="Hyperlink"/>
              </w:rPr>
              <w:t xml:space="preserve">              &lt;xsd:element name="drugTherapyType" type="xsd:string" maxOccurs="unbounded"/&gt;</w:t>
            </w:r>
          </w:p>
          <w:p w:rsidR="005A58AE" w:rsidRPr="005A58AE" w:rsidRDefault="005A58AE" w:rsidP="005A58AE">
            <w:pPr>
              <w:rPr>
                <w:rStyle w:val="Hyperlink"/>
              </w:rPr>
            </w:pPr>
            <w:r w:rsidRPr="005A58AE">
              <w:rPr>
                <w:rStyle w:val="Hyperlink"/>
              </w:rPr>
              <w:t xml:space="preserve">              &lt;xsd:element name="nursingTherapyType" type="xsd:string" maxOccurs="unbounded"/&gt;</w:t>
            </w:r>
          </w:p>
          <w:p w:rsidR="005A58AE" w:rsidRPr="005A58AE" w:rsidRDefault="005A58AE" w:rsidP="005A58AE">
            <w:pPr>
              <w:rPr>
                <w:rStyle w:val="Hyperlink"/>
              </w:rPr>
            </w:pPr>
            <w:r w:rsidRPr="005A58AE">
              <w:rPr>
                <w:rStyle w:val="Hyperlink"/>
              </w:rPr>
              <w:t xml:space="preserve">              &lt;xsd:element name="pcaRequired" type="xsd:boolean"/&gt;</w:t>
            </w:r>
          </w:p>
          <w:p w:rsidR="005A58AE" w:rsidRPr="005A58AE" w:rsidRDefault="005A58AE" w:rsidP="005A58AE">
            <w:pPr>
              <w:rPr>
                <w:rStyle w:val="Hyperlink"/>
              </w:rPr>
            </w:pPr>
            <w:r w:rsidRPr="005A58AE">
              <w:rPr>
                <w:rStyle w:val="Hyperlink"/>
              </w:rPr>
              <w:t xml:space="preserve">              &lt;xsd:element name="lwpahRequired" type="xsd:boolean"/&gt;</w:t>
            </w:r>
          </w:p>
          <w:p w:rsidR="005A58AE" w:rsidRPr="005A58AE" w:rsidRDefault="005A58AE" w:rsidP="005A58AE">
            <w:pPr>
              <w:rPr>
                <w:rStyle w:val="Hyperlink"/>
              </w:rPr>
            </w:pPr>
            <w:r w:rsidRPr="005A58AE">
              <w:rPr>
                <w:rStyle w:val="Hyperlink"/>
              </w:rPr>
              <w:t xml:space="preserve">              &lt;xsd:element name="companyName" type="xsd:string"/&gt;</w:t>
            </w:r>
          </w:p>
          <w:p w:rsidR="005A58AE" w:rsidRPr="005A58AE" w:rsidRDefault="005A58AE" w:rsidP="005A58AE">
            <w:pPr>
              <w:rPr>
                <w:rStyle w:val="Hyperlink"/>
              </w:rPr>
            </w:pPr>
            <w:r w:rsidRPr="005A58AE">
              <w:rPr>
                <w:rStyle w:val="Hyperlink"/>
              </w:rPr>
              <w:t xml:space="preserve">              &lt;xsd:element name="fepPatient" type="xsd:boolean"/&gt;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 xml:space="preserve">         &lt;xsd:element name="apptPatientsRequest" type="tns:ApptPatientsRequest"&gt;</w:t>
            </w:r>
          </w:p>
          <w:p w:rsidR="005A58AE" w:rsidRPr="005A58AE" w:rsidRDefault="005A58AE" w:rsidP="005A58AE">
            <w:pPr>
              <w:rPr>
                <w:rStyle w:val="Hyperlink"/>
              </w:rPr>
            </w:pPr>
            <w:r w:rsidRPr="005A58AE">
              <w:rPr>
                <w:rStyle w:val="Hyperlink"/>
              </w:rPr>
              <w:t xml:space="preserve">            &lt;xsd:annotation&gt;</w:t>
            </w:r>
          </w:p>
          <w:p w:rsidR="005A58AE" w:rsidRPr="005A58AE" w:rsidRDefault="005A58AE" w:rsidP="005A58AE">
            <w:pPr>
              <w:rPr>
                <w:rStyle w:val="Hyperlink"/>
              </w:rPr>
            </w:pPr>
            <w:r w:rsidRPr="005A58AE">
              <w:rPr>
                <w:rStyle w:val="Hyperlink"/>
              </w:rPr>
              <w:t xml:space="preserve">               &lt;xsd:documentation&gt;Gets a list of Patients with scheduled appointments&lt;/xsd:documentation&gt;</w:t>
            </w:r>
          </w:p>
          <w:p w:rsidR="005A58AE" w:rsidRPr="005A58AE" w:rsidRDefault="005A58AE" w:rsidP="005A58AE">
            <w:pPr>
              <w:rPr>
                <w:rStyle w:val="Hyperlink"/>
              </w:rPr>
            </w:pPr>
            <w:r w:rsidRPr="005A58AE">
              <w:rPr>
                <w:rStyle w:val="Hyperlink"/>
              </w:rPr>
              <w:t xml:space="preserve">            &lt;/xsd:annotation&gt;</w:t>
            </w:r>
          </w:p>
          <w:p w:rsidR="005A58AE" w:rsidRPr="005A58AE" w:rsidRDefault="005A58AE" w:rsidP="005A58AE">
            <w:pPr>
              <w:rPr>
                <w:rStyle w:val="Hyperlink"/>
              </w:rPr>
            </w:pPr>
            <w:r w:rsidRPr="005A58AE">
              <w:rPr>
                <w:rStyle w:val="Hyperlink"/>
              </w:rPr>
              <w:t xml:space="preserve">         &lt;/xsd:element&gt;</w:t>
            </w:r>
          </w:p>
          <w:p w:rsidR="005A58AE" w:rsidRPr="005A58AE" w:rsidRDefault="005A58AE" w:rsidP="005A58AE">
            <w:pPr>
              <w:rPr>
                <w:rStyle w:val="Hyperlink"/>
              </w:rPr>
            </w:pPr>
            <w:r w:rsidRPr="005A58AE">
              <w:rPr>
                <w:rStyle w:val="Hyperlink"/>
              </w:rPr>
              <w:t xml:space="preserve">         &lt;xsd:complexType name="ApptPatientsRequest"&gt;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&lt;xsd:element maxOccurs="1" minOccurs="1" name="nurseUserName" type="xsd:string"/&gt;</w:t>
            </w:r>
          </w:p>
          <w:p w:rsidR="005A58AE" w:rsidRPr="005A58AE" w:rsidRDefault="005A58AE" w:rsidP="005A58AE">
            <w:pPr>
              <w:rPr>
                <w:rStyle w:val="Hyperlink"/>
              </w:rPr>
            </w:pPr>
            <w:r w:rsidRPr="005A58AE">
              <w:rPr>
                <w:rStyle w:val="Hyperlink"/>
              </w:rPr>
              <w:t xml:space="preserve">               &lt;xsd:element maxOccurs="1" minOccurs="1" name="apptsDaysBefore" type="xsd:int"/&gt;</w:t>
            </w:r>
          </w:p>
          <w:p w:rsidR="005A58AE" w:rsidRPr="005A58AE" w:rsidRDefault="005A58AE" w:rsidP="005A58AE">
            <w:pPr>
              <w:rPr>
                <w:rStyle w:val="Hyperlink"/>
              </w:rPr>
            </w:pPr>
            <w:r w:rsidRPr="005A58AE">
              <w:rPr>
                <w:rStyle w:val="Hyperlink"/>
              </w:rPr>
              <w:lastRenderedPageBreak/>
              <w:t xml:space="preserve">               &lt;xsd:element maxOccurs="1" minOccurs="1" name="apptsDaysAfter" type="xsd:int"/&gt;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 xml:space="preserve">         &lt;xsd:element name="apptPatientsResponse" type="tns:ApptPatientsResponse"&gt;</w:t>
            </w:r>
          </w:p>
          <w:p w:rsidR="005A58AE" w:rsidRPr="005A58AE" w:rsidRDefault="005A58AE" w:rsidP="005A58AE">
            <w:pPr>
              <w:rPr>
                <w:rStyle w:val="Hyperlink"/>
              </w:rPr>
            </w:pPr>
            <w:r w:rsidRPr="005A58AE">
              <w:rPr>
                <w:rStyle w:val="Hyperlink"/>
              </w:rPr>
              <w:t xml:space="preserve">            &lt;xsd:annotation&gt;</w:t>
            </w:r>
          </w:p>
          <w:p w:rsidR="005A58AE" w:rsidRPr="005A58AE" w:rsidRDefault="005A58AE" w:rsidP="005A58AE">
            <w:pPr>
              <w:rPr>
                <w:rStyle w:val="Hyperlink"/>
              </w:rPr>
            </w:pPr>
            <w:r w:rsidRPr="005A58AE">
              <w:rPr>
                <w:rStyle w:val="Hyperlink"/>
              </w:rPr>
              <w:t xml:space="preserve">               &lt;xsd:documentation&gt;Gets a list of Patients with scheduled appointments&lt;/xsd:documentation&gt;</w:t>
            </w:r>
          </w:p>
          <w:p w:rsidR="005A58AE" w:rsidRPr="005A58AE" w:rsidRDefault="005A58AE" w:rsidP="005A58AE">
            <w:pPr>
              <w:rPr>
                <w:rStyle w:val="Hyperlink"/>
              </w:rPr>
            </w:pPr>
            <w:r w:rsidRPr="005A58AE">
              <w:rPr>
                <w:rStyle w:val="Hyperlink"/>
              </w:rPr>
              <w:t xml:space="preserve">            &lt;/xsd:annotation&gt;</w:t>
            </w:r>
          </w:p>
          <w:p w:rsidR="005A58AE" w:rsidRPr="005A58AE" w:rsidRDefault="005A58AE" w:rsidP="005A58AE">
            <w:pPr>
              <w:rPr>
                <w:rStyle w:val="Hyperlink"/>
              </w:rPr>
            </w:pPr>
            <w:r w:rsidRPr="005A58AE">
              <w:rPr>
                <w:rStyle w:val="Hyperlink"/>
              </w:rPr>
              <w:t xml:space="preserve">         &lt;/xsd:element&gt;</w:t>
            </w:r>
          </w:p>
          <w:p w:rsidR="005A58AE" w:rsidRPr="005A58AE" w:rsidRDefault="005A58AE" w:rsidP="005A58AE">
            <w:pPr>
              <w:rPr>
                <w:rStyle w:val="Hyperlink"/>
              </w:rPr>
            </w:pPr>
            <w:r w:rsidRPr="005A58AE">
              <w:rPr>
                <w:rStyle w:val="Hyperlink"/>
              </w:rPr>
              <w:t xml:space="preserve">         &lt;xsd:complexType name="ApptPatientsResponse"&gt;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&lt;xsd:element name="nurseId" type="xsd:int"/&gt;</w:t>
            </w:r>
          </w:p>
          <w:p w:rsidR="005A58AE" w:rsidRPr="005A58AE" w:rsidRDefault="005A58AE" w:rsidP="005A58AE">
            <w:pPr>
              <w:rPr>
                <w:rStyle w:val="Hyperlink"/>
              </w:rPr>
            </w:pPr>
            <w:r w:rsidRPr="005A58AE">
              <w:rPr>
                <w:rStyle w:val="Hyperlink"/>
              </w:rPr>
              <w:t xml:space="preserve">               &lt;xsd:element name="nurseName" type="xsd:string"/&gt;</w:t>
            </w:r>
          </w:p>
          <w:p w:rsidR="005A58AE" w:rsidRPr="005A58AE" w:rsidRDefault="005A58AE" w:rsidP="005A58AE">
            <w:pPr>
              <w:rPr>
                <w:rStyle w:val="Hyperlink"/>
              </w:rPr>
            </w:pPr>
            <w:r w:rsidRPr="005A58AE">
              <w:rPr>
                <w:rStyle w:val="Hyperlink"/>
              </w:rPr>
              <w:t xml:space="preserve">               &lt;xsd:element name="searchHits" type="xsd:int" nillable="true"/&gt;</w:t>
            </w:r>
          </w:p>
          <w:p w:rsidR="005A58AE" w:rsidRPr="005A58AE" w:rsidRDefault="005A58AE" w:rsidP="005A58AE">
            <w:pPr>
              <w:rPr>
                <w:rStyle w:val="Hyperlink"/>
              </w:rPr>
            </w:pPr>
            <w:r w:rsidRPr="005A58AE">
              <w:rPr>
                <w:rStyle w:val="Hyperlink"/>
              </w:rPr>
              <w:t xml:space="preserve">               &lt;xsd:element   name="apptPatientInformation"</w:t>
            </w:r>
          </w:p>
          <w:p w:rsidR="005A58AE" w:rsidRPr="005A58AE" w:rsidRDefault="005A58AE" w:rsidP="005A58AE">
            <w:pPr>
              <w:rPr>
                <w:rStyle w:val="Hyperlink"/>
              </w:rPr>
            </w:pPr>
            <w:r w:rsidRPr="005A58AE">
              <w:rPr>
                <w:rStyle w:val="Hyperlink"/>
              </w:rPr>
              <w:t xml:space="preserve">                           type="tns:ApptPatientInformationType" maxOccurs="unbounded" minOccurs="0"/&gt;</w:t>
            </w:r>
          </w:p>
          <w:p w:rsidR="005A58AE" w:rsidRPr="005A58AE" w:rsidRDefault="005A58AE" w:rsidP="005A58AE">
            <w:pPr>
              <w:rPr>
                <w:rStyle w:val="Hyperlink"/>
              </w:rPr>
            </w:pPr>
            <w:r w:rsidRPr="005A58AE">
              <w:rPr>
                <w:rStyle w:val="Hyperlink"/>
              </w:rPr>
              <w:t xml:space="preserve">               &lt;xsd:element name="responseText" type="xsd:string"/&gt;</w:t>
            </w:r>
          </w:p>
          <w:p w:rsidR="005A58AE" w:rsidRPr="005A58AE" w:rsidRDefault="005A58AE" w:rsidP="005A58AE">
            <w:pPr>
              <w:rPr>
                <w:rStyle w:val="Hyperlink"/>
              </w:rPr>
            </w:pPr>
            <w:r w:rsidRPr="005A58AE">
              <w:rPr>
                <w:rStyle w:val="Hyperlink"/>
              </w:rPr>
              <w:t xml:space="preserve">               &lt;xsd:element name="responseCode" type="xsd:int"/&gt;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 xml:space="preserve">         &lt;xsd:complexType name="ApptPatientInformationType"&gt;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w:t>
            </w:r>
            <w:r w:rsidRPr="005A58AE">
              <w:rPr>
                <w:rStyle w:val="Hyperlink"/>
              </w:rPr>
              <w:tab/>
              <w:t>&lt;!-- These are the fields requested to be displayed on the search</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results screen for each patient that meets the search criteria. --&gt;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name="patientId" type="xsd:int"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nillable="true" /&gt;</w:t>
            </w:r>
          </w:p>
          <w:p w:rsidR="005A58AE" w:rsidRPr="005A58AE" w:rsidRDefault="005A58AE" w:rsidP="005A58AE">
            <w:pPr>
              <w:rPr>
                <w:rStyle w:val="Hyperlink"/>
              </w:rPr>
            </w:pPr>
            <w:r w:rsidRPr="005A58AE">
              <w:rPr>
                <w:rStyle w:val="Hyperlink"/>
              </w:rPr>
              <w:t xml:space="preserve">            </w:t>
            </w:r>
            <w:r w:rsidRPr="005A58AE">
              <w:rPr>
                <w:rStyle w:val="Hyperlink"/>
              </w:rPr>
              <w:tab/>
              <w:t>&lt;xsd:element name="firstName" type="xsd:string" /&gt;</w:t>
            </w:r>
          </w:p>
          <w:p w:rsidR="005A58AE" w:rsidRPr="005A58AE" w:rsidRDefault="005A58AE" w:rsidP="005A58AE">
            <w:pPr>
              <w:rPr>
                <w:rStyle w:val="Hyperlink"/>
              </w:rPr>
            </w:pPr>
            <w:r w:rsidRPr="005A58AE">
              <w:rPr>
                <w:rStyle w:val="Hyperlink"/>
              </w:rPr>
              <w:t xml:space="preserve">            </w:t>
            </w:r>
            <w:r w:rsidRPr="005A58AE">
              <w:rPr>
                <w:rStyle w:val="Hyperlink"/>
              </w:rPr>
              <w:tab/>
              <w:t>&lt;xsd:element name="lastName" type="xsd:string" /&gt;</w:t>
            </w:r>
          </w:p>
          <w:p w:rsidR="005A58AE" w:rsidRPr="005A58AE" w:rsidRDefault="005A58AE" w:rsidP="005A58AE">
            <w:pPr>
              <w:rPr>
                <w:rStyle w:val="Hyperlink"/>
              </w:rPr>
            </w:pPr>
            <w:r w:rsidRPr="005A58AE">
              <w:rPr>
                <w:rStyle w:val="Hyperlink"/>
              </w:rPr>
              <w:t xml:space="preserve">            </w:t>
            </w:r>
            <w:r w:rsidRPr="005A58AE">
              <w:rPr>
                <w:rStyle w:val="Hyperlink"/>
              </w:rPr>
              <w:tab/>
              <w:t>&lt;xsd:element name="sex"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name="NewElement"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name="city"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name="state"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name="zip"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name="birthDate" type="date"&gt;&lt;/xsd:element&gt;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name="physicianFirstName"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name="physicianLastName" type="string"&gt;&lt;/xsd:element&gt;</w:t>
            </w:r>
          </w:p>
          <w:p w:rsidR="005A58AE" w:rsidRPr="005A58AE" w:rsidRDefault="005A58AE" w:rsidP="005A58AE">
            <w:pPr>
              <w:rPr>
                <w:rStyle w:val="Hyperlink"/>
              </w:rPr>
            </w:pPr>
            <w:r w:rsidRPr="005A58AE">
              <w:rPr>
                <w:rStyle w:val="Hyperlink"/>
              </w:rPr>
              <w:lastRenderedPageBreak/>
              <w:t xml:space="preserve">            </w:t>
            </w:r>
            <w:r w:rsidRPr="005A58AE">
              <w:rPr>
                <w:rStyle w:val="Hyperlink"/>
              </w:rPr>
              <w:tab/>
              <w:t>&lt;xsd:element name="physicianStreet"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name="physicianState"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name="physicianCity"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name="physicianZip"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name="billableFlag"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name="billingInstructions"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name="specialInstructions"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name="drugTherapyType" type="string"</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minOccurs="0" maxOccurs="unbounded"&gt;</w:t>
            </w:r>
          </w:p>
          <w:p w:rsidR="005A58AE" w:rsidRPr="005A58AE" w:rsidRDefault="005A58AE" w:rsidP="005A58AE">
            <w:pPr>
              <w:rPr>
                <w:rStyle w:val="Hyperlink"/>
              </w:rPr>
            </w:pPr>
            <w:r w:rsidRPr="005A58AE">
              <w:rPr>
                <w:rStyle w:val="Hyperlink"/>
              </w:rPr>
              <w:t xml:space="preserve">            </w:t>
            </w:r>
            <w:r w:rsidRPr="005A58AE">
              <w:rPr>
                <w:rStyle w:val="Hyperlink"/>
              </w:rPr>
              <w:tab/>
              <w: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name="nursingTherapyType" type="string"</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maxOccurs="unbounded" minOccurs="0"&gt;</w:t>
            </w:r>
          </w:p>
          <w:p w:rsidR="005A58AE" w:rsidRPr="005A58AE" w:rsidRDefault="005A58AE" w:rsidP="005A58AE">
            <w:pPr>
              <w:rPr>
                <w:rStyle w:val="Hyperlink"/>
              </w:rPr>
            </w:pPr>
            <w:r w:rsidRPr="005A58AE">
              <w:rPr>
                <w:rStyle w:val="Hyperlink"/>
              </w:rPr>
              <w:t xml:space="preserve">            </w:t>
            </w:r>
            <w:r w:rsidRPr="005A58AE">
              <w:rPr>
                <w:rStyle w:val="Hyperlink"/>
              </w:rPr>
              <w:tab/>
              <w: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name="pcaRequired" type="boolean"&gt;&lt;/xsd:element&gt;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name="lwpahRequired" type="boolean"&gt;&lt;/xsd:element&gt;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name="companyName"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name="fepPatient" type="boolean"&gt;&lt;/xsd:element&gt;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&lt;xsd:element name="apptInformation"</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type="tns:ApptInformationType" minOccurs="0"</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maxOccurs="unbounded"&gt;</w:t>
            </w:r>
          </w:p>
          <w:p w:rsidR="005A58AE" w:rsidRPr="005A58AE" w:rsidRDefault="005A58AE" w:rsidP="005A58AE">
            <w:pPr>
              <w:rPr>
                <w:rStyle w:val="Hyperlink"/>
              </w:rPr>
            </w:pPr>
            <w:r w:rsidRPr="005A58AE">
              <w:rPr>
                <w:rStyle w:val="Hyperlink"/>
              </w:rPr>
              <w:t xml:space="preserve">            </w:t>
            </w:r>
            <w:r w:rsidRPr="005A58AE">
              <w:rPr>
                <w:rStyle w:val="Hyperlink"/>
              </w:rPr>
              <w:tab/>
              <w:t>&lt;/xsd:element&gt;</w:t>
            </w:r>
          </w:p>
          <w:p w:rsidR="005A58AE" w:rsidRPr="005A58AE" w:rsidRDefault="005A58AE" w:rsidP="005A58AE">
            <w:pPr>
              <w:rPr>
                <w:rStyle w:val="Hyperlink"/>
              </w:rPr>
            </w:pPr>
            <w:r w:rsidRPr="005A58AE">
              <w:rPr>
                <w:rStyle w:val="Hyperlink"/>
              </w:rPr>
              <w:t xml:space="preserve">            &lt;/xsd:sequence&gt;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 xml:space="preserve">      </w:t>
            </w:r>
          </w:p>
          <w:p w:rsidR="005A58AE" w:rsidRPr="005A58AE" w:rsidRDefault="005A58AE" w:rsidP="005A58AE">
            <w:pPr>
              <w:rPr>
                <w:rStyle w:val="Hyperlink"/>
              </w:rPr>
            </w:pPr>
            <w:r w:rsidRPr="005A58AE">
              <w:rPr>
                <w:rStyle w:val="Hyperlink"/>
              </w:rPr>
              <w:t xml:space="preserve">         &lt;xsd:complexType name="ApptInformationType"&gt;</w:t>
            </w:r>
          </w:p>
          <w:p w:rsidR="005A58AE" w:rsidRPr="005A58AE" w:rsidRDefault="005A58AE" w:rsidP="005A58AE">
            <w:pPr>
              <w:rPr>
                <w:rStyle w:val="Hyperlink"/>
              </w:rPr>
            </w:pPr>
            <w:r w:rsidRPr="005A58AE">
              <w:rPr>
                <w:rStyle w:val="Hyperlink"/>
              </w:rPr>
              <w:t xml:space="preserve">         </w:t>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name="appointmentId" type="int"&gt;&lt;/xsd:element&gt;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name="appointmentDate"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name="appointmentTime"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 xml:space="preserve">         &lt;xsd:element name="getApptListFault"&gt;</w:t>
            </w:r>
          </w:p>
          <w:p w:rsidR="005A58AE" w:rsidRPr="005A58AE" w:rsidRDefault="005A58AE" w:rsidP="005A58AE">
            <w:pPr>
              <w:rPr>
                <w:rStyle w:val="Hyperlink"/>
              </w:rPr>
            </w:pPr>
            <w:r w:rsidRPr="005A58AE">
              <w:rPr>
                <w:rStyle w:val="Hyperlink"/>
              </w:rPr>
              <w:t xml:space="preserve">         </w:t>
            </w:r>
            <w:r w:rsidRPr="005A58AE">
              <w:rPr>
                <w:rStyle w:val="Hyperlink"/>
              </w:rPr>
              <w:tab/>
              <w:t>&lt;xsd:complexType&gt;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&lt;xsd:element name="getApptListFault"</w:t>
            </w:r>
          </w:p>
          <w:p w:rsidR="005A58AE" w:rsidRPr="005A58AE" w:rsidRDefault="005A58AE" w:rsidP="005A58AE">
            <w:pPr>
              <w:rPr>
                <w:rStyle w:val="Hyperlink"/>
              </w:rPr>
            </w:pPr>
            <w:r w:rsidRPr="005A58AE">
              <w:rPr>
                <w:rStyle w:val="Hyperlink"/>
              </w:rPr>
              <w:lastRenderedPageBreak/>
              <w:t xml:space="preserve">         </w:t>
            </w:r>
            <w:r w:rsidRPr="005A58AE">
              <w:rPr>
                <w:rStyle w:val="Hyperlink"/>
              </w:rPr>
              <w:tab/>
            </w:r>
            <w:r w:rsidRPr="005A58AE">
              <w:rPr>
                <w:rStyle w:val="Hyperlink"/>
              </w:rPr>
              <w:tab/>
            </w:r>
            <w:r w:rsidRPr="005A58AE">
              <w:rPr>
                <w:rStyle w:val="Hyperlink"/>
              </w:rPr>
              <w:tab/>
            </w:r>
            <w:r w:rsidRPr="005A58AE">
              <w:rPr>
                <w:rStyle w:val="Hyperlink"/>
              </w:rPr>
              <w:tab/>
              <w:t>type="tns:faultType"&gt;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t>&lt;/xsd:complexType&gt;</w:t>
            </w:r>
          </w:p>
          <w:p w:rsidR="005A58AE" w:rsidRPr="005A58AE" w:rsidRDefault="005A58AE" w:rsidP="005A58AE">
            <w:pPr>
              <w:rPr>
                <w:rStyle w:val="Hyperlink"/>
              </w:rPr>
            </w:pPr>
            <w:r w:rsidRPr="005A58AE">
              <w:rPr>
                <w:rStyle w:val="Hyperlink"/>
              </w:rPr>
              <w:t xml:space="preserve">         &lt;/xsd:element&gt;</w:t>
            </w:r>
          </w:p>
          <w:p w:rsidR="005A58AE" w:rsidRPr="005A58AE" w:rsidRDefault="005A58AE" w:rsidP="005A58AE">
            <w:pPr>
              <w:rPr>
                <w:rStyle w:val="Hyperlink"/>
              </w:rPr>
            </w:pPr>
            <w:r w:rsidRPr="005A58AE">
              <w:rPr>
                <w:rStyle w:val="Hyperlink"/>
              </w:rPr>
              <w:t xml:space="preserve">         &lt;xsd:element name="uploadNoteFault"&gt;</w:t>
            </w:r>
          </w:p>
          <w:p w:rsidR="005A58AE" w:rsidRPr="005A58AE" w:rsidRDefault="005A58AE" w:rsidP="005A58AE">
            <w:pPr>
              <w:rPr>
                <w:rStyle w:val="Hyperlink"/>
              </w:rPr>
            </w:pPr>
            <w:r w:rsidRPr="005A58AE">
              <w:rPr>
                <w:rStyle w:val="Hyperlink"/>
              </w:rPr>
              <w:t xml:space="preserve">         </w:t>
            </w:r>
            <w:r w:rsidRPr="005A58AE">
              <w:rPr>
                <w:rStyle w:val="Hyperlink"/>
              </w:rPr>
              <w:tab/>
              <w:t>&lt;xsd:complexType&gt;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&lt;xsd:element name="uploadNoteFault"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r>
            <w:r w:rsidRPr="005A58AE">
              <w:rPr>
                <w:rStyle w:val="Hyperlink"/>
              </w:rPr>
              <w:tab/>
              <w:t>type="string"&gt;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t>&lt;/xsd:complexType&gt;</w:t>
            </w:r>
          </w:p>
          <w:p w:rsidR="005A58AE" w:rsidRPr="005A58AE" w:rsidRDefault="005A58AE" w:rsidP="005A58AE">
            <w:pPr>
              <w:rPr>
                <w:rStyle w:val="Hyperlink"/>
              </w:rPr>
            </w:pPr>
            <w:r w:rsidRPr="005A58AE">
              <w:rPr>
                <w:rStyle w:val="Hyperlink"/>
              </w:rPr>
              <w:t xml:space="preserve">         &lt;/xsd:element&gt;</w:t>
            </w:r>
          </w:p>
          <w:p w:rsidR="005A58AE" w:rsidRPr="005A58AE" w:rsidRDefault="005A58AE" w:rsidP="005A58AE">
            <w:pPr>
              <w:rPr>
                <w:rStyle w:val="Hyperlink"/>
              </w:rPr>
            </w:pPr>
            <w:r w:rsidRPr="005A58AE">
              <w:rPr>
                <w:rStyle w:val="Hyperlink"/>
              </w:rPr>
              <w:tab/>
            </w:r>
            <w:r w:rsidRPr="005A58AE">
              <w:rPr>
                <w:rStyle w:val="Hyperlink"/>
              </w:rPr>
              <w:tab/>
            </w:r>
          </w:p>
          <w:p w:rsidR="005A58AE" w:rsidRPr="005A58AE" w:rsidRDefault="005A58AE" w:rsidP="005A58AE">
            <w:pPr>
              <w:rPr>
                <w:rStyle w:val="Hyperlink"/>
              </w:rPr>
            </w:pPr>
            <w:r w:rsidRPr="005A58AE">
              <w:rPr>
                <w:rStyle w:val="Hyperlink"/>
              </w:rPr>
              <w:t xml:space="preserve">         &lt;xsd:complexType name="faultType"&gt;</w:t>
            </w:r>
          </w:p>
          <w:p w:rsidR="005A58AE" w:rsidRPr="005A58AE" w:rsidRDefault="005A58AE" w:rsidP="005A58AE">
            <w:pPr>
              <w:rPr>
                <w:rStyle w:val="Hyperlink"/>
              </w:rPr>
            </w:pPr>
            <w:r w:rsidRPr="005A58AE">
              <w:rPr>
                <w:rStyle w:val="Hyperlink"/>
              </w:rPr>
              <w:t xml:space="preserve">         </w:t>
            </w:r>
            <w:r w:rsidRPr="005A58AE">
              <w:rPr>
                <w:rStyle w:val="Hyperlink"/>
              </w:rPr>
              <w:tab/>
              <w:t>&lt;xsd:sequence&gt;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name="faultCode" type="int"&gt;&lt;/xsd:element&gt;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name="faultString" type="string"&gt;&lt;/xsd:element&gt;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name="userId" type="int" minOccurs="0" maxOccurs="1"&gt;&lt;/xsd:element&gt;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name="userName" type="string" minOccurs="0" maxOccurs="1"&gt;&lt;/xsd:element&gt;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name="authToken" type="string" minOccurs="0" maxOccurs="1"&gt;&lt;/xsd:element&gt;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&lt;xsd:element name="faultDescription" type="string" minOccurs="0" maxOccurs="unbounded"&gt;&lt;/xsd:element&gt;</w:t>
            </w:r>
          </w:p>
          <w:p w:rsidR="005A58AE" w:rsidRPr="005A58AE" w:rsidRDefault="005A58AE" w:rsidP="005A58AE">
            <w:pPr>
              <w:rPr>
                <w:rStyle w:val="Hyperlink"/>
              </w:rPr>
            </w:pPr>
            <w:r w:rsidRPr="005A58AE">
              <w:rPr>
                <w:rStyle w:val="Hyperlink"/>
              </w:rPr>
              <w:t xml:space="preserve">         </w:t>
            </w:r>
            <w:r w:rsidRPr="005A58AE">
              <w:rPr>
                <w:rStyle w:val="Hyperlink"/>
              </w:rPr>
              <w:tab/>
              <w:t>&lt;/xsd:sequence&gt;</w:t>
            </w:r>
          </w:p>
          <w:p w:rsidR="005A58AE" w:rsidRPr="005A58AE" w:rsidRDefault="005A58AE" w:rsidP="005A58AE">
            <w:pPr>
              <w:rPr>
                <w:rStyle w:val="Hyperlink"/>
              </w:rPr>
            </w:pPr>
            <w:r w:rsidRPr="005A58AE">
              <w:rPr>
                <w:rStyle w:val="Hyperlink"/>
              </w:rPr>
              <w:t xml:space="preserve">         &lt;/xsd:complexType&gt;</w:t>
            </w:r>
          </w:p>
          <w:p w:rsidR="005A58AE" w:rsidRPr="005A58AE" w:rsidRDefault="005A58AE" w:rsidP="005A58AE">
            <w:pPr>
              <w:rPr>
                <w:rStyle w:val="Hyperlink"/>
              </w:rPr>
            </w:pPr>
            <w:r w:rsidRPr="005A58AE">
              <w:rPr>
                <w:rStyle w:val="Hyperlink"/>
              </w:rPr>
              <w:tab/>
            </w:r>
            <w:r w:rsidRPr="005A58AE">
              <w:rPr>
                <w:rStyle w:val="Hyperlink"/>
              </w:rPr>
              <w:tab/>
              <w:t>&lt;/xsd:schema&gt;</w:t>
            </w:r>
          </w:p>
          <w:p w:rsidR="005A58AE" w:rsidRPr="005A58AE" w:rsidRDefault="005A58AE" w:rsidP="005A58AE">
            <w:pPr>
              <w:rPr>
                <w:rStyle w:val="Hyperlink"/>
              </w:rPr>
            </w:pPr>
          </w:p>
          <w:p w:rsidR="005A58AE" w:rsidRPr="005A58AE" w:rsidRDefault="005A58AE" w:rsidP="005A58AE">
            <w:pPr>
              <w:rPr>
                <w:rStyle w:val="Hyperlink"/>
              </w:rPr>
            </w:pPr>
            <w:r w:rsidRPr="005A58AE">
              <w:rPr>
                <w:rStyle w:val="Hyperlink"/>
              </w:rPr>
              <w:t xml:space="preserve">    &lt;/types&gt;</w:t>
            </w:r>
          </w:p>
          <w:p w:rsidR="005A58AE" w:rsidRPr="005A58AE" w:rsidRDefault="005A58AE" w:rsidP="005A58AE">
            <w:pPr>
              <w:rPr>
                <w:rStyle w:val="Hyperlink"/>
              </w:rPr>
            </w:pPr>
            <w:r w:rsidRPr="005A58AE">
              <w:rPr>
                <w:rStyle w:val="Hyperlink"/>
              </w:rPr>
              <w:t xml:space="preserve">   &lt;message name="ApptPatientsRequest"&gt;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element="tns:apptPatientsRequest"&gt;&lt;/part&gt;</w:t>
            </w:r>
          </w:p>
          <w:p w:rsidR="005A58AE" w:rsidRPr="005A58AE" w:rsidRDefault="005A58AE" w:rsidP="005A58AE">
            <w:pPr>
              <w:rPr>
                <w:rStyle w:val="Hyperlink"/>
              </w:rPr>
            </w:pPr>
            <w:r w:rsidRPr="005A58AE">
              <w:rPr>
                <w:rStyle w:val="Hyperlink"/>
              </w:rPr>
              <w:t xml:space="preserve">   &lt;/message&gt;</w:t>
            </w:r>
          </w:p>
          <w:p w:rsidR="005A58AE" w:rsidRPr="005A58AE" w:rsidRDefault="005A58AE" w:rsidP="005A58AE">
            <w:pPr>
              <w:rPr>
                <w:rStyle w:val="Hyperlink"/>
              </w:rPr>
            </w:pPr>
            <w:r w:rsidRPr="005A58AE">
              <w:rPr>
                <w:rStyle w:val="Hyperlink"/>
              </w:rPr>
              <w:t xml:space="preserve">   &lt;message name="ApptPatientsResponse"&gt;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element="tns:apptPatientsResponse"&gt;&lt;/part&gt;</w:t>
            </w:r>
          </w:p>
          <w:p w:rsidR="005A58AE" w:rsidRPr="005A58AE" w:rsidRDefault="005A58AE" w:rsidP="005A58AE">
            <w:pPr>
              <w:rPr>
                <w:rStyle w:val="Hyperlink"/>
              </w:rPr>
            </w:pPr>
            <w:r w:rsidRPr="005A58AE">
              <w:rPr>
                <w:rStyle w:val="Hyperlink"/>
              </w:rPr>
              <w:lastRenderedPageBreak/>
              <w:t xml:space="preserve">   &lt;/message&gt;</w:t>
            </w:r>
          </w:p>
          <w:p w:rsidR="005A58AE" w:rsidRPr="005A58AE" w:rsidRDefault="005A58AE" w:rsidP="005A58AE">
            <w:pPr>
              <w:rPr>
                <w:rStyle w:val="Hyperlink"/>
              </w:rPr>
            </w:pPr>
            <w:r w:rsidRPr="005A58AE">
              <w:rPr>
                <w:rStyle w:val="Hyperlink"/>
              </w:rPr>
              <w:t xml:space="preserve">   &lt;message name="uploadNoteRequest"&gt;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element="tns:noteElement"&gt;&lt;/part&gt;</w:t>
            </w:r>
          </w:p>
          <w:p w:rsidR="005A58AE" w:rsidRPr="005A58AE" w:rsidRDefault="005A58AE" w:rsidP="005A58AE">
            <w:pPr>
              <w:rPr>
                <w:rStyle w:val="Hyperlink"/>
              </w:rPr>
            </w:pPr>
            <w:r w:rsidRPr="005A58AE">
              <w:rPr>
                <w:rStyle w:val="Hyperlink"/>
              </w:rPr>
              <w:t xml:space="preserve">   &lt;/message&gt;</w:t>
            </w:r>
          </w:p>
          <w:p w:rsidR="005A58AE" w:rsidRPr="005A58AE" w:rsidRDefault="005A58AE" w:rsidP="005A58AE">
            <w:pPr>
              <w:rPr>
                <w:rStyle w:val="Hyperlink"/>
              </w:rPr>
            </w:pPr>
            <w:r w:rsidRPr="005A58AE">
              <w:rPr>
                <w:rStyle w:val="Hyperlink"/>
              </w:rPr>
              <w:t xml:space="preserve">   &lt;message name="uploadNoteResponse"&gt;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element="tns:uploadNoteResponse"&gt;&lt;/part&gt;</w:t>
            </w:r>
          </w:p>
          <w:p w:rsidR="005A58AE" w:rsidRPr="005A58AE" w:rsidRDefault="005A58AE" w:rsidP="005A58AE">
            <w:pPr>
              <w:rPr>
                <w:rStyle w:val="Hyperlink"/>
              </w:rPr>
            </w:pPr>
            <w:r w:rsidRPr="005A58AE">
              <w:rPr>
                <w:rStyle w:val="Hyperlink"/>
              </w:rPr>
              <w:t xml:space="preserve">   &lt;/message&gt;</w:t>
            </w:r>
          </w:p>
          <w:p w:rsidR="005A58AE" w:rsidRPr="005A58AE" w:rsidRDefault="005A58AE" w:rsidP="005A58AE">
            <w:pPr>
              <w:rPr>
                <w:rStyle w:val="Hyperlink"/>
              </w:rPr>
            </w:pPr>
            <w:r w:rsidRPr="005A58AE">
              <w:rPr>
                <w:rStyle w:val="Hyperlink"/>
              </w:rPr>
              <w:t xml:space="preserve">   &lt;message name="getApptListFault"&gt;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element="tns:getApptListFault"&gt;&lt;/part&gt;</w:t>
            </w:r>
          </w:p>
          <w:p w:rsidR="005A58AE" w:rsidRPr="005A58AE" w:rsidRDefault="005A58AE" w:rsidP="005A58AE">
            <w:pPr>
              <w:rPr>
                <w:rStyle w:val="Hyperlink"/>
              </w:rPr>
            </w:pPr>
            <w:r w:rsidRPr="005A58AE">
              <w:rPr>
                <w:rStyle w:val="Hyperlink"/>
              </w:rPr>
              <w:t xml:space="preserve">   &lt;/message&gt;</w:t>
            </w:r>
          </w:p>
          <w:p w:rsidR="005A58AE" w:rsidRPr="005A58AE" w:rsidRDefault="005A58AE" w:rsidP="005A58AE">
            <w:pPr>
              <w:rPr>
                <w:rStyle w:val="Hyperlink"/>
              </w:rPr>
            </w:pPr>
            <w:r w:rsidRPr="005A58AE">
              <w:rPr>
                <w:rStyle w:val="Hyperlink"/>
              </w:rPr>
              <w:t xml:space="preserve">   &lt;message name="uploadNoteFault"&gt;</w:t>
            </w:r>
          </w:p>
          <w:p w:rsidR="005A58AE" w:rsidRPr="005A58AE" w:rsidRDefault="005A58AE" w:rsidP="005A58AE">
            <w:pPr>
              <w:rPr>
                <w:rStyle w:val="Hyperlink"/>
              </w:rPr>
            </w:pPr>
            <w:r w:rsidRPr="005A58AE">
              <w:rPr>
                <w:rStyle w:val="Hyperlink"/>
              </w:rPr>
              <w:t xml:space="preserve">   </w:t>
            </w:r>
            <w:r w:rsidRPr="005A58AE">
              <w:rPr>
                <w:rStyle w:val="Hyperlink"/>
              </w:rPr>
              <w:tab/>
              <w:t>&lt;part name="parameters" element="tns:uploadNoteFault"&gt;&lt;/part&gt;</w:t>
            </w:r>
          </w:p>
          <w:p w:rsidR="005A58AE" w:rsidRPr="005A58AE" w:rsidRDefault="005A58AE" w:rsidP="005A58AE">
            <w:pPr>
              <w:rPr>
                <w:rStyle w:val="Hyperlink"/>
              </w:rPr>
            </w:pPr>
            <w:r w:rsidRPr="005A58AE">
              <w:rPr>
                <w:rStyle w:val="Hyperlink"/>
              </w:rPr>
              <w:t xml:space="preserve">   &lt;/message&gt;</w:t>
            </w:r>
          </w:p>
          <w:p w:rsidR="005A58AE" w:rsidRPr="005A58AE" w:rsidRDefault="005A58AE" w:rsidP="005A58AE">
            <w:pPr>
              <w:rPr>
                <w:rStyle w:val="Hyperlink"/>
              </w:rPr>
            </w:pPr>
            <w:r w:rsidRPr="005A58AE">
              <w:rPr>
                <w:rStyle w:val="Hyperlink"/>
              </w:rPr>
              <w:t xml:space="preserve">   &lt;portType name="MobileNursingGatewayPortType"&gt;</w:t>
            </w:r>
          </w:p>
          <w:p w:rsidR="005A58AE" w:rsidRPr="005A58AE" w:rsidRDefault="005A58AE" w:rsidP="005A58AE">
            <w:pPr>
              <w:rPr>
                <w:rStyle w:val="Hyperlink"/>
              </w:rPr>
            </w:pPr>
            <w:r w:rsidRPr="005A58AE">
              <w:rPr>
                <w:rStyle w:val="Hyperlink"/>
              </w:rPr>
              <w:t xml:space="preserve">      &lt;operation name="getApptList"&gt;</w:t>
            </w:r>
          </w:p>
          <w:p w:rsidR="005A58AE" w:rsidRPr="005A58AE" w:rsidRDefault="005A58AE" w:rsidP="005A58AE">
            <w:pPr>
              <w:rPr>
                <w:rStyle w:val="Hyperlink"/>
              </w:rPr>
            </w:pPr>
            <w:r w:rsidRPr="005A58AE">
              <w:rPr>
                <w:rStyle w:val="Hyperlink"/>
              </w:rPr>
              <w:t xml:space="preserve">      </w:t>
            </w:r>
            <w:r w:rsidRPr="005A58AE">
              <w:rPr>
                <w:rStyle w:val="Hyperlink"/>
              </w:rPr>
              <w:tab/>
              <w:t>&lt;input message="tns:ApptPatientsRequest" name="ApptPatientsRequest"&gt;&lt;/input&gt;</w:t>
            </w:r>
          </w:p>
          <w:p w:rsidR="005A58AE" w:rsidRPr="005A58AE" w:rsidRDefault="005A58AE" w:rsidP="005A58AE">
            <w:pPr>
              <w:rPr>
                <w:rStyle w:val="Hyperlink"/>
              </w:rPr>
            </w:pPr>
            <w:r w:rsidRPr="005A58AE">
              <w:rPr>
                <w:rStyle w:val="Hyperlink"/>
              </w:rPr>
              <w:t xml:space="preserve">      </w:t>
            </w:r>
            <w:r w:rsidRPr="005A58AE">
              <w:rPr>
                <w:rStyle w:val="Hyperlink"/>
              </w:rPr>
              <w:tab/>
              <w:t>&lt;output message="tns:ApptPatientsResponse" name="ApptPatientsResponse"&gt;&lt;/output&gt;</w:t>
            </w:r>
          </w:p>
          <w:p w:rsidR="005A58AE" w:rsidRPr="005A58AE" w:rsidRDefault="005A58AE" w:rsidP="005A58AE">
            <w:pPr>
              <w:rPr>
                <w:rStyle w:val="Hyperlink"/>
              </w:rPr>
            </w:pPr>
            <w:r w:rsidRPr="005A58AE">
              <w:rPr>
                <w:rStyle w:val="Hyperlink"/>
              </w:rPr>
              <w:t xml:space="preserve">            &lt;fault name="fault" message="tns:getApptListFault"&gt;&lt;/fault&gt;</w:t>
            </w:r>
          </w:p>
          <w:p w:rsidR="005A58AE" w:rsidRPr="005A58AE" w:rsidRDefault="005A58AE" w:rsidP="005A58AE">
            <w:pPr>
              <w:rPr>
                <w:rStyle w:val="Hyperlink"/>
              </w:rPr>
            </w:pPr>
            <w:r w:rsidRPr="005A58AE">
              <w:rPr>
                <w:rStyle w:val="Hyperlink"/>
              </w:rPr>
              <w:t xml:space="preserve">        &lt;/operation&gt;</w:t>
            </w:r>
          </w:p>
          <w:p w:rsidR="005A58AE" w:rsidRPr="005A58AE" w:rsidRDefault="005A58AE" w:rsidP="005A58AE">
            <w:pPr>
              <w:rPr>
                <w:rStyle w:val="Hyperlink"/>
              </w:rPr>
            </w:pPr>
            <w:r w:rsidRPr="005A58AE">
              <w:rPr>
                <w:rStyle w:val="Hyperlink"/>
              </w:rPr>
              <w:t xml:space="preserve">      &lt;operation name="uploadNote"&gt;</w:t>
            </w:r>
          </w:p>
          <w:p w:rsidR="005A58AE" w:rsidRPr="005A58AE" w:rsidRDefault="005A58AE" w:rsidP="005A58AE">
            <w:pPr>
              <w:rPr>
                <w:rStyle w:val="Hyperlink"/>
              </w:rPr>
            </w:pPr>
            <w:r w:rsidRPr="005A58AE">
              <w:rPr>
                <w:rStyle w:val="Hyperlink"/>
              </w:rPr>
              <w:t xml:space="preserve">      </w:t>
            </w:r>
            <w:r w:rsidRPr="005A58AE">
              <w:rPr>
                <w:rStyle w:val="Hyperlink"/>
              </w:rPr>
              <w:tab/>
              <w:t>&lt;input message="tns:uploadNoteRequest"&gt;&lt;/input&gt;</w:t>
            </w:r>
          </w:p>
          <w:p w:rsidR="005A58AE" w:rsidRPr="005A58AE" w:rsidRDefault="005A58AE" w:rsidP="005A58AE">
            <w:pPr>
              <w:rPr>
                <w:rStyle w:val="Hyperlink"/>
              </w:rPr>
            </w:pPr>
            <w:r w:rsidRPr="005A58AE">
              <w:rPr>
                <w:rStyle w:val="Hyperlink"/>
              </w:rPr>
              <w:t xml:space="preserve">      </w:t>
            </w:r>
            <w:r w:rsidRPr="005A58AE">
              <w:rPr>
                <w:rStyle w:val="Hyperlink"/>
              </w:rPr>
              <w:tab/>
              <w:t>&lt;output message="tns:uploadNoteResponse"&gt;&lt;/output&gt;</w:t>
            </w:r>
          </w:p>
          <w:p w:rsidR="005A58AE" w:rsidRPr="005A58AE" w:rsidRDefault="005A58AE" w:rsidP="005A58AE">
            <w:pPr>
              <w:rPr>
                <w:rStyle w:val="Hyperlink"/>
              </w:rPr>
            </w:pPr>
            <w:r w:rsidRPr="005A58AE">
              <w:rPr>
                <w:rStyle w:val="Hyperlink"/>
              </w:rPr>
              <w:t xml:space="preserve">            &lt;fault name="fault" message="tns:uploadNoteFault"&gt;&lt;/fault&gt;</w:t>
            </w:r>
          </w:p>
          <w:p w:rsidR="005A58AE" w:rsidRPr="005A58AE" w:rsidRDefault="005A58AE" w:rsidP="005A58AE">
            <w:pPr>
              <w:rPr>
                <w:rStyle w:val="Hyperlink"/>
              </w:rPr>
            </w:pPr>
            <w:r w:rsidRPr="005A58AE">
              <w:rPr>
                <w:rStyle w:val="Hyperlink"/>
              </w:rPr>
              <w:t xml:space="preserve">        &lt;/operation&gt;</w:t>
            </w:r>
          </w:p>
          <w:p w:rsidR="005A58AE" w:rsidRPr="005A58AE" w:rsidRDefault="005A58AE" w:rsidP="005A58AE">
            <w:pPr>
              <w:rPr>
                <w:rStyle w:val="Hyperlink"/>
              </w:rPr>
            </w:pPr>
            <w:r w:rsidRPr="005A58AE">
              <w:rPr>
                <w:rStyle w:val="Hyperlink"/>
              </w:rPr>
              <w:t xml:space="preserve">   &lt;/portType&gt;</w:t>
            </w:r>
          </w:p>
          <w:p w:rsidR="005A58AE" w:rsidRPr="005A58AE" w:rsidRDefault="005A58AE" w:rsidP="005A58AE">
            <w:pPr>
              <w:rPr>
                <w:rStyle w:val="Hyperlink"/>
              </w:rPr>
            </w:pPr>
            <w:r w:rsidRPr="005A58AE">
              <w:rPr>
                <w:rStyle w:val="Hyperlink"/>
              </w:rPr>
              <w:t xml:space="preserve">   </w:t>
            </w:r>
          </w:p>
          <w:p w:rsidR="005A58AE" w:rsidRPr="005A58AE" w:rsidRDefault="005A58AE" w:rsidP="005A58AE">
            <w:pPr>
              <w:rPr>
                <w:rStyle w:val="Hyperlink"/>
              </w:rPr>
            </w:pPr>
            <w:r w:rsidRPr="005A58AE">
              <w:rPr>
                <w:rStyle w:val="Hyperlink"/>
              </w:rPr>
              <w:t xml:space="preserve">   &lt;binding name="MobileNursingGatewayBinding"</w:t>
            </w:r>
          </w:p>
          <w:p w:rsidR="005A58AE" w:rsidRPr="005A58AE" w:rsidRDefault="005A58AE" w:rsidP="005A58AE">
            <w:pPr>
              <w:rPr>
                <w:rStyle w:val="Hyperlink"/>
              </w:rPr>
            </w:pPr>
            <w:r w:rsidRPr="005A58AE">
              <w:rPr>
                <w:rStyle w:val="Hyperlink"/>
              </w:rPr>
              <w:t xml:space="preserve">   </w:t>
            </w:r>
            <w:r w:rsidRPr="005A58AE">
              <w:rPr>
                <w:rStyle w:val="Hyperlink"/>
              </w:rPr>
              <w:tab/>
              <w:t>type="tns:MobileNursingGatewayPortType"&gt;</w:t>
            </w:r>
          </w:p>
          <w:p w:rsidR="005A58AE" w:rsidRPr="005A58AE" w:rsidRDefault="005A58AE" w:rsidP="005A58AE">
            <w:pPr>
              <w:rPr>
                <w:rStyle w:val="Hyperlink"/>
              </w:rPr>
            </w:pPr>
            <w:r w:rsidRPr="005A58AE">
              <w:rPr>
                <w:rStyle w:val="Hyperlink"/>
              </w:rPr>
              <w:t xml:space="preserve">   </w:t>
            </w:r>
            <w:r w:rsidRPr="005A58AE">
              <w:rPr>
                <w:rStyle w:val="Hyperlink"/>
              </w:rPr>
              <w:tab/>
              <w:t>&lt;soap:binding style="document"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transport="http://schemas.xmlsoap.org/soap/http" /&gt;</w:t>
            </w:r>
          </w:p>
          <w:p w:rsidR="005A58AE" w:rsidRPr="005A58AE" w:rsidRDefault="005A58AE" w:rsidP="005A58AE">
            <w:pPr>
              <w:rPr>
                <w:rStyle w:val="Hyperlink"/>
              </w:rPr>
            </w:pPr>
            <w:r w:rsidRPr="005A58AE">
              <w:rPr>
                <w:rStyle w:val="Hyperlink"/>
              </w:rPr>
              <w:t xml:space="preserve">   </w:t>
            </w:r>
            <w:r w:rsidRPr="005A58AE">
              <w:rPr>
                <w:rStyle w:val="Hyperlink"/>
              </w:rPr>
              <w:tab/>
              <w:t>&lt;operation name="getApptList"&gt;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&lt;soap:operation</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soapAction="http://accredohealth.com/services/sgiatms/ATMSSessionService/getApptPatients"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&lt;input name="ApptPatientsRequest"&gt;</w:t>
            </w:r>
          </w:p>
          <w:p w:rsidR="005A58AE" w:rsidRPr="005A58AE" w:rsidRDefault="005A58AE" w:rsidP="005A58AE">
            <w:pPr>
              <w:rPr>
                <w:rStyle w:val="Hyperlink"/>
              </w:rPr>
            </w:pPr>
            <w:r w:rsidRPr="005A58AE">
              <w:rPr>
                <w:rStyle w:val="Hyperlink"/>
              </w:rPr>
              <w:lastRenderedPageBreak/>
              <w:t xml:space="preserve">   </w:t>
            </w:r>
            <w:r w:rsidRPr="005A58AE">
              <w:rPr>
                <w:rStyle w:val="Hyperlink"/>
              </w:rPr>
              <w:tab/>
            </w:r>
            <w:r w:rsidRPr="005A58AE">
              <w:rPr>
                <w:rStyle w:val="Hyperlink"/>
              </w:rPr>
              <w:tab/>
            </w:r>
            <w:r w:rsidRPr="005A58AE">
              <w:rPr>
                <w:rStyle w:val="Hyperlink"/>
              </w:rPr>
              <w:tab/>
              <w:t>&lt;soap:body use="literal"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&lt;/input&gt;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&lt;output name="ApptPatientsResponse"&gt;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&lt;soap:body use="literal"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&lt;/output&gt;</w:t>
            </w:r>
          </w:p>
          <w:p w:rsidR="005A58AE" w:rsidRPr="005A58AE" w:rsidRDefault="005A58AE" w:rsidP="005A58AE">
            <w:pPr>
              <w:rPr>
                <w:rStyle w:val="Hyperlink"/>
              </w:rPr>
            </w:pPr>
            <w:r w:rsidRPr="005A58AE">
              <w:rPr>
                <w:rStyle w:val="Hyperlink"/>
              </w:rPr>
              <w:t xml:space="preserve">   </w:t>
            </w:r>
            <w:r w:rsidRPr="005A58AE">
              <w:rPr>
                <w:rStyle w:val="Hyperlink"/>
              </w:rPr>
              <w:tab/>
              <w:t>&lt;/operation&gt;</w:t>
            </w:r>
          </w:p>
          <w:p w:rsidR="005A58AE" w:rsidRPr="005A58AE" w:rsidRDefault="005A58AE" w:rsidP="005A58AE">
            <w:pPr>
              <w:rPr>
                <w:rStyle w:val="Hyperlink"/>
              </w:rPr>
            </w:pPr>
            <w:r w:rsidRPr="005A58AE">
              <w:rPr>
                <w:rStyle w:val="Hyperlink"/>
              </w:rPr>
              <w:t xml:space="preserve">   </w:t>
            </w:r>
            <w:r w:rsidRPr="005A58AE">
              <w:rPr>
                <w:rStyle w:val="Hyperlink"/>
              </w:rPr>
              <w:tab/>
              <w:t>&lt;operation name="uploadNote"&gt;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&lt;soap:operation</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soapAction="http://accredohealth.com/services/MobileNursingGatewayService/uploadNote"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&lt;input&gt;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&lt;soap:body use="literal"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&lt;/input&gt;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&lt;output&gt;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r>
            <w:r w:rsidRPr="005A58AE">
              <w:rPr>
                <w:rStyle w:val="Hyperlink"/>
              </w:rPr>
              <w:tab/>
              <w:t>&lt;soap:body use="literal" /&gt;</w:t>
            </w:r>
          </w:p>
          <w:p w:rsidR="005A58AE" w:rsidRPr="005A58AE" w:rsidRDefault="005A58AE" w:rsidP="005A58AE">
            <w:pPr>
              <w:rPr>
                <w:rStyle w:val="Hyperlink"/>
              </w:rPr>
            </w:pPr>
            <w:r w:rsidRPr="005A58AE">
              <w:rPr>
                <w:rStyle w:val="Hyperlink"/>
              </w:rPr>
              <w:t xml:space="preserve">   </w:t>
            </w:r>
            <w:r w:rsidRPr="005A58AE">
              <w:rPr>
                <w:rStyle w:val="Hyperlink"/>
              </w:rPr>
              <w:tab/>
            </w:r>
            <w:r w:rsidRPr="005A58AE">
              <w:rPr>
                <w:rStyle w:val="Hyperlink"/>
              </w:rPr>
              <w:tab/>
              <w:t>&lt;/output&gt;</w:t>
            </w:r>
          </w:p>
          <w:p w:rsidR="005A58AE" w:rsidRPr="005A58AE" w:rsidRDefault="005A58AE" w:rsidP="005A58AE">
            <w:pPr>
              <w:rPr>
                <w:rStyle w:val="Hyperlink"/>
              </w:rPr>
            </w:pPr>
            <w:r w:rsidRPr="005A58AE">
              <w:rPr>
                <w:rStyle w:val="Hyperlink"/>
              </w:rPr>
              <w:t xml:space="preserve">   </w:t>
            </w:r>
            <w:r w:rsidRPr="005A58AE">
              <w:rPr>
                <w:rStyle w:val="Hyperlink"/>
              </w:rPr>
              <w:tab/>
              <w:t>&lt;/operation&gt;</w:t>
            </w:r>
          </w:p>
          <w:p w:rsidR="005A58AE" w:rsidRPr="005A58AE" w:rsidRDefault="005A58AE" w:rsidP="005A58AE">
            <w:pPr>
              <w:rPr>
                <w:rStyle w:val="Hyperlink"/>
              </w:rPr>
            </w:pPr>
            <w:r w:rsidRPr="005A58AE">
              <w:rPr>
                <w:rStyle w:val="Hyperlink"/>
              </w:rPr>
              <w:t xml:space="preserve">   &lt;/binding&gt;</w:t>
            </w:r>
          </w:p>
          <w:p w:rsidR="005A58AE" w:rsidRPr="005A58AE" w:rsidRDefault="005A58AE" w:rsidP="005A58AE">
            <w:pPr>
              <w:rPr>
                <w:rStyle w:val="Hyperlink"/>
              </w:rPr>
            </w:pPr>
            <w:r w:rsidRPr="005A58AE">
              <w:rPr>
                <w:rStyle w:val="Hyperlink"/>
              </w:rPr>
              <w:t xml:space="preserve">   &lt;service name="MobileNursingGatewayService"&gt;</w:t>
            </w:r>
          </w:p>
          <w:p w:rsidR="005A58AE" w:rsidRPr="005A58AE" w:rsidRDefault="005A58AE" w:rsidP="005A58AE">
            <w:pPr>
              <w:rPr>
                <w:rStyle w:val="Hyperlink"/>
              </w:rPr>
            </w:pPr>
            <w:r w:rsidRPr="005A58AE">
              <w:rPr>
                <w:rStyle w:val="Hyperlink"/>
              </w:rPr>
              <w:t xml:space="preserve">      &lt;port name="MobileNursingGatewayPort" binding="tns:MobileNursingGatewayBinding"&gt;</w:t>
            </w:r>
          </w:p>
          <w:p w:rsidR="005A58AE" w:rsidRPr="005A58AE" w:rsidRDefault="005A58AE" w:rsidP="005A58AE">
            <w:pPr>
              <w:rPr>
                <w:rStyle w:val="Hyperlink"/>
              </w:rPr>
            </w:pPr>
            <w:r w:rsidRPr="005A58AE">
              <w:rPr>
                <w:rStyle w:val="Hyperlink"/>
              </w:rPr>
              <w:t xml:space="preserve">         &lt;soap:address location="http://webservices.accredo.acdo/gateway/MobileNursingGateway"/&gt;</w:t>
            </w:r>
          </w:p>
          <w:p w:rsidR="005A58AE" w:rsidRPr="005A58AE" w:rsidRDefault="005A58AE" w:rsidP="005A58AE">
            <w:pPr>
              <w:rPr>
                <w:rStyle w:val="Hyperlink"/>
              </w:rPr>
            </w:pPr>
            <w:r w:rsidRPr="005A58AE">
              <w:rPr>
                <w:rStyle w:val="Hyperlink"/>
              </w:rPr>
              <w:t xml:space="preserve">      &lt;/port&gt;</w:t>
            </w:r>
          </w:p>
          <w:p w:rsidR="005A58AE" w:rsidRPr="005A58AE" w:rsidRDefault="005A58AE" w:rsidP="005A58AE">
            <w:pPr>
              <w:rPr>
                <w:rStyle w:val="Hyperlink"/>
              </w:rPr>
            </w:pPr>
            <w:r w:rsidRPr="005A58AE">
              <w:rPr>
                <w:rStyle w:val="Hyperlink"/>
              </w:rPr>
              <w:t xml:space="preserve">   &lt;/service&gt;</w:t>
            </w:r>
          </w:p>
          <w:p w:rsidR="00D75875" w:rsidRDefault="005A58AE" w:rsidP="005A58AE">
            <w:pPr>
              <w:rPr>
                <w:rStyle w:val="Hyperlink"/>
              </w:rPr>
            </w:pPr>
            <w:r w:rsidRPr="005A58AE">
              <w:rPr>
                <w:rStyle w:val="Hyperlink"/>
              </w:rPr>
              <w:t>&lt;/definitions&gt;</w:t>
            </w:r>
          </w:p>
        </w:tc>
      </w:tr>
    </w:tbl>
    <w:p w:rsidR="00F15E72" w:rsidRDefault="00F15E72" w:rsidP="00024DA4">
      <w:pPr>
        <w:rPr>
          <w:rStyle w:val="Hyperlink"/>
        </w:rPr>
      </w:pPr>
    </w:p>
    <w:p w:rsidR="00F15E72" w:rsidRPr="00024DA4" w:rsidRDefault="00F15E72" w:rsidP="00024DA4"/>
    <w:p w:rsidR="00CB7D32" w:rsidRDefault="00CB7D32" w:rsidP="008444C6">
      <w:pPr>
        <w:rPr>
          <w:lang w:val="en-GB"/>
        </w:rPr>
      </w:pPr>
    </w:p>
    <w:p w:rsidR="00CB7D32" w:rsidRDefault="00CB7D32" w:rsidP="0010520F">
      <w:pPr>
        <w:pStyle w:val="Heading1"/>
        <w:rPr>
          <w:lang w:val="en-GB"/>
        </w:rPr>
      </w:pPr>
      <w:bookmarkStart w:id="46" w:name="_Toc410832873"/>
      <w:r>
        <w:rPr>
          <w:lang w:val="en-GB"/>
        </w:rPr>
        <w:lastRenderedPageBreak/>
        <w:t>Appendix</w:t>
      </w:r>
      <w:bookmarkEnd w:id="46"/>
    </w:p>
    <w:p w:rsidR="00CB7D32" w:rsidRDefault="008443DB" w:rsidP="008443DB">
      <w:pPr>
        <w:pStyle w:val="Heading2"/>
        <w:rPr>
          <w:lang w:val="en-GB"/>
        </w:rPr>
      </w:pPr>
      <w:r>
        <w:rPr>
          <w:lang w:val="en-GB"/>
        </w:rPr>
        <w:t xml:space="preserve">Glossary </w:t>
      </w:r>
    </w:p>
    <w:p w:rsidR="008443DB" w:rsidRDefault="008443DB" w:rsidP="008444C6">
      <w:pPr>
        <w:rPr>
          <w:lang w:val="en-GB"/>
        </w:rPr>
      </w:pPr>
      <w:r>
        <w:rPr>
          <w:lang w:val="en-GB"/>
        </w:rPr>
        <w:t xml:space="preserve">The table in this section lists the </w:t>
      </w:r>
      <w:r w:rsidR="00963DB1">
        <w:rPr>
          <w:lang w:val="en-GB"/>
        </w:rPr>
        <w:t>definitions for the acronyms used in this</w:t>
      </w:r>
      <w:r>
        <w:rPr>
          <w:lang w:val="en-GB"/>
        </w:rPr>
        <w:t xml:space="preserve"> document. </w:t>
      </w:r>
    </w:p>
    <w:tbl>
      <w:tblPr>
        <w:tblStyle w:val="TableGrid"/>
        <w:tblW w:w="0" w:type="auto"/>
        <w:tblLook w:val="04A0"/>
      </w:tblPr>
      <w:tblGrid>
        <w:gridCol w:w="3438"/>
        <w:gridCol w:w="6468"/>
      </w:tblGrid>
      <w:tr w:rsidR="00CD25DD" w:rsidTr="00CD25DD">
        <w:tc>
          <w:tcPr>
            <w:tcW w:w="3438" w:type="dxa"/>
            <w:shd w:val="clear" w:color="auto" w:fill="BFBFBF" w:themeFill="background1" w:themeFillShade="BF"/>
          </w:tcPr>
          <w:p w:rsidR="00CD25DD" w:rsidRPr="00CD25DD" w:rsidRDefault="00CD25DD" w:rsidP="00CD25DD">
            <w:pPr>
              <w:jc w:val="center"/>
              <w:rPr>
                <w:b/>
                <w:lang w:val="en-GB"/>
              </w:rPr>
            </w:pPr>
            <w:r w:rsidRPr="00CD25DD">
              <w:rPr>
                <w:b/>
                <w:lang w:val="en-GB"/>
              </w:rPr>
              <w:t>Acronym</w:t>
            </w:r>
          </w:p>
        </w:tc>
        <w:tc>
          <w:tcPr>
            <w:tcW w:w="6468" w:type="dxa"/>
            <w:shd w:val="clear" w:color="auto" w:fill="BFBFBF" w:themeFill="background1" w:themeFillShade="BF"/>
          </w:tcPr>
          <w:p w:rsidR="00CD25DD" w:rsidRPr="00CD25DD" w:rsidRDefault="00CD25DD" w:rsidP="00CD25DD">
            <w:pPr>
              <w:jc w:val="center"/>
              <w:rPr>
                <w:b/>
                <w:lang w:val="en-GB"/>
              </w:rPr>
            </w:pPr>
            <w:r w:rsidRPr="00CD25DD">
              <w:rPr>
                <w:b/>
                <w:lang w:val="en-GB"/>
              </w:rPr>
              <w:t>Definition</w:t>
            </w:r>
          </w:p>
        </w:tc>
      </w:tr>
      <w:tr w:rsidR="00CD25DD" w:rsidTr="00CD25DD">
        <w:tc>
          <w:tcPr>
            <w:tcW w:w="3438" w:type="dxa"/>
          </w:tcPr>
          <w:p w:rsidR="00CD25DD" w:rsidRDefault="00DA061A" w:rsidP="008444C6">
            <w:pPr>
              <w:rPr>
                <w:lang w:val="en-GB"/>
              </w:rPr>
            </w:pPr>
            <w:r>
              <w:rPr>
                <w:rFonts w:cs="Arial"/>
              </w:rPr>
              <w:t>ATMS</w:t>
            </w:r>
          </w:p>
        </w:tc>
        <w:tc>
          <w:tcPr>
            <w:tcW w:w="6468" w:type="dxa"/>
          </w:tcPr>
          <w:p w:rsidR="00CD25DD" w:rsidRDefault="00F84D1B" w:rsidP="008444C6">
            <w:pPr>
              <w:rPr>
                <w:lang w:val="en-GB"/>
              </w:rPr>
            </w:pPr>
            <w:r>
              <w:rPr>
                <w:lang w:val="en-GB"/>
              </w:rPr>
              <w:t>Advanced Therapy Management System</w:t>
            </w:r>
          </w:p>
        </w:tc>
      </w:tr>
      <w:tr w:rsidR="00CD25DD" w:rsidTr="00CD25DD">
        <w:tc>
          <w:tcPr>
            <w:tcW w:w="3438" w:type="dxa"/>
          </w:tcPr>
          <w:p w:rsidR="00CD25DD" w:rsidRDefault="005B34BA" w:rsidP="008444C6">
            <w:pPr>
              <w:rPr>
                <w:lang w:val="en-GB"/>
              </w:rPr>
            </w:pPr>
            <w:r>
              <w:rPr>
                <w:lang w:val="en-GB"/>
              </w:rPr>
              <w:t>ESI</w:t>
            </w:r>
          </w:p>
        </w:tc>
        <w:tc>
          <w:tcPr>
            <w:tcW w:w="6468" w:type="dxa"/>
          </w:tcPr>
          <w:p w:rsidR="00CD25DD" w:rsidRDefault="005B34BA" w:rsidP="008444C6">
            <w:pPr>
              <w:rPr>
                <w:lang w:val="en-GB"/>
              </w:rPr>
            </w:pPr>
            <w:r>
              <w:rPr>
                <w:lang w:val="en-GB"/>
              </w:rPr>
              <w:t>Express Scripts Incorporated</w:t>
            </w:r>
          </w:p>
        </w:tc>
      </w:tr>
      <w:tr w:rsidR="00CD25DD" w:rsidTr="00CD25DD">
        <w:tc>
          <w:tcPr>
            <w:tcW w:w="3438" w:type="dxa"/>
          </w:tcPr>
          <w:p w:rsidR="00CD25DD" w:rsidRDefault="00E54B96" w:rsidP="008444C6">
            <w:pPr>
              <w:rPr>
                <w:lang w:val="en-GB"/>
              </w:rPr>
            </w:pPr>
            <w:r>
              <w:rPr>
                <w:lang w:val="en-GB"/>
              </w:rPr>
              <w:t>GD</w:t>
            </w:r>
          </w:p>
        </w:tc>
        <w:tc>
          <w:tcPr>
            <w:tcW w:w="6468" w:type="dxa"/>
          </w:tcPr>
          <w:p w:rsidR="00CD25DD" w:rsidRDefault="00E54B96" w:rsidP="008444C6">
            <w:pPr>
              <w:rPr>
                <w:lang w:val="en-GB"/>
              </w:rPr>
            </w:pPr>
            <w:r>
              <w:rPr>
                <w:lang w:val="en-GB"/>
              </w:rPr>
              <w:t>Good Dynamics</w:t>
            </w:r>
          </w:p>
        </w:tc>
      </w:tr>
      <w:tr w:rsidR="00CD25DD" w:rsidTr="00CD25DD">
        <w:tc>
          <w:tcPr>
            <w:tcW w:w="3438" w:type="dxa"/>
          </w:tcPr>
          <w:p w:rsidR="00CD25DD" w:rsidRDefault="00E54B96" w:rsidP="008444C6">
            <w:pPr>
              <w:rPr>
                <w:lang w:val="en-GB"/>
              </w:rPr>
            </w:pPr>
            <w:r>
              <w:rPr>
                <w:lang w:val="en-GB"/>
              </w:rPr>
              <w:t>GFE</w:t>
            </w:r>
          </w:p>
        </w:tc>
        <w:tc>
          <w:tcPr>
            <w:tcW w:w="6468" w:type="dxa"/>
          </w:tcPr>
          <w:p w:rsidR="00CD25DD" w:rsidRDefault="00E54B96" w:rsidP="008444C6">
            <w:pPr>
              <w:rPr>
                <w:lang w:val="en-GB"/>
              </w:rPr>
            </w:pPr>
            <w:r>
              <w:rPr>
                <w:lang w:val="en-GB"/>
              </w:rPr>
              <w:t>Good for Enterprise</w:t>
            </w:r>
          </w:p>
        </w:tc>
      </w:tr>
      <w:tr w:rsidR="00A01ECD" w:rsidTr="00CD25DD">
        <w:tc>
          <w:tcPr>
            <w:tcW w:w="3438" w:type="dxa"/>
          </w:tcPr>
          <w:p w:rsidR="00A01ECD" w:rsidRDefault="00A01ECD" w:rsidP="008444C6">
            <w:pPr>
              <w:rPr>
                <w:lang w:val="en-GB"/>
              </w:rPr>
            </w:pPr>
            <w:r>
              <w:rPr>
                <w:rFonts w:cs="Arial"/>
                <w:color w:val="000000"/>
              </w:rPr>
              <w:t>HIPAA</w:t>
            </w:r>
          </w:p>
        </w:tc>
        <w:tc>
          <w:tcPr>
            <w:tcW w:w="6468" w:type="dxa"/>
          </w:tcPr>
          <w:p w:rsidR="00A01ECD" w:rsidRDefault="0094367F" w:rsidP="008444C6">
            <w:pPr>
              <w:rPr>
                <w:lang w:val="en-GB"/>
              </w:rPr>
            </w:pPr>
            <w:r w:rsidRPr="0094367F">
              <w:rPr>
                <w:lang w:val="en-GB"/>
              </w:rPr>
              <w:t>Health Insurance Portability and Accountability Act</w:t>
            </w:r>
          </w:p>
        </w:tc>
      </w:tr>
      <w:tr w:rsidR="0094367F" w:rsidTr="00CD25DD">
        <w:tc>
          <w:tcPr>
            <w:tcW w:w="3438" w:type="dxa"/>
          </w:tcPr>
          <w:p w:rsidR="0094367F" w:rsidRDefault="0094367F" w:rsidP="008444C6">
            <w:r>
              <w:t>HTTP</w:t>
            </w:r>
          </w:p>
        </w:tc>
        <w:tc>
          <w:tcPr>
            <w:tcW w:w="6468" w:type="dxa"/>
          </w:tcPr>
          <w:p w:rsidR="0094367F" w:rsidRDefault="0094367F" w:rsidP="008444C6">
            <w:pPr>
              <w:rPr>
                <w:lang w:val="en-GB"/>
              </w:rPr>
            </w:pPr>
            <w:r>
              <w:rPr>
                <w:lang w:val="en-GB"/>
              </w:rPr>
              <w:t>Hyper Text Transfer Protocol</w:t>
            </w:r>
          </w:p>
        </w:tc>
      </w:tr>
      <w:tr w:rsidR="00466CE4" w:rsidTr="00CD25DD">
        <w:tc>
          <w:tcPr>
            <w:tcW w:w="3438" w:type="dxa"/>
          </w:tcPr>
          <w:p w:rsidR="00466CE4" w:rsidRDefault="00466CE4" w:rsidP="008444C6">
            <w:pPr>
              <w:rPr>
                <w:rFonts w:cs="Arial"/>
                <w:color w:val="000000"/>
              </w:rPr>
            </w:pPr>
            <w:r>
              <w:t>HTTPS</w:t>
            </w:r>
          </w:p>
        </w:tc>
        <w:tc>
          <w:tcPr>
            <w:tcW w:w="6468" w:type="dxa"/>
          </w:tcPr>
          <w:p w:rsidR="00466CE4" w:rsidRDefault="0094367F" w:rsidP="008444C6">
            <w:pPr>
              <w:rPr>
                <w:lang w:val="en-GB"/>
              </w:rPr>
            </w:pPr>
            <w:r>
              <w:rPr>
                <w:lang w:val="en-GB"/>
              </w:rPr>
              <w:t>Hyper Text Transfer Protocol Secure</w:t>
            </w:r>
          </w:p>
        </w:tc>
      </w:tr>
      <w:tr w:rsidR="00D7757B" w:rsidTr="00CD25DD">
        <w:tc>
          <w:tcPr>
            <w:tcW w:w="3438" w:type="dxa"/>
          </w:tcPr>
          <w:p w:rsidR="00D7757B" w:rsidRDefault="00D7757B" w:rsidP="008444C6">
            <w:r>
              <w:t>JSON</w:t>
            </w:r>
          </w:p>
        </w:tc>
        <w:tc>
          <w:tcPr>
            <w:tcW w:w="6468" w:type="dxa"/>
          </w:tcPr>
          <w:p w:rsidR="00D7757B" w:rsidRDefault="00D7757B" w:rsidP="008444C6">
            <w:pPr>
              <w:rPr>
                <w:lang w:val="en-GB"/>
              </w:rPr>
            </w:pPr>
            <w:r>
              <w:rPr>
                <w:lang w:val="en-GB"/>
              </w:rPr>
              <w:t>Javascript Object Notation</w:t>
            </w:r>
          </w:p>
        </w:tc>
      </w:tr>
      <w:tr w:rsidR="00A01ECD" w:rsidTr="00CD25DD">
        <w:tc>
          <w:tcPr>
            <w:tcW w:w="3438" w:type="dxa"/>
          </w:tcPr>
          <w:p w:rsidR="00A01ECD" w:rsidRDefault="00A01ECD" w:rsidP="008444C6">
            <w:pPr>
              <w:rPr>
                <w:rFonts w:cs="Arial"/>
                <w:color w:val="000000"/>
              </w:rPr>
            </w:pPr>
            <w:r>
              <w:rPr>
                <w:rFonts w:cs="Arial"/>
                <w:color w:val="000000"/>
              </w:rPr>
              <w:t>IBM</w:t>
            </w:r>
          </w:p>
        </w:tc>
        <w:tc>
          <w:tcPr>
            <w:tcW w:w="6468" w:type="dxa"/>
          </w:tcPr>
          <w:p w:rsidR="00A01ECD" w:rsidRDefault="0094367F" w:rsidP="008444C6">
            <w:pPr>
              <w:rPr>
                <w:lang w:val="en-GB"/>
              </w:rPr>
            </w:pPr>
            <w:r>
              <w:rPr>
                <w:lang w:val="en-GB"/>
              </w:rPr>
              <w:t>International Business Machines</w:t>
            </w:r>
          </w:p>
        </w:tc>
      </w:tr>
      <w:tr w:rsidR="00A01ECD" w:rsidTr="00CD25DD">
        <w:tc>
          <w:tcPr>
            <w:tcW w:w="3438" w:type="dxa"/>
          </w:tcPr>
          <w:p w:rsidR="00A01ECD" w:rsidRDefault="00DA061A" w:rsidP="008444C6">
            <w:pPr>
              <w:rPr>
                <w:rFonts w:cs="Arial"/>
                <w:color w:val="000000"/>
              </w:rPr>
            </w:pPr>
            <w:r>
              <w:rPr>
                <w:rFonts w:cs="Arial"/>
              </w:rPr>
              <w:t>MAM</w:t>
            </w:r>
          </w:p>
        </w:tc>
        <w:tc>
          <w:tcPr>
            <w:tcW w:w="6468" w:type="dxa"/>
          </w:tcPr>
          <w:p w:rsidR="00A01ECD" w:rsidRDefault="00F71DDF" w:rsidP="00F71DDF">
            <w:pPr>
              <w:rPr>
                <w:lang w:val="en-GB"/>
              </w:rPr>
            </w:pPr>
            <w:r>
              <w:rPr>
                <w:lang w:val="en-GB"/>
              </w:rPr>
              <w:t>Mobile Application Management</w:t>
            </w:r>
          </w:p>
        </w:tc>
      </w:tr>
      <w:tr w:rsidR="00DA061A" w:rsidTr="00CD25DD">
        <w:tc>
          <w:tcPr>
            <w:tcW w:w="3438" w:type="dxa"/>
          </w:tcPr>
          <w:p w:rsidR="00DA061A" w:rsidRDefault="00DA061A" w:rsidP="008444C6">
            <w:pPr>
              <w:rPr>
                <w:rFonts w:cs="Arial"/>
              </w:rPr>
            </w:pPr>
            <w:r>
              <w:rPr>
                <w:rFonts w:cs="Arial"/>
              </w:rPr>
              <w:t>MDM</w:t>
            </w:r>
          </w:p>
        </w:tc>
        <w:tc>
          <w:tcPr>
            <w:tcW w:w="6468" w:type="dxa"/>
          </w:tcPr>
          <w:p w:rsidR="00DA061A" w:rsidRDefault="00F71DDF" w:rsidP="008444C6">
            <w:pPr>
              <w:rPr>
                <w:lang w:val="en-GB"/>
              </w:rPr>
            </w:pPr>
            <w:r>
              <w:rPr>
                <w:lang w:val="en-GB"/>
              </w:rPr>
              <w:t>Mobile Device Management</w:t>
            </w:r>
          </w:p>
        </w:tc>
      </w:tr>
      <w:tr w:rsidR="00CD25DD" w:rsidTr="00CD25DD">
        <w:tc>
          <w:tcPr>
            <w:tcW w:w="3438" w:type="dxa"/>
          </w:tcPr>
          <w:p w:rsidR="00CD25DD" w:rsidRDefault="005B34BA" w:rsidP="008444C6">
            <w:pPr>
              <w:rPr>
                <w:lang w:val="en-GB"/>
              </w:rPr>
            </w:pPr>
            <w:r>
              <w:rPr>
                <w:lang w:val="en-GB"/>
              </w:rPr>
              <w:t>MPOC</w:t>
            </w:r>
          </w:p>
        </w:tc>
        <w:tc>
          <w:tcPr>
            <w:tcW w:w="6468" w:type="dxa"/>
          </w:tcPr>
          <w:p w:rsidR="00CD25DD" w:rsidRDefault="005B34BA" w:rsidP="008444C6">
            <w:pPr>
              <w:rPr>
                <w:lang w:val="en-GB"/>
              </w:rPr>
            </w:pPr>
            <w:r>
              <w:rPr>
                <w:lang w:val="en-GB"/>
              </w:rPr>
              <w:t>Mobile Point of Care</w:t>
            </w:r>
          </w:p>
        </w:tc>
      </w:tr>
      <w:tr w:rsidR="00CD25DD" w:rsidTr="00CD25DD">
        <w:tc>
          <w:tcPr>
            <w:tcW w:w="3438" w:type="dxa"/>
          </w:tcPr>
          <w:p w:rsidR="00CD25DD" w:rsidRDefault="00024DA4" w:rsidP="008444C6">
            <w:pPr>
              <w:rPr>
                <w:lang w:val="en-GB"/>
              </w:rPr>
            </w:pPr>
            <w:r>
              <w:rPr>
                <w:lang w:val="en-GB"/>
              </w:rPr>
              <w:t>NOC</w:t>
            </w:r>
          </w:p>
        </w:tc>
        <w:tc>
          <w:tcPr>
            <w:tcW w:w="6468" w:type="dxa"/>
          </w:tcPr>
          <w:p w:rsidR="00CD25DD" w:rsidRDefault="00F71DDF" w:rsidP="008444C6">
            <w:pPr>
              <w:rPr>
                <w:lang w:val="en-GB"/>
              </w:rPr>
            </w:pPr>
            <w:r>
              <w:rPr>
                <w:lang w:val="en-GB"/>
              </w:rPr>
              <w:t>Network Operation Center</w:t>
            </w:r>
          </w:p>
        </w:tc>
      </w:tr>
      <w:tr w:rsidR="00CD25DD" w:rsidTr="00CD25DD">
        <w:tc>
          <w:tcPr>
            <w:tcW w:w="3438" w:type="dxa"/>
          </w:tcPr>
          <w:p w:rsidR="00CD25DD" w:rsidRDefault="000E576E" w:rsidP="008444C6">
            <w:pPr>
              <w:rPr>
                <w:lang w:val="en-GB"/>
              </w:rPr>
            </w:pPr>
            <w:r>
              <w:rPr>
                <w:rFonts w:cs="Arial"/>
                <w:color w:val="000000"/>
              </w:rPr>
              <w:t>PHI</w:t>
            </w:r>
          </w:p>
        </w:tc>
        <w:tc>
          <w:tcPr>
            <w:tcW w:w="6468" w:type="dxa"/>
          </w:tcPr>
          <w:p w:rsidR="00CD25DD" w:rsidRDefault="00882EE2" w:rsidP="008444C6">
            <w:pPr>
              <w:rPr>
                <w:lang w:val="en-GB"/>
              </w:rPr>
            </w:pPr>
            <w:r>
              <w:rPr>
                <w:lang w:val="en-GB"/>
              </w:rPr>
              <w:t>Protected Health Information</w:t>
            </w:r>
          </w:p>
        </w:tc>
      </w:tr>
      <w:tr w:rsidR="00CD25DD" w:rsidTr="00CD25DD">
        <w:tc>
          <w:tcPr>
            <w:tcW w:w="3438" w:type="dxa"/>
          </w:tcPr>
          <w:p w:rsidR="00CD25DD" w:rsidRDefault="000E576E" w:rsidP="008444C6">
            <w:pPr>
              <w:rPr>
                <w:lang w:val="en-GB"/>
              </w:rPr>
            </w:pPr>
            <w:r>
              <w:rPr>
                <w:rFonts w:cs="Arial"/>
                <w:color w:val="000000"/>
              </w:rPr>
              <w:t>PII</w:t>
            </w:r>
          </w:p>
        </w:tc>
        <w:tc>
          <w:tcPr>
            <w:tcW w:w="6468" w:type="dxa"/>
          </w:tcPr>
          <w:p w:rsidR="00CD25DD" w:rsidRDefault="00882EE2" w:rsidP="008444C6">
            <w:pPr>
              <w:rPr>
                <w:lang w:val="en-GB"/>
              </w:rPr>
            </w:pPr>
            <w:r w:rsidRPr="00882EE2">
              <w:rPr>
                <w:lang w:val="en-GB"/>
              </w:rPr>
              <w:t>Personally identifiable information</w:t>
            </w:r>
          </w:p>
        </w:tc>
      </w:tr>
      <w:tr w:rsidR="00D7757B" w:rsidTr="00CD25DD">
        <w:tc>
          <w:tcPr>
            <w:tcW w:w="3438" w:type="dxa"/>
          </w:tcPr>
          <w:p w:rsidR="00D7757B" w:rsidRDefault="00D7757B" w:rsidP="008444C6">
            <w:pPr>
              <w:rPr>
                <w:rFonts w:cs="Arial"/>
                <w:color w:val="000000"/>
              </w:rPr>
            </w:pPr>
            <w:r>
              <w:rPr>
                <w:rFonts w:cs="Arial"/>
                <w:color w:val="000000"/>
              </w:rPr>
              <w:t>REST</w:t>
            </w:r>
          </w:p>
        </w:tc>
        <w:tc>
          <w:tcPr>
            <w:tcW w:w="6468" w:type="dxa"/>
          </w:tcPr>
          <w:p w:rsidR="00D7757B" w:rsidRPr="00882EE2" w:rsidRDefault="00D7757B" w:rsidP="008444C6">
            <w:pPr>
              <w:rPr>
                <w:lang w:val="en-GB"/>
              </w:rPr>
            </w:pPr>
            <w:r>
              <w:rPr>
                <w:lang w:val="en-GB"/>
              </w:rPr>
              <w:t>Representational State Transfer</w:t>
            </w:r>
          </w:p>
        </w:tc>
      </w:tr>
      <w:tr w:rsidR="00CD25DD" w:rsidTr="00CD25DD">
        <w:tc>
          <w:tcPr>
            <w:tcW w:w="3438" w:type="dxa"/>
          </w:tcPr>
          <w:p w:rsidR="00CD25DD" w:rsidRDefault="00DA061A" w:rsidP="008444C6">
            <w:pPr>
              <w:rPr>
                <w:lang w:val="en-GB"/>
              </w:rPr>
            </w:pPr>
            <w:r>
              <w:rPr>
                <w:rFonts w:cs="Arial"/>
              </w:rPr>
              <w:t>SGIATMS</w:t>
            </w:r>
          </w:p>
        </w:tc>
        <w:tc>
          <w:tcPr>
            <w:tcW w:w="6468" w:type="dxa"/>
          </w:tcPr>
          <w:p w:rsidR="00CD25DD" w:rsidRDefault="00CD25DD" w:rsidP="008444C6">
            <w:pPr>
              <w:rPr>
                <w:lang w:val="en-GB"/>
              </w:rPr>
            </w:pPr>
          </w:p>
        </w:tc>
      </w:tr>
      <w:tr w:rsidR="003E4D1E" w:rsidTr="00CD25DD">
        <w:tc>
          <w:tcPr>
            <w:tcW w:w="3438" w:type="dxa"/>
          </w:tcPr>
          <w:p w:rsidR="003E4D1E" w:rsidRDefault="003E4D1E" w:rsidP="008444C6">
            <w:pPr>
              <w:rPr>
                <w:rFonts w:cs="Arial"/>
              </w:rPr>
            </w:pPr>
            <w:r>
              <w:t>SOAP</w:t>
            </w:r>
          </w:p>
        </w:tc>
        <w:tc>
          <w:tcPr>
            <w:tcW w:w="6468" w:type="dxa"/>
          </w:tcPr>
          <w:p w:rsidR="003E4D1E" w:rsidRDefault="003E4D1E" w:rsidP="008444C6">
            <w:pPr>
              <w:rPr>
                <w:lang w:val="en-GB"/>
              </w:rPr>
            </w:pPr>
            <w:r>
              <w:rPr>
                <w:lang w:val="en-GB"/>
              </w:rPr>
              <w:t>Simple Object Access Protocol</w:t>
            </w:r>
          </w:p>
        </w:tc>
      </w:tr>
      <w:tr w:rsidR="00CD25DD" w:rsidTr="00CD25DD">
        <w:tc>
          <w:tcPr>
            <w:tcW w:w="3438" w:type="dxa"/>
          </w:tcPr>
          <w:p w:rsidR="00CD25DD" w:rsidRDefault="00466CE4" w:rsidP="008444C6">
            <w:pPr>
              <w:rPr>
                <w:lang w:val="en-GB"/>
              </w:rPr>
            </w:pPr>
            <w:r>
              <w:t>SSH</w:t>
            </w:r>
          </w:p>
        </w:tc>
        <w:tc>
          <w:tcPr>
            <w:tcW w:w="6468" w:type="dxa"/>
          </w:tcPr>
          <w:p w:rsidR="00CD25DD" w:rsidRDefault="00882EE2" w:rsidP="008444C6">
            <w:pPr>
              <w:rPr>
                <w:lang w:val="en-GB"/>
              </w:rPr>
            </w:pPr>
            <w:r>
              <w:rPr>
                <w:lang w:val="en-GB"/>
              </w:rPr>
              <w:t>Secure Socket Shell</w:t>
            </w:r>
          </w:p>
        </w:tc>
      </w:tr>
      <w:tr w:rsidR="00CD25DD" w:rsidTr="00CD25DD">
        <w:tc>
          <w:tcPr>
            <w:tcW w:w="3438" w:type="dxa"/>
          </w:tcPr>
          <w:p w:rsidR="00CD25DD" w:rsidRDefault="00550A48" w:rsidP="008444C6">
            <w:pPr>
              <w:rPr>
                <w:lang w:val="en-GB"/>
              </w:rPr>
            </w:pPr>
            <w:r>
              <w:rPr>
                <w:lang w:val="en-GB"/>
              </w:rPr>
              <w:t>WSDL</w:t>
            </w:r>
          </w:p>
        </w:tc>
        <w:tc>
          <w:tcPr>
            <w:tcW w:w="6468" w:type="dxa"/>
          </w:tcPr>
          <w:p w:rsidR="00CD25DD" w:rsidRDefault="00550A48" w:rsidP="008444C6">
            <w:pPr>
              <w:rPr>
                <w:lang w:val="en-GB"/>
              </w:rPr>
            </w:pPr>
            <w:r>
              <w:rPr>
                <w:lang w:val="en-GB"/>
              </w:rPr>
              <w:t>Web Service Descriptive Language</w:t>
            </w:r>
          </w:p>
        </w:tc>
      </w:tr>
      <w:tr w:rsidR="00550A48" w:rsidTr="00CD25DD">
        <w:tc>
          <w:tcPr>
            <w:tcW w:w="3438" w:type="dxa"/>
          </w:tcPr>
          <w:p w:rsidR="00550A48" w:rsidRDefault="00550A48" w:rsidP="008444C6">
            <w:pPr>
              <w:rPr>
                <w:lang w:val="en-GB"/>
              </w:rPr>
            </w:pPr>
            <w:r>
              <w:rPr>
                <w:lang w:val="en-GB"/>
              </w:rPr>
              <w:t>XML</w:t>
            </w:r>
          </w:p>
        </w:tc>
        <w:tc>
          <w:tcPr>
            <w:tcW w:w="6468" w:type="dxa"/>
          </w:tcPr>
          <w:p w:rsidR="00550A48" w:rsidRDefault="00283B43" w:rsidP="008444C6">
            <w:pPr>
              <w:rPr>
                <w:lang w:val="en-GB"/>
              </w:rPr>
            </w:pPr>
            <w:r>
              <w:rPr>
                <w:lang w:val="en-GB"/>
              </w:rPr>
              <w:t>eX</w:t>
            </w:r>
            <w:r w:rsidRPr="00283B43">
              <w:rPr>
                <w:lang w:val="en-GB"/>
              </w:rPr>
              <w:t>tensible Markup Language</w:t>
            </w:r>
          </w:p>
        </w:tc>
      </w:tr>
      <w:tr w:rsidR="00550A48" w:rsidTr="00CD25DD">
        <w:tc>
          <w:tcPr>
            <w:tcW w:w="3438" w:type="dxa"/>
          </w:tcPr>
          <w:p w:rsidR="00550A48" w:rsidRDefault="00550A48" w:rsidP="008444C6">
            <w:pPr>
              <w:rPr>
                <w:lang w:val="en-GB"/>
              </w:rPr>
            </w:pPr>
            <w:r>
              <w:rPr>
                <w:lang w:val="en-GB"/>
              </w:rPr>
              <w:t>XSD</w:t>
            </w:r>
          </w:p>
        </w:tc>
        <w:tc>
          <w:tcPr>
            <w:tcW w:w="6468" w:type="dxa"/>
          </w:tcPr>
          <w:p w:rsidR="00550A48" w:rsidRDefault="00550A48" w:rsidP="008444C6">
            <w:pPr>
              <w:rPr>
                <w:lang w:val="en-GB"/>
              </w:rPr>
            </w:pPr>
            <w:r>
              <w:rPr>
                <w:lang w:val="en-GB"/>
              </w:rPr>
              <w:t>XML Schema Definition</w:t>
            </w:r>
          </w:p>
        </w:tc>
      </w:tr>
    </w:tbl>
    <w:p w:rsidR="00CD25DD" w:rsidRDefault="00CD25DD" w:rsidP="008444C6">
      <w:pPr>
        <w:rPr>
          <w:lang w:val="en-GB"/>
        </w:rPr>
      </w:pPr>
    </w:p>
    <w:sectPr w:rsidR="00CD25DD" w:rsidSect="0084135E">
      <w:headerReference w:type="default" r:id="rId79"/>
      <w:footerReference w:type="default" r:id="rId80"/>
      <w:pgSz w:w="12242" w:h="15842" w:code="1"/>
      <w:pgMar w:top="1701" w:right="1134" w:bottom="1701" w:left="1418" w:header="720" w:footer="493" w:gutter="0"/>
      <w:cols w:space="720"/>
      <w:rtlGutter/>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8B1" w:rsidRPr="00E834EA" w:rsidRDefault="000908B1">
      <w:pPr>
        <w:spacing w:after="0"/>
        <w:rPr>
          <w:lang w:val="en-GB"/>
        </w:rPr>
      </w:pPr>
      <w:r w:rsidRPr="00E834EA">
        <w:rPr>
          <w:lang w:val="en-GB"/>
        </w:rPr>
        <w:separator/>
      </w:r>
    </w:p>
  </w:endnote>
  <w:endnote w:type="continuationSeparator" w:id="0">
    <w:p w:rsidR="000908B1" w:rsidRPr="00E834EA" w:rsidRDefault="000908B1">
      <w:pPr>
        <w:spacing w:after="0"/>
        <w:rPr>
          <w:lang w:val="en-GB"/>
        </w:rPr>
      </w:pPr>
      <w:r w:rsidRPr="00E834EA">
        <w:rPr>
          <w:lang w:val="en-GB"/>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61002A87" w:usb1="80000000" w:usb2="00000008" w:usb3="00000000" w:csb0="000101FF" w:csb1="00000000"/>
  </w:font>
  <w:font w:name="Mangal">
    <w:panose1 w:val="00000400000000000000"/>
    <w:charset w:val="00"/>
    <w:family w:val="auto"/>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ms Rmn">
    <w:altName w:val="Times New Roman"/>
    <w:panose1 w:val="020206030405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D1F" w:rsidRDefault="00645D1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894" w:rsidRPr="00E834EA" w:rsidRDefault="00027894" w:rsidP="006E35F0">
    <w:pPr>
      <w:pStyle w:val="Footer"/>
      <w:tabs>
        <w:tab w:val="clear" w:pos="9356"/>
        <w:tab w:val="right" w:pos="9690"/>
      </w:tabs>
      <w:rPr>
        <w:lang w:val="en-GB"/>
      </w:rPr>
    </w:pPr>
    <w:r w:rsidRPr="00E834EA">
      <w:rPr>
        <w:i/>
        <w:iCs/>
        <w:lang w:val="en-GB"/>
      </w:rPr>
      <w:t>Path:</w:t>
    </w:r>
    <w:r w:rsidRPr="00E834EA">
      <w:rPr>
        <w:i/>
        <w:iCs/>
        <w:lang w:val="en-GB"/>
      </w:rPr>
      <w:tab/>
    </w:r>
    <w:fldSimple w:instr=" FILENAME \p \* MERGEFORMAT ">
      <w:r>
        <w:rPr>
          <w:noProof/>
          <w:lang w:val="en-GB"/>
        </w:rPr>
        <w:t>\\SMBHOST\shared_harikrishna\work\projects\esi\design-docs\ESIMPOC ApplicationDesign.docx</w:t>
      </w:r>
    </w:fldSimple>
    <w:r w:rsidRPr="00E834EA">
      <w:rPr>
        <w:lang w:val="en-GB"/>
      </w:rPr>
      <w:tab/>
      <w:t>Version:  V1.0.0A</w:t>
    </w:r>
    <w:r w:rsidRPr="00E834EA">
      <w:rPr>
        <w:lang w:val="en-GB"/>
      </w:rPr>
      <w:br/>
    </w:r>
    <w:r w:rsidRPr="00E834EA">
      <w:rPr>
        <w:lang w:val="en-GB"/>
      </w:rPr>
      <w:tab/>
    </w:r>
    <w:r w:rsidRPr="00E834EA">
      <w:rPr>
        <w:lang w:val="en-GB"/>
      </w:rPr>
      <w:br/>
      <w:t>Owner:</w:t>
    </w:r>
    <w:r w:rsidRPr="00E834EA">
      <w:rPr>
        <w:lang w:val="en-GB"/>
      </w:rPr>
      <w:tab/>
      <w:t>IBM</w:t>
    </w:r>
    <w:r w:rsidRPr="00E834EA">
      <w:rPr>
        <w:lang w:val="en-GB"/>
      </w:rPr>
      <w:tab/>
      <w:t>Status:  Draft</w:t>
    </w:r>
  </w:p>
  <w:p w:rsidR="00027894" w:rsidRPr="006E35F0" w:rsidRDefault="00645D1F" w:rsidP="006E35F0">
    <w:pPr>
      <w:pStyle w:val="Footer"/>
      <w:tabs>
        <w:tab w:val="clear" w:pos="9356"/>
        <w:tab w:val="right" w:pos="9690"/>
      </w:tabs>
      <w:jc w:val="right"/>
      <w:rPr>
        <w:lang w:val="en-GB"/>
      </w:rPr>
    </w:pPr>
    <w:r>
      <w:rPr>
        <w:noProof/>
      </w:rPr>
      <w:drawing>
        <wp:anchor distT="0" distB="0" distL="114300" distR="114300" simplePos="0" relativeHeight="251662336" behindDoc="0" locked="0" layoutInCell="1" allowOverlap="1">
          <wp:simplePos x="0" y="0"/>
          <wp:positionH relativeFrom="margin">
            <wp:align>left</wp:align>
          </wp:positionH>
          <wp:positionV relativeFrom="paragraph">
            <wp:posOffset>-235585</wp:posOffset>
          </wp:positionV>
          <wp:extent cx="1657350" cy="323850"/>
          <wp:effectExtent l="0" t="0" r="0" b="0"/>
          <wp:wrapNone/>
          <wp:docPr id="63"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-235585</wp:posOffset>
          </wp:positionV>
          <wp:extent cx="1657350" cy="323850"/>
          <wp:effectExtent l="0" t="0" r="0" b="0"/>
          <wp:wrapNone/>
          <wp:docPr id="62"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-235585</wp:posOffset>
          </wp:positionV>
          <wp:extent cx="1657350" cy="323850"/>
          <wp:effectExtent l="0" t="0" r="0" b="0"/>
          <wp:wrapNone/>
          <wp:docPr id="61"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-235585</wp:posOffset>
          </wp:positionV>
          <wp:extent cx="1657350" cy="323850"/>
          <wp:effectExtent l="0" t="0" r="0" b="0"/>
          <wp:wrapNone/>
          <wp:docPr id="60"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r w:rsidR="00027894" w:rsidRPr="00E834EA">
      <w:rPr>
        <w:lang w:val="en-GB"/>
      </w:rPr>
      <w:t xml:space="preserve">  </w:t>
    </w:r>
    <w:r w:rsidR="004E7155" w:rsidRPr="00E834EA">
      <w:rPr>
        <w:rStyle w:val="PageNumber"/>
        <w:lang w:val="en-GB"/>
      </w:rPr>
      <w:fldChar w:fldCharType="begin"/>
    </w:r>
    <w:r w:rsidR="00027894" w:rsidRPr="00E834EA">
      <w:rPr>
        <w:rStyle w:val="PageNumber"/>
        <w:lang w:val="en-GB"/>
      </w:rPr>
      <w:instrText xml:space="preserve"> PAGE </w:instrText>
    </w:r>
    <w:r w:rsidR="004E7155" w:rsidRPr="00E834EA">
      <w:rPr>
        <w:rStyle w:val="PageNumber"/>
        <w:lang w:val="en-GB"/>
      </w:rPr>
      <w:fldChar w:fldCharType="separate"/>
    </w:r>
    <w:r>
      <w:rPr>
        <w:rStyle w:val="PageNumber"/>
        <w:noProof/>
        <w:lang w:val="en-GB"/>
      </w:rPr>
      <w:t>1</w:t>
    </w:r>
    <w:r w:rsidR="004E7155" w:rsidRPr="00E834EA">
      <w:rPr>
        <w:rStyle w:val="PageNumber"/>
        <w:lang w:val="en-GB"/>
      </w:rPr>
      <w:fldChar w:fldCharType="end"/>
    </w:r>
    <w:r w:rsidR="00027894" w:rsidRPr="00E834EA">
      <w:rPr>
        <w:lang w:val="en-GB"/>
      </w:rPr>
      <w:t xml:space="preserve"> of </w:t>
    </w:r>
    <w:r w:rsidR="004E7155" w:rsidRPr="00E834EA">
      <w:rPr>
        <w:lang w:val="en-GB"/>
      </w:rPr>
      <w:fldChar w:fldCharType="begin"/>
    </w:r>
    <w:r w:rsidR="00027894" w:rsidRPr="00E834EA">
      <w:rPr>
        <w:lang w:val="en-GB"/>
      </w:rPr>
      <w:instrText xml:space="preserve"> NUMPAGES </w:instrText>
    </w:r>
    <w:r w:rsidR="004E7155" w:rsidRPr="00E834EA">
      <w:rPr>
        <w:lang w:val="en-GB"/>
      </w:rPr>
      <w:fldChar w:fldCharType="separate"/>
    </w:r>
    <w:r>
      <w:rPr>
        <w:noProof/>
        <w:lang w:val="en-GB"/>
      </w:rPr>
      <w:t>51</w:t>
    </w:r>
    <w:r w:rsidR="004E7155" w:rsidRPr="00E834EA">
      <w:rPr>
        <w:lang w:val="en-GB"/>
      </w:rPr>
      <w:fldChar w:fldCharType="end"/>
    </w: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-235585</wp:posOffset>
          </wp:positionV>
          <wp:extent cx="1657350" cy="323850"/>
          <wp:effectExtent l="0" t="0" r="0" b="0"/>
          <wp:wrapNone/>
          <wp:docPr id="59"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D1F" w:rsidRDefault="00645D1F">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894" w:rsidRPr="00E834EA" w:rsidRDefault="00027894">
    <w:pPr>
      <w:pStyle w:val="Footer"/>
      <w:tabs>
        <w:tab w:val="clear" w:pos="9356"/>
        <w:tab w:val="right" w:pos="9690"/>
      </w:tabs>
      <w:rPr>
        <w:lang w:val="en-GB"/>
      </w:rPr>
    </w:pPr>
    <w:bookmarkStart w:id="55" w:name="LPath"/>
    <w:r w:rsidRPr="00E834EA">
      <w:rPr>
        <w:i/>
        <w:iCs/>
        <w:lang w:val="en-GB"/>
      </w:rPr>
      <w:t>Path:</w:t>
    </w:r>
    <w:bookmarkEnd w:id="55"/>
    <w:r w:rsidRPr="00E834EA">
      <w:rPr>
        <w:i/>
        <w:iCs/>
        <w:lang w:val="en-GB"/>
      </w:rPr>
      <w:tab/>
    </w:r>
    <w:bookmarkStart w:id="56" w:name="prop_Path"/>
    <w:r w:rsidR="004E7155" w:rsidRPr="00E834EA">
      <w:rPr>
        <w:lang w:val="en-GB"/>
      </w:rPr>
      <w:fldChar w:fldCharType="begin"/>
    </w:r>
    <w:r w:rsidRPr="00E834EA">
      <w:rPr>
        <w:lang w:val="en-GB"/>
      </w:rPr>
      <w:instrText xml:space="preserve"> FILENAME \p \* MERGEFORMAT </w:instrText>
    </w:r>
    <w:r w:rsidR="004E7155" w:rsidRPr="00E834EA">
      <w:rPr>
        <w:lang w:val="en-GB"/>
      </w:rPr>
      <w:fldChar w:fldCharType="separate"/>
    </w:r>
    <w:r>
      <w:rPr>
        <w:noProof/>
        <w:lang w:val="en-GB"/>
      </w:rPr>
      <w:t>\\SMBHOST\shared_harikrishna\work\projects\esi\design-docs\ESIMPOC ApplicationDesign.docx</w:t>
    </w:r>
    <w:r w:rsidR="004E7155" w:rsidRPr="00E834EA">
      <w:rPr>
        <w:lang w:val="en-GB"/>
      </w:rPr>
      <w:fldChar w:fldCharType="end"/>
    </w:r>
    <w:bookmarkEnd w:id="56"/>
    <w:r w:rsidRPr="00E834EA">
      <w:rPr>
        <w:lang w:val="en-GB"/>
      </w:rPr>
      <w:tab/>
    </w:r>
    <w:bookmarkStart w:id="57" w:name="LVersion"/>
    <w:r w:rsidRPr="00E834EA">
      <w:rPr>
        <w:lang w:val="en-GB"/>
      </w:rPr>
      <w:t>Version:</w:t>
    </w:r>
    <w:bookmarkEnd w:id="57"/>
    <w:r w:rsidRPr="00E834EA">
      <w:rPr>
        <w:lang w:val="en-GB"/>
      </w:rPr>
      <w:t xml:space="preserve">  </w:t>
    </w:r>
    <w:bookmarkStart w:id="58" w:name="prop_Version"/>
    <w:r w:rsidRPr="00E834EA">
      <w:rPr>
        <w:lang w:val="en-GB"/>
      </w:rPr>
      <w:t>V1.0.0A</w:t>
    </w:r>
    <w:bookmarkEnd w:id="58"/>
    <w:r w:rsidRPr="00E834EA">
      <w:rPr>
        <w:lang w:val="en-GB"/>
      </w:rPr>
      <w:br/>
    </w:r>
    <w:bookmarkStart w:id="59" w:name="LArchive"/>
    <w:bookmarkEnd w:id="59"/>
    <w:r w:rsidRPr="00E834EA">
      <w:rPr>
        <w:lang w:val="en-GB"/>
      </w:rPr>
      <w:tab/>
    </w:r>
    <w:bookmarkStart w:id="60" w:name="prop_Archive"/>
    <w:bookmarkEnd w:id="60"/>
    <w:r w:rsidRPr="00E834EA">
      <w:rPr>
        <w:lang w:val="en-GB"/>
      </w:rPr>
      <w:br/>
    </w:r>
    <w:bookmarkStart w:id="61" w:name="LOwner"/>
    <w:r w:rsidRPr="00E834EA">
      <w:rPr>
        <w:lang w:val="en-GB"/>
      </w:rPr>
      <w:t>Owner:</w:t>
    </w:r>
    <w:bookmarkEnd w:id="61"/>
    <w:r w:rsidRPr="00E834EA">
      <w:rPr>
        <w:lang w:val="en-GB"/>
      </w:rPr>
      <w:tab/>
    </w:r>
    <w:bookmarkStart w:id="62" w:name="prop_Owner"/>
    <w:r w:rsidRPr="00E834EA">
      <w:rPr>
        <w:lang w:val="en-GB"/>
      </w:rPr>
      <w:t>IBM</w:t>
    </w:r>
    <w:bookmarkEnd w:id="62"/>
    <w:r w:rsidRPr="00E834EA">
      <w:rPr>
        <w:lang w:val="en-GB"/>
      </w:rPr>
      <w:tab/>
    </w:r>
    <w:bookmarkStart w:id="63" w:name="LStatus"/>
    <w:r w:rsidRPr="00E834EA">
      <w:rPr>
        <w:lang w:val="en-GB"/>
      </w:rPr>
      <w:t>Status:</w:t>
    </w:r>
    <w:bookmarkEnd w:id="63"/>
    <w:r w:rsidRPr="00E834EA">
      <w:rPr>
        <w:lang w:val="en-GB"/>
      </w:rPr>
      <w:t xml:space="preserve">  </w:t>
    </w:r>
    <w:bookmarkStart w:id="64" w:name="prop_Status"/>
    <w:r w:rsidRPr="00E834EA">
      <w:rPr>
        <w:lang w:val="en-GB"/>
      </w:rPr>
      <w:t>Draft</w:t>
    </w:r>
    <w:bookmarkEnd w:id="64"/>
  </w:p>
  <w:p w:rsidR="00027894" w:rsidRPr="00E834EA" w:rsidRDefault="00027894" w:rsidP="00E834EA">
    <w:pPr>
      <w:pStyle w:val="Footer"/>
      <w:tabs>
        <w:tab w:val="clear" w:pos="9356"/>
        <w:tab w:val="right" w:pos="9690"/>
      </w:tabs>
      <w:jc w:val="right"/>
      <w:rPr>
        <w:lang w:val="en-GB"/>
      </w:rPr>
    </w:pPr>
    <w:r w:rsidRPr="00E834EA">
      <w:rPr>
        <w:lang w:val="en-GB"/>
      </w:rPr>
      <w:t xml:space="preserve">  </w:t>
    </w:r>
    <w:r w:rsidR="004E7155" w:rsidRPr="00E834EA">
      <w:rPr>
        <w:rStyle w:val="PageNumber"/>
        <w:lang w:val="en-GB"/>
      </w:rPr>
      <w:fldChar w:fldCharType="begin"/>
    </w:r>
    <w:r w:rsidRPr="00E834EA">
      <w:rPr>
        <w:rStyle w:val="PageNumber"/>
        <w:lang w:val="en-GB"/>
      </w:rPr>
      <w:instrText xml:space="preserve"> PAGE </w:instrText>
    </w:r>
    <w:r w:rsidR="004E7155" w:rsidRPr="00E834EA">
      <w:rPr>
        <w:rStyle w:val="PageNumber"/>
        <w:lang w:val="en-GB"/>
      </w:rPr>
      <w:fldChar w:fldCharType="separate"/>
    </w:r>
    <w:r w:rsidR="00645D1F">
      <w:rPr>
        <w:rStyle w:val="PageNumber"/>
        <w:noProof/>
        <w:lang w:val="en-GB"/>
      </w:rPr>
      <w:t>31</w:t>
    </w:r>
    <w:r w:rsidR="004E7155" w:rsidRPr="00E834EA">
      <w:rPr>
        <w:rStyle w:val="PageNumber"/>
        <w:lang w:val="en-GB"/>
      </w:rPr>
      <w:fldChar w:fldCharType="end"/>
    </w:r>
    <w:r w:rsidRPr="00E834EA">
      <w:rPr>
        <w:lang w:val="en-GB"/>
      </w:rPr>
      <w:t xml:space="preserve"> </w:t>
    </w:r>
    <w:bookmarkStart w:id="65" w:name="Tof"/>
    <w:r w:rsidRPr="00E834EA">
      <w:rPr>
        <w:lang w:val="en-GB"/>
      </w:rPr>
      <w:t>of</w:t>
    </w:r>
    <w:bookmarkEnd w:id="65"/>
    <w:r w:rsidRPr="00E834EA">
      <w:rPr>
        <w:lang w:val="en-GB"/>
      </w:rPr>
      <w:t xml:space="preserve"> </w:t>
    </w:r>
    <w:r w:rsidR="004E7155" w:rsidRPr="00E834EA">
      <w:rPr>
        <w:lang w:val="en-GB"/>
      </w:rPr>
      <w:fldChar w:fldCharType="begin"/>
    </w:r>
    <w:r w:rsidRPr="00E834EA">
      <w:rPr>
        <w:lang w:val="en-GB"/>
      </w:rPr>
      <w:instrText xml:space="preserve"> NUMPAGES </w:instrText>
    </w:r>
    <w:r w:rsidR="004E7155" w:rsidRPr="00E834EA">
      <w:rPr>
        <w:lang w:val="en-GB"/>
      </w:rPr>
      <w:fldChar w:fldCharType="separate"/>
    </w:r>
    <w:r w:rsidR="00645D1F">
      <w:rPr>
        <w:noProof/>
        <w:lang w:val="en-GB"/>
      </w:rPr>
      <w:t>51</w:t>
    </w:r>
    <w:r w:rsidR="004E7155" w:rsidRPr="00E834EA">
      <w:rPr>
        <w:lang w:val="en-GB"/>
      </w:rPr>
      <w:fldChar w:fldCharType="end"/>
    </w:r>
    <w:r w:rsidR="00645D1F">
      <w:rPr>
        <w:noProof/>
      </w:rPr>
      <w:drawing>
        <wp:anchor distT="0" distB="0" distL="114300" distR="114300" simplePos="0" relativeHeight="251663360" behindDoc="0" locked="0" layoutInCell="1" allowOverlap="1">
          <wp:simplePos x="0" y="0"/>
          <wp:positionH relativeFrom="margin">
            <wp:align>left</wp:align>
          </wp:positionH>
          <wp:positionV relativeFrom="paragraph">
            <wp:posOffset>-9629775</wp:posOffset>
          </wp:positionV>
          <wp:extent cx="1657350" cy="323850"/>
          <wp:effectExtent l="0" t="0" r="0" b="0"/>
          <wp:wrapNone/>
          <wp:docPr id="64" name="bjCLFRImagePrimFooter"/>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7350" cy="323850"/>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8B1" w:rsidRPr="00E834EA" w:rsidRDefault="000908B1">
      <w:pPr>
        <w:spacing w:after="0"/>
        <w:rPr>
          <w:lang w:val="en-GB"/>
        </w:rPr>
      </w:pPr>
      <w:r w:rsidRPr="00E834EA">
        <w:rPr>
          <w:lang w:val="en-GB"/>
        </w:rPr>
        <w:separator/>
      </w:r>
    </w:p>
  </w:footnote>
  <w:footnote w:type="continuationSeparator" w:id="0">
    <w:p w:rsidR="000908B1" w:rsidRPr="00E834EA" w:rsidRDefault="000908B1">
      <w:pPr>
        <w:spacing w:after="0"/>
        <w:rPr>
          <w:lang w:val="en-GB"/>
        </w:rPr>
      </w:pPr>
      <w:r w:rsidRPr="00E834EA">
        <w:rPr>
          <w:lang w:val="en-GB"/>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D1F" w:rsidRDefault="00645D1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894" w:rsidRPr="00E834EA" w:rsidRDefault="00027894" w:rsidP="006E35F0">
    <w:pPr>
      <w:pStyle w:val="Header"/>
      <w:pBdr>
        <w:bottom w:val="none" w:sz="0" w:space="0" w:color="auto"/>
      </w:pBdr>
      <w:tabs>
        <w:tab w:val="clear" w:pos="4678"/>
      </w:tabs>
      <w:ind w:right="1417"/>
      <w:rPr>
        <w:lang w:val="en-GB"/>
      </w:rPr>
    </w:pPr>
  </w:p>
  <w:p w:rsidR="00027894" w:rsidRPr="006E35F0" w:rsidRDefault="00027894" w:rsidP="006E35F0">
    <w:pPr>
      <w:pStyle w:val="Header"/>
      <w:ind w:right="-1" w:firstLine="1418"/>
      <w:jc w:val="center"/>
      <w:rPr>
        <w:b/>
        <w:sz w:val="24"/>
        <w:lang w:val="en-GB"/>
      </w:rPr>
    </w:pPr>
    <w:r w:rsidRPr="00E834EA">
      <w:rPr>
        <w:b/>
        <w:sz w:val="24"/>
        <w:lang w:val="en-GB"/>
      </w:rPr>
      <w:t xml:space="preserve">Mobile </w:t>
    </w:r>
    <w:r>
      <w:rPr>
        <w:b/>
        <w:sz w:val="24"/>
        <w:lang w:val="en-GB"/>
      </w:rPr>
      <w:t>Point of Care</w:t>
    </w:r>
    <w:r w:rsidRPr="00E834EA">
      <w:rPr>
        <w:b/>
        <w:sz w:val="24"/>
        <w:lang w:val="en-GB"/>
      </w:rPr>
      <w:t xml:space="preserve"> – </w:t>
    </w:r>
    <w:r>
      <w:rPr>
        <w:b/>
        <w:sz w:val="24"/>
        <w:lang w:val="en-GB"/>
      </w:rPr>
      <w:t>Application Design Document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5D1F" w:rsidRDefault="00645D1F">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894" w:rsidRPr="00E834EA" w:rsidRDefault="00027894">
    <w:pPr>
      <w:pStyle w:val="Header"/>
      <w:framePr w:hSpace="141" w:wrap="around" w:vAnchor="text" w:hAnchor="text" w:y="1"/>
      <w:pBdr>
        <w:bottom w:val="none" w:sz="0" w:space="0" w:color="auto"/>
      </w:pBdr>
      <w:rPr>
        <w:lang w:val="en-GB"/>
      </w:rPr>
    </w:pPr>
    <w:r>
      <w:rPr>
        <w:noProof/>
      </w:rPr>
      <w:drawing>
        <wp:inline distT="0" distB="0" distL="0" distR="0">
          <wp:extent cx="742950" cy="3048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42950" cy="304800"/>
                  </a:xfrm>
                  <a:prstGeom prst="rect">
                    <a:avLst/>
                  </a:prstGeom>
                  <a:noFill/>
                  <a:ln>
                    <a:noFill/>
                  </a:ln>
                </pic:spPr>
              </pic:pic>
            </a:graphicData>
          </a:graphic>
        </wp:inline>
      </w:drawing>
    </w:r>
  </w:p>
  <w:p w:rsidR="00027894" w:rsidRPr="00E834EA" w:rsidRDefault="00027894" w:rsidP="00E834EA">
    <w:pPr>
      <w:pStyle w:val="Header"/>
      <w:pBdr>
        <w:bottom w:val="none" w:sz="0" w:space="0" w:color="auto"/>
      </w:pBdr>
      <w:tabs>
        <w:tab w:val="clear" w:pos="4678"/>
      </w:tabs>
      <w:ind w:right="1417"/>
      <w:rPr>
        <w:lang w:val="en-GB"/>
      </w:rPr>
    </w:pPr>
    <w:bookmarkStart w:id="47" w:name="prop_SecCust"/>
    <w:bookmarkStart w:id="48" w:name="prop_SecAnd"/>
    <w:bookmarkStart w:id="49" w:name="prop_SecComp"/>
    <w:bookmarkStart w:id="50" w:name="prop_SecCopySep"/>
    <w:bookmarkStart w:id="51" w:name="prop_CopyCust"/>
    <w:bookmarkStart w:id="52" w:name="prop_CopyAnd"/>
    <w:bookmarkStart w:id="53" w:name="prop_CopyComp"/>
    <w:bookmarkEnd w:id="47"/>
    <w:bookmarkEnd w:id="48"/>
    <w:bookmarkEnd w:id="49"/>
    <w:bookmarkEnd w:id="50"/>
    <w:bookmarkEnd w:id="51"/>
    <w:bookmarkEnd w:id="52"/>
    <w:bookmarkEnd w:id="53"/>
  </w:p>
  <w:p w:rsidR="00027894" w:rsidRPr="00E834EA" w:rsidRDefault="00027894" w:rsidP="00E834EA">
    <w:pPr>
      <w:pStyle w:val="Header"/>
      <w:ind w:right="-1" w:firstLine="1418"/>
      <w:jc w:val="center"/>
      <w:rPr>
        <w:b/>
        <w:sz w:val="24"/>
        <w:lang w:val="en-GB"/>
      </w:rPr>
    </w:pPr>
    <w:bookmarkStart w:id="54" w:name="prop_Projectname"/>
    <w:bookmarkEnd w:id="54"/>
    <w:r w:rsidRPr="00E834EA">
      <w:rPr>
        <w:b/>
        <w:sz w:val="24"/>
        <w:lang w:val="en-GB"/>
      </w:rPr>
      <w:t xml:space="preserve">Mobile </w:t>
    </w:r>
    <w:r>
      <w:rPr>
        <w:b/>
        <w:sz w:val="24"/>
        <w:lang w:val="en-GB"/>
      </w:rPr>
      <w:t>Point of Care</w:t>
    </w:r>
    <w:r w:rsidRPr="00E834EA">
      <w:rPr>
        <w:b/>
        <w:sz w:val="24"/>
        <w:lang w:val="en-GB"/>
      </w:rPr>
      <w:t xml:space="preserve"> – </w:t>
    </w:r>
    <w:r>
      <w:rPr>
        <w:b/>
        <w:sz w:val="24"/>
        <w:lang w:val="en-GB"/>
      </w:rPr>
      <w:t xml:space="preserve">Application Design </w:t>
    </w:r>
    <w:r w:rsidRPr="00E834EA">
      <w:rPr>
        <w:b/>
        <w:sz w:val="24"/>
        <w:lang w:val="en-GB"/>
      </w:rPr>
      <w:t>Document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308CE4"/>
    <w:lvl w:ilvl="0">
      <w:start w:val="1"/>
      <w:numFmt w:val="decimal"/>
      <w:pStyle w:val="Heading1"/>
      <w:lvlText w:val="%1."/>
      <w:legacy w:legacy="1" w:legacySpace="144" w:legacyIndent="0"/>
      <w:lvlJc w:val="left"/>
      <w:rPr>
        <w:rFonts w:cs="Times New Roman"/>
      </w:rPr>
    </w:lvl>
    <w:lvl w:ilvl="1">
      <w:start w:val="1"/>
      <w:numFmt w:val="decimal"/>
      <w:pStyle w:val="Heading2"/>
      <w:lvlText w:val="%1.%2"/>
      <w:legacy w:legacy="1" w:legacySpace="144" w:legacyIndent="0"/>
      <w:lvlJc w:val="left"/>
      <w:rPr>
        <w:rFonts w:cs="Times New Roman"/>
      </w:rPr>
    </w:lvl>
    <w:lvl w:ilvl="2">
      <w:start w:val="1"/>
      <w:numFmt w:val="decimal"/>
      <w:pStyle w:val="Heading3"/>
      <w:lvlText w:val="%1.%2.%3"/>
      <w:legacy w:legacy="1" w:legacySpace="144" w:legacyIndent="0"/>
      <w:lvlJc w:val="left"/>
      <w:rPr>
        <w:rFonts w:cs="Times New Roman"/>
      </w:rPr>
    </w:lvl>
    <w:lvl w:ilvl="3">
      <w:start w:val="1"/>
      <w:numFmt w:val="decimal"/>
      <w:pStyle w:val="Heading4"/>
      <w:lvlText w:val="%1.%2.%3.%4"/>
      <w:legacy w:legacy="1" w:legacySpace="144" w:legacyIndent="0"/>
      <w:lvlJc w:val="left"/>
      <w:rPr>
        <w:rFonts w:cs="Times New Roman"/>
      </w:rPr>
    </w:lvl>
    <w:lvl w:ilvl="4">
      <w:start w:val="1"/>
      <w:numFmt w:val="decimal"/>
      <w:pStyle w:val="Heading5"/>
      <w:lvlText w:val="%1.%2.%3.%4.%5"/>
      <w:legacy w:legacy="1" w:legacySpace="144" w:legacyIndent="0"/>
      <w:lvlJc w:val="left"/>
      <w:rPr>
        <w:rFonts w:cs="Times New Roman"/>
      </w:rPr>
    </w:lvl>
    <w:lvl w:ilvl="5">
      <w:start w:val="1"/>
      <w:numFmt w:val="decimal"/>
      <w:pStyle w:val="Heading6"/>
      <w:lvlText w:val="%1.%2.%3.%4.%5.%6"/>
      <w:legacy w:legacy="1" w:legacySpace="144" w:legacyIndent="0"/>
      <w:lvlJc w:val="left"/>
      <w:rPr>
        <w:rFonts w:cs="Times New Roman"/>
      </w:rPr>
    </w:lvl>
    <w:lvl w:ilvl="6">
      <w:start w:val="1"/>
      <w:numFmt w:val="decimal"/>
      <w:pStyle w:val="Heading7"/>
      <w:lvlText w:val="%1.%2.%3.%4.%5.%6.%7"/>
      <w:legacy w:legacy="1" w:legacySpace="144" w:legacyIndent="0"/>
      <w:lvlJc w:val="left"/>
      <w:rPr>
        <w:rFonts w:cs="Times New Roman"/>
      </w:rPr>
    </w:lvl>
    <w:lvl w:ilvl="7">
      <w:start w:val="1"/>
      <w:numFmt w:val="decimal"/>
      <w:pStyle w:val="Heading8"/>
      <w:lvlText w:val="%1.%2.%3.%4.%5.%6.%7.%8"/>
      <w:legacy w:legacy="1" w:legacySpace="144" w:legacyIndent="0"/>
      <w:lvlJc w:val="left"/>
      <w:rPr>
        <w:rFonts w:cs="Times New Roman"/>
      </w:rPr>
    </w:lvl>
    <w:lvl w:ilvl="8">
      <w:start w:val="1"/>
      <w:numFmt w:val="decimal"/>
      <w:pStyle w:val="Heading9"/>
      <w:lvlText w:val="%1.%2.%3.%4.%5.%6.%7.%8.%9"/>
      <w:legacy w:legacy="1" w:legacySpace="144" w:legacyIndent="0"/>
      <w:lvlJc w:val="left"/>
      <w:rPr>
        <w:rFonts w:cs="Times New Roman"/>
      </w:rPr>
    </w:lvl>
  </w:abstractNum>
  <w:abstractNum w:abstractNumId="1">
    <w:nsid w:val="0A0F2005"/>
    <w:multiLevelType w:val="hybridMultilevel"/>
    <w:tmpl w:val="F306B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171B78"/>
    <w:multiLevelType w:val="hybridMultilevel"/>
    <w:tmpl w:val="3D26383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BBC6267"/>
    <w:multiLevelType w:val="hybridMultilevel"/>
    <w:tmpl w:val="450E9D4C"/>
    <w:lvl w:ilvl="0" w:tplc="0409000F">
      <w:start w:val="1"/>
      <w:numFmt w:val="decimal"/>
      <w:lvlText w:val="%1."/>
      <w:lvlJc w:val="left"/>
      <w:pPr>
        <w:ind w:left="720" w:hanging="360"/>
      </w:pPr>
      <w:rPr>
        <w:rFont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10219E"/>
    <w:multiLevelType w:val="hybridMultilevel"/>
    <w:tmpl w:val="B7CCC4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nsid w:val="11CD2787"/>
    <w:multiLevelType w:val="hybridMultilevel"/>
    <w:tmpl w:val="34447E70"/>
    <w:lvl w:ilvl="0" w:tplc="0409000F">
      <w:start w:val="1"/>
      <w:numFmt w:val="decimal"/>
      <w:lvlText w:val="%1."/>
      <w:lvlJc w:val="left"/>
      <w:pPr>
        <w:tabs>
          <w:tab w:val="num" w:pos="360"/>
        </w:tabs>
        <w:ind w:left="360" w:hanging="360"/>
      </w:pPr>
      <w:rPr>
        <w:rFonts w:cs="Times New Roman"/>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6">
    <w:nsid w:val="12724EEE"/>
    <w:multiLevelType w:val="hybridMultilevel"/>
    <w:tmpl w:val="95C63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612F38"/>
    <w:multiLevelType w:val="hybridMultilevel"/>
    <w:tmpl w:val="13609C78"/>
    <w:lvl w:ilvl="0" w:tplc="571AFDAA">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5549CD"/>
    <w:multiLevelType w:val="hybridMultilevel"/>
    <w:tmpl w:val="13609C78"/>
    <w:lvl w:ilvl="0" w:tplc="571AFDAA">
      <w:start w:val="1"/>
      <w:numFmt w:val="decimal"/>
      <w:lvlText w:val="%1."/>
      <w:lvlJc w:val="left"/>
      <w:pPr>
        <w:ind w:left="720" w:hanging="360"/>
      </w:pPr>
      <w:rPr>
        <w:rFonts w:cs="Arial"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DF6A4D"/>
    <w:multiLevelType w:val="hybridMultilevel"/>
    <w:tmpl w:val="C3401116"/>
    <w:lvl w:ilvl="0" w:tplc="0409000F">
      <w:start w:val="1"/>
      <w:numFmt w:val="decimal"/>
      <w:lvlText w:val="%1."/>
      <w:lvlJc w:val="left"/>
      <w:pPr>
        <w:tabs>
          <w:tab w:val="num" w:pos="1012"/>
        </w:tabs>
        <w:ind w:left="1012" w:hanging="360"/>
      </w:pPr>
      <w:rPr>
        <w:rFonts w:cs="Times New Roman"/>
      </w:rPr>
    </w:lvl>
    <w:lvl w:ilvl="1" w:tplc="04090019" w:tentative="1">
      <w:start w:val="1"/>
      <w:numFmt w:val="lowerLetter"/>
      <w:lvlText w:val="%2."/>
      <w:lvlJc w:val="left"/>
      <w:pPr>
        <w:tabs>
          <w:tab w:val="num" w:pos="1732"/>
        </w:tabs>
        <w:ind w:left="1732" w:hanging="360"/>
      </w:pPr>
      <w:rPr>
        <w:rFonts w:cs="Times New Roman"/>
      </w:rPr>
    </w:lvl>
    <w:lvl w:ilvl="2" w:tplc="0409001B" w:tentative="1">
      <w:start w:val="1"/>
      <w:numFmt w:val="lowerRoman"/>
      <w:lvlText w:val="%3."/>
      <w:lvlJc w:val="right"/>
      <w:pPr>
        <w:tabs>
          <w:tab w:val="num" w:pos="2452"/>
        </w:tabs>
        <w:ind w:left="2452" w:hanging="180"/>
      </w:pPr>
      <w:rPr>
        <w:rFonts w:cs="Times New Roman"/>
      </w:rPr>
    </w:lvl>
    <w:lvl w:ilvl="3" w:tplc="0409000F" w:tentative="1">
      <w:start w:val="1"/>
      <w:numFmt w:val="decimal"/>
      <w:lvlText w:val="%4."/>
      <w:lvlJc w:val="left"/>
      <w:pPr>
        <w:tabs>
          <w:tab w:val="num" w:pos="3172"/>
        </w:tabs>
        <w:ind w:left="3172" w:hanging="360"/>
      </w:pPr>
      <w:rPr>
        <w:rFonts w:cs="Times New Roman"/>
      </w:rPr>
    </w:lvl>
    <w:lvl w:ilvl="4" w:tplc="04090019" w:tentative="1">
      <w:start w:val="1"/>
      <w:numFmt w:val="lowerLetter"/>
      <w:lvlText w:val="%5."/>
      <w:lvlJc w:val="left"/>
      <w:pPr>
        <w:tabs>
          <w:tab w:val="num" w:pos="3892"/>
        </w:tabs>
        <w:ind w:left="3892" w:hanging="360"/>
      </w:pPr>
      <w:rPr>
        <w:rFonts w:cs="Times New Roman"/>
      </w:rPr>
    </w:lvl>
    <w:lvl w:ilvl="5" w:tplc="0409001B" w:tentative="1">
      <w:start w:val="1"/>
      <w:numFmt w:val="lowerRoman"/>
      <w:lvlText w:val="%6."/>
      <w:lvlJc w:val="right"/>
      <w:pPr>
        <w:tabs>
          <w:tab w:val="num" w:pos="4612"/>
        </w:tabs>
        <w:ind w:left="4612" w:hanging="180"/>
      </w:pPr>
      <w:rPr>
        <w:rFonts w:cs="Times New Roman"/>
      </w:rPr>
    </w:lvl>
    <w:lvl w:ilvl="6" w:tplc="0409000F" w:tentative="1">
      <w:start w:val="1"/>
      <w:numFmt w:val="decimal"/>
      <w:lvlText w:val="%7."/>
      <w:lvlJc w:val="left"/>
      <w:pPr>
        <w:tabs>
          <w:tab w:val="num" w:pos="5332"/>
        </w:tabs>
        <w:ind w:left="5332" w:hanging="360"/>
      </w:pPr>
      <w:rPr>
        <w:rFonts w:cs="Times New Roman"/>
      </w:rPr>
    </w:lvl>
    <w:lvl w:ilvl="7" w:tplc="04090019" w:tentative="1">
      <w:start w:val="1"/>
      <w:numFmt w:val="lowerLetter"/>
      <w:lvlText w:val="%8."/>
      <w:lvlJc w:val="left"/>
      <w:pPr>
        <w:tabs>
          <w:tab w:val="num" w:pos="6052"/>
        </w:tabs>
        <w:ind w:left="6052" w:hanging="360"/>
      </w:pPr>
      <w:rPr>
        <w:rFonts w:cs="Times New Roman"/>
      </w:rPr>
    </w:lvl>
    <w:lvl w:ilvl="8" w:tplc="0409001B" w:tentative="1">
      <w:start w:val="1"/>
      <w:numFmt w:val="lowerRoman"/>
      <w:lvlText w:val="%9."/>
      <w:lvlJc w:val="right"/>
      <w:pPr>
        <w:tabs>
          <w:tab w:val="num" w:pos="6772"/>
        </w:tabs>
        <w:ind w:left="6772" w:hanging="180"/>
      </w:pPr>
      <w:rPr>
        <w:rFonts w:cs="Times New Roman"/>
      </w:rPr>
    </w:lvl>
  </w:abstractNum>
  <w:abstractNum w:abstractNumId="10">
    <w:nsid w:val="25317D19"/>
    <w:multiLevelType w:val="hybridMultilevel"/>
    <w:tmpl w:val="0D70C654"/>
    <w:lvl w:ilvl="0" w:tplc="04090001">
      <w:start w:val="1"/>
      <w:numFmt w:val="bullet"/>
      <w:lvlText w:val=""/>
      <w:lvlJc w:val="left"/>
      <w:pPr>
        <w:tabs>
          <w:tab w:val="num" w:pos="748"/>
        </w:tabs>
        <w:ind w:left="748" w:hanging="360"/>
      </w:pPr>
      <w:rPr>
        <w:rFonts w:ascii="Symbol" w:hAnsi="Symbol" w:hint="default"/>
      </w:rPr>
    </w:lvl>
    <w:lvl w:ilvl="1" w:tplc="04090003">
      <w:start w:val="1"/>
      <w:numFmt w:val="bullet"/>
      <w:lvlText w:val="o"/>
      <w:lvlJc w:val="left"/>
      <w:pPr>
        <w:tabs>
          <w:tab w:val="num" w:pos="1468"/>
        </w:tabs>
        <w:ind w:left="1468" w:hanging="360"/>
      </w:pPr>
      <w:rPr>
        <w:rFonts w:ascii="Courier New" w:hAnsi="Courier New" w:hint="default"/>
      </w:rPr>
    </w:lvl>
    <w:lvl w:ilvl="2" w:tplc="04090005" w:tentative="1">
      <w:start w:val="1"/>
      <w:numFmt w:val="bullet"/>
      <w:lvlText w:val=""/>
      <w:lvlJc w:val="left"/>
      <w:pPr>
        <w:tabs>
          <w:tab w:val="num" w:pos="2188"/>
        </w:tabs>
        <w:ind w:left="2188" w:hanging="360"/>
      </w:pPr>
      <w:rPr>
        <w:rFonts w:ascii="Wingdings" w:hAnsi="Wingdings" w:hint="default"/>
      </w:rPr>
    </w:lvl>
    <w:lvl w:ilvl="3" w:tplc="04090001" w:tentative="1">
      <w:start w:val="1"/>
      <w:numFmt w:val="bullet"/>
      <w:lvlText w:val=""/>
      <w:lvlJc w:val="left"/>
      <w:pPr>
        <w:tabs>
          <w:tab w:val="num" w:pos="2908"/>
        </w:tabs>
        <w:ind w:left="2908" w:hanging="360"/>
      </w:pPr>
      <w:rPr>
        <w:rFonts w:ascii="Symbol" w:hAnsi="Symbol" w:hint="default"/>
      </w:rPr>
    </w:lvl>
    <w:lvl w:ilvl="4" w:tplc="04090003" w:tentative="1">
      <w:start w:val="1"/>
      <w:numFmt w:val="bullet"/>
      <w:lvlText w:val="o"/>
      <w:lvlJc w:val="left"/>
      <w:pPr>
        <w:tabs>
          <w:tab w:val="num" w:pos="3628"/>
        </w:tabs>
        <w:ind w:left="3628" w:hanging="360"/>
      </w:pPr>
      <w:rPr>
        <w:rFonts w:ascii="Courier New" w:hAnsi="Courier New" w:hint="default"/>
      </w:rPr>
    </w:lvl>
    <w:lvl w:ilvl="5" w:tplc="04090005" w:tentative="1">
      <w:start w:val="1"/>
      <w:numFmt w:val="bullet"/>
      <w:lvlText w:val=""/>
      <w:lvlJc w:val="left"/>
      <w:pPr>
        <w:tabs>
          <w:tab w:val="num" w:pos="4348"/>
        </w:tabs>
        <w:ind w:left="4348" w:hanging="360"/>
      </w:pPr>
      <w:rPr>
        <w:rFonts w:ascii="Wingdings" w:hAnsi="Wingdings" w:hint="default"/>
      </w:rPr>
    </w:lvl>
    <w:lvl w:ilvl="6" w:tplc="04090001" w:tentative="1">
      <w:start w:val="1"/>
      <w:numFmt w:val="bullet"/>
      <w:lvlText w:val=""/>
      <w:lvlJc w:val="left"/>
      <w:pPr>
        <w:tabs>
          <w:tab w:val="num" w:pos="5068"/>
        </w:tabs>
        <w:ind w:left="5068" w:hanging="360"/>
      </w:pPr>
      <w:rPr>
        <w:rFonts w:ascii="Symbol" w:hAnsi="Symbol" w:hint="default"/>
      </w:rPr>
    </w:lvl>
    <w:lvl w:ilvl="7" w:tplc="04090003" w:tentative="1">
      <w:start w:val="1"/>
      <w:numFmt w:val="bullet"/>
      <w:lvlText w:val="o"/>
      <w:lvlJc w:val="left"/>
      <w:pPr>
        <w:tabs>
          <w:tab w:val="num" w:pos="5788"/>
        </w:tabs>
        <w:ind w:left="5788" w:hanging="360"/>
      </w:pPr>
      <w:rPr>
        <w:rFonts w:ascii="Courier New" w:hAnsi="Courier New" w:hint="default"/>
      </w:rPr>
    </w:lvl>
    <w:lvl w:ilvl="8" w:tplc="04090005" w:tentative="1">
      <w:start w:val="1"/>
      <w:numFmt w:val="bullet"/>
      <w:lvlText w:val=""/>
      <w:lvlJc w:val="left"/>
      <w:pPr>
        <w:tabs>
          <w:tab w:val="num" w:pos="6508"/>
        </w:tabs>
        <w:ind w:left="6508" w:hanging="360"/>
      </w:pPr>
      <w:rPr>
        <w:rFonts w:ascii="Wingdings" w:hAnsi="Wingdings" w:hint="default"/>
      </w:rPr>
    </w:lvl>
  </w:abstractNum>
  <w:abstractNum w:abstractNumId="11">
    <w:nsid w:val="27580BB8"/>
    <w:multiLevelType w:val="hybridMultilevel"/>
    <w:tmpl w:val="E6945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852A3F"/>
    <w:multiLevelType w:val="hybridMultilevel"/>
    <w:tmpl w:val="4C6652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082EFA"/>
    <w:multiLevelType w:val="hybridMultilevel"/>
    <w:tmpl w:val="BDD8996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nsid w:val="2BBF7E0F"/>
    <w:multiLevelType w:val="hybridMultilevel"/>
    <w:tmpl w:val="D6D0659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2F161B40"/>
    <w:multiLevelType w:val="hybridMultilevel"/>
    <w:tmpl w:val="F5B026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F854388"/>
    <w:multiLevelType w:val="hybridMultilevel"/>
    <w:tmpl w:val="E6945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871A31"/>
    <w:multiLevelType w:val="multilevel"/>
    <w:tmpl w:val="B2FE5FC4"/>
    <w:lvl w:ilvl="0">
      <w:start w:val="1"/>
      <w:numFmt w:val="decimal"/>
      <w:lvlText w:val="NFR%1"/>
      <w:lvlJc w:val="left"/>
      <w:pPr>
        <w:tabs>
          <w:tab w:val="num" w:pos="432"/>
        </w:tabs>
        <w:ind w:left="432" w:hanging="432"/>
      </w:pPr>
      <w:rPr>
        <w:rFonts w:cs="Times New Roman" w:hint="default"/>
      </w:rPr>
    </w:lvl>
    <w:lvl w:ilvl="1">
      <w:start w:val="1"/>
      <w:numFmt w:val="decimal"/>
      <w:lvlText w:val="NFR%1.%2"/>
      <w:lvlJc w:val="left"/>
      <w:pPr>
        <w:tabs>
          <w:tab w:val="num" w:pos="576"/>
        </w:tabs>
        <w:ind w:left="576" w:hanging="576"/>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8">
    <w:nsid w:val="30ED336D"/>
    <w:multiLevelType w:val="hybridMultilevel"/>
    <w:tmpl w:val="B0C27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165C81"/>
    <w:multiLevelType w:val="hybridMultilevel"/>
    <w:tmpl w:val="A5BE1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323015"/>
    <w:multiLevelType w:val="hybridMultilevel"/>
    <w:tmpl w:val="A440B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875855"/>
    <w:multiLevelType w:val="hybridMultilevel"/>
    <w:tmpl w:val="E6945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6E13D9"/>
    <w:multiLevelType w:val="hybridMultilevel"/>
    <w:tmpl w:val="1C4251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88347A7"/>
    <w:multiLevelType w:val="hybridMultilevel"/>
    <w:tmpl w:val="26BED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89314C3"/>
    <w:multiLevelType w:val="hybridMultilevel"/>
    <w:tmpl w:val="D4847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6B02E1"/>
    <w:multiLevelType w:val="hybridMultilevel"/>
    <w:tmpl w:val="5FB64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1EF33A6"/>
    <w:multiLevelType w:val="hybridMultilevel"/>
    <w:tmpl w:val="5E429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5363E1"/>
    <w:multiLevelType w:val="hybridMultilevel"/>
    <w:tmpl w:val="9B2E9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7E1FA3"/>
    <w:multiLevelType w:val="hybridMultilevel"/>
    <w:tmpl w:val="B45849E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nsid w:val="55265B88"/>
    <w:multiLevelType w:val="multilevel"/>
    <w:tmpl w:val="6E60BBA0"/>
    <w:styleLink w:val="List0"/>
    <w:lvl w:ilvl="0">
      <w:start w:val="1"/>
      <w:numFmt w:val="decimal"/>
      <w:lvlText w:val="%1."/>
      <w:lvlJc w:val="left"/>
      <w:pPr>
        <w:tabs>
          <w:tab w:val="num" w:pos="360"/>
        </w:tabs>
        <w:ind w:left="360" w:hanging="360"/>
      </w:pPr>
      <w:rPr>
        <w:rFonts w:ascii="Helvetica" w:eastAsia="Helvetica" w:hAnsi="Helvetica" w:cs="Helvetica"/>
        <w:color w:val="000000"/>
        <w:position w:val="0"/>
        <w:sz w:val="22"/>
        <w:szCs w:val="22"/>
        <w:rtl w:val="0"/>
      </w:rPr>
    </w:lvl>
    <w:lvl w:ilvl="1">
      <w:start w:val="1"/>
      <w:numFmt w:val="decimal"/>
      <w:lvlText w:val="%2."/>
      <w:lvlJc w:val="left"/>
      <w:pPr>
        <w:tabs>
          <w:tab w:val="num" w:pos="690"/>
        </w:tabs>
        <w:ind w:left="690" w:hanging="330"/>
      </w:pPr>
      <w:rPr>
        <w:rFonts w:ascii="Helvetica" w:eastAsia="Helvetica" w:hAnsi="Helvetica" w:cs="Helvetica"/>
        <w:color w:val="000000"/>
        <w:position w:val="0"/>
        <w:sz w:val="22"/>
        <w:szCs w:val="22"/>
        <w:rtl w:val="0"/>
      </w:rPr>
    </w:lvl>
    <w:lvl w:ilvl="2">
      <w:start w:val="1"/>
      <w:numFmt w:val="decimal"/>
      <w:lvlText w:val="%3."/>
      <w:lvlJc w:val="left"/>
      <w:pPr>
        <w:tabs>
          <w:tab w:val="num" w:pos="1050"/>
        </w:tabs>
        <w:ind w:left="1050" w:hanging="330"/>
      </w:pPr>
      <w:rPr>
        <w:rFonts w:ascii="Helvetica" w:eastAsia="Helvetica" w:hAnsi="Helvetica" w:cs="Helvetica"/>
        <w:color w:val="000000"/>
        <w:position w:val="0"/>
        <w:sz w:val="22"/>
        <w:szCs w:val="22"/>
        <w:rtl w:val="0"/>
      </w:rPr>
    </w:lvl>
    <w:lvl w:ilvl="3">
      <w:start w:val="1"/>
      <w:numFmt w:val="decimal"/>
      <w:lvlText w:val="%4."/>
      <w:lvlJc w:val="left"/>
      <w:pPr>
        <w:tabs>
          <w:tab w:val="num" w:pos="1410"/>
        </w:tabs>
        <w:ind w:left="1410" w:hanging="330"/>
      </w:pPr>
      <w:rPr>
        <w:rFonts w:ascii="Helvetica" w:eastAsia="Helvetica" w:hAnsi="Helvetica" w:cs="Helvetica"/>
        <w:color w:val="000000"/>
        <w:position w:val="0"/>
        <w:sz w:val="22"/>
        <w:szCs w:val="22"/>
        <w:rtl w:val="0"/>
      </w:rPr>
    </w:lvl>
    <w:lvl w:ilvl="4">
      <w:start w:val="1"/>
      <w:numFmt w:val="decimal"/>
      <w:lvlText w:val="%5."/>
      <w:lvlJc w:val="left"/>
      <w:pPr>
        <w:tabs>
          <w:tab w:val="num" w:pos="1770"/>
        </w:tabs>
        <w:ind w:left="1770" w:hanging="330"/>
      </w:pPr>
      <w:rPr>
        <w:rFonts w:ascii="Helvetica" w:eastAsia="Helvetica" w:hAnsi="Helvetica" w:cs="Helvetica"/>
        <w:color w:val="000000"/>
        <w:position w:val="0"/>
        <w:sz w:val="22"/>
        <w:szCs w:val="22"/>
        <w:rtl w:val="0"/>
      </w:rPr>
    </w:lvl>
    <w:lvl w:ilvl="5">
      <w:start w:val="1"/>
      <w:numFmt w:val="decimal"/>
      <w:lvlText w:val="%6."/>
      <w:lvlJc w:val="left"/>
      <w:pPr>
        <w:tabs>
          <w:tab w:val="num" w:pos="2130"/>
        </w:tabs>
        <w:ind w:left="2130" w:hanging="330"/>
      </w:pPr>
      <w:rPr>
        <w:rFonts w:ascii="Helvetica" w:eastAsia="Helvetica" w:hAnsi="Helvetica" w:cs="Helvetica"/>
        <w:color w:val="000000"/>
        <w:position w:val="0"/>
        <w:sz w:val="22"/>
        <w:szCs w:val="22"/>
        <w:rtl w:val="0"/>
      </w:rPr>
    </w:lvl>
    <w:lvl w:ilvl="6">
      <w:start w:val="1"/>
      <w:numFmt w:val="decimal"/>
      <w:lvlText w:val="%7."/>
      <w:lvlJc w:val="left"/>
      <w:pPr>
        <w:tabs>
          <w:tab w:val="num" w:pos="2490"/>
        </w:tabs>
        <w:ind w:left="2490" w:hanging="330"/>
      </w:pPr>
      <w:rPr>
        <w:rFonts w:ascii="Helvetica" w:eastAsia="Helvetica" w:hAnsi="Helvetica" w:cs="Helvetica"/>
        <w:color w:val="000000"/>
        <w:position w:val="0"/>
        <w:sz w:val="22"/>
        <w:szCs w:val="22"/>
        <w:rtl w:val="0"/>
      </w:rPr>
    </w:lvl>
    <w:lvl w:ilvl="7">
      <w:start w:val="1"/>
      <w:numFmt w:val="decimal"/>
      <w:lvlText w:val="%8."/>
      <w:lvlJc w:val="left"/>
      <w:pPr>
        <w:tabs>
          <w:tab w:val="num" w:pos="2850"/>
        </w:tabs>
        <w:ind w:left="2850" w:hanging="330"/>
      </w:pPr>
      <w:rPr>
        <w:rFonts w:ascii="Helvetica" w:eastAsia="Helvetica" w:hAnsi="Helvetica" w:cs="Helvetica"/>
        <w:color w:val="000000"/>
        <w:position w:val="0"/>
        <w:sz w:val="22"/>
        <w:szCs w:val="22"/>
        <w:rtl w:val="0"/>
      </w:rPr>
    </w:lvl>
    <w:lvl w:ilvl="8">
      <w:start w:val="1"/>
      <w:numFmt w:val="decimal"/>
      <w:lvlText w:val="%9."/>
      <w:lvlJc w:val="left"/>
      <w:pPr>
        <w:tabs>
          <w:tab w:val="num" w:pos="3210"/>
        </w:tabs>
        <w:ind w:left="3210" w:hanging="330"/>
      </w:pPr>
      <w:rPr>
        <w:rFonts w:ascii="Helvetica" w:eastAsia="Helvetica" w:hAnsi="Helvetica" w:cs="Helvetica"/>
        <w:color w:val="000000"/>
        <w:position w:val="0"/>
        <w:sz w:val="22"/>
        <w:szCs w:val="22"/>
        <w:rtl w:val="0"/>
      </w:rPr>
    </w:lvl>
  </w:abstractNum>
  <w:abstractNum w:abstractNumId="30">
    <w:nsid w:val="5BF51372"/>
    <w:multiLevelType w:val="hybridMultilevel"/>
    <w:tmpl w:val="652A5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4E499E"/>
    <w:multiLevelType w:val="hybridMultilevel"/>
    <w:tmpl w:val="DA1E3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814C3F"/>
    <w:multiLevelType w:val="hybridMultilevel"/>
    <w:tmpl w:val="9DEE5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637ED4"/>
    <w:multiLevelType w:val="hybridMultilevel"/>
    <w:tmpl w:val="CBDEB712"/>
    <w:lvl w:ilvl="0" w:tplc="0409000F">
      <w:start w:val="1"/>
      <w:numFmt w:val="decimal"/>
      <w:lvlText w:val="%1."/>
      <w:lvlJc w:val="left"/>
      <w:pPr>
        <w:tabs>
          <w:tab w:val="num" w:pos="1012"/>
        </w:tabs>
        <w:ind w:left="1012" w:hanging="360"/>
      </w:pPr>
      <w:rPr>
        <w:rFonts w:cs="Times New Roman"/>
      </w:rPr>
    </w:lvl>
    <w:lvl w:ilvl="1" w:tplc="04090019" w:tentative="1">
      <w:start w:val="1"/>
      <w:numFmt w:val="lowerLetter"/>
      <w:lvlText w:val="%2."/>
      <w:lvlJc w:val="left"/>
      <w:pPr>
        <w:tabs>
          <w:tab w:val="num" w:pos="1732"/>
        </w:tabs>
        <w:ind w:left="1732" w:hanging="360"/>
      </w:pPr>
      <w:rPr>
        <w:rFonts w:cs="Times New Roman"/>
      </w:rPr>
    </w:lvl>
    <w:lvl w:ilvl="2" w:tplc="0409001B" w:tentative="1">
      <w:start w:val="1"/>
      <w:numFmt w:val="lowerRoman"/>
      <w:lvlText w:val="%3."/>
      <w:lvlJc w:val="right"/>
      <w:pPr>
        <w:tabs>
          <w:tab w:val="num" w:pos="2452"/>
        </w:tabs>
        <w:ind w:left="2452" w:hanging="180"/>
      </w:pPr>
      <w:rPr>
        <w:rFonts w:cs="Times New Roman"/>
      </w:rPr>
    </w:lvl>
    <w:lvl w:ilvl="3" w:tplc="0409000F" w:tentative="1">
      <w:start w:val="1"/>
      <w:numFmt w:val="decimal"/>
      <w:lvlText w:val="%4."/>
      <w:lvlJc w:val="left"/>
      <w:pPr>
        <w:tabs>
          <w:tab w:val="num" w:pos="3172"/>
        </w:tabs>
        <w:ind w:left="3172" w:hanging="360"/>
      </w:pPr>
      <w:rPr>
        <w:rFonts w:cs="Times New Roman"/>
      </w:rPr>
    </w:lvl>
    <w:lvl w:ilvl="4" w:tplc="04090019" w:tentative="1">
      <w:start w:val="1"/>
      <w:numFmt w:val="lowerLetter"/>
      <w:lvlText w:val="%5."/>
      <w:lvlJc w:val="left"/>
      <w:pPr>
        <w:tabs>
          <w:tab w:val="num" w:pos="3892"/>
        </w:tabs>
        <w:ind w:left="3892" w:hanging="360"/>
      </w:pPr>
      <w:rPr>
        <w:rFonts w:cs="Times New Roman"/>
      </w:rPr>
    </w:lvl>
    <w:lvl w:ilvl="5" w:tplc="0409001B" w:tentative="1">
      <w:start w:val="1"/>
      <w:numFmt w:val="lowerRoman"/>
      <w:lvlText w:val="%6."/>
      <w:lvlJc w:val="right"/>
      <w:pPr>
        <w:tabs>
          <w:tab w:val="num" w:pos="4612"/>
        </w:tabs>
        <w:ind w:left="4612" w:hanging="180"/>
      </w:pPr>
      <w:rPr>
        <w:rFonts w:cs="Times New Roman"/>
      </w:rPr>
    </w:lvl>
    <w:lvl w:ilvl="6" w:tplc="0409000F" w:tentative="1">
      <w:start w:val="1"/>
      <w:numFmt w:val="decimal"/>
      <w:lvlText w:val="%7."/>
      <w:lvlJc w:val="left"/>
      <w:pPr>
        <w:tabs>
          <w:tab w:val="num" w:pos="5332"/>
        </w:tabs>
        <w:ind w:left="5332" w:hanging="360"/>
      </w:pPr>
      <w:rPr>
        <w:rFonts w:cs="Times New Roman"/>
      </w:rPr>
    </w:lvl>
    <w:lvl w:ilvl="7" w:tplc="04090019" w:tentative="1">
      <w:start w:val="1"/>
      <w:numFmt w:val="lowerLetter"/>
      <w:lvlText w:val="%8."/>
      <w:lvlJc w:val="left"/>
      <w:pPr>
        <w:tabs>
          <w:tab w:val="num" w:pos="6052"/>
        </w:tabs>
        <w:ind w:left="6052" w:hanging="360"/>
      </w:pPr>
      <w:rPr>
        <w:rFonts w:cs="Times New Roman"/>
      </w:rPr>
    </w:lvl>
    <w:lvl w:ilvl="8" w:tplc="0409001B" w:tentative="1">
      <w:start w:val="1"/>
      <w:numFmt w:val="lowerRoman"/>
      <w:lvlText w:val="%9."/>
      <w:lvlJc w:val="right"/>
      <w:pPr>
        <w:tabs>
          <w:tab w:val="num" w:pos="6772"/>
        </w:tabs>
        <w:ind w:left="6772" w:hanging="180"/>
      </w:pPr>
      <w:rPr>
        <w:rFonts w:cs="Times New Roman"/>
      </w:rPr>
    </w:lvl>
  </w:abstractNum>
  <w:abstractNum w:abstractNumId="34">
    <w:nsid w:val="64CA5E33"/>
    <w:multiLevelType w:val="hybridMultilevel"/>
    <w:tmpl w:val="52A05E5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5">
    <w:nsid w:val="76A55D2C"/>
    <w:multiLevelType w:val="multilevel"/>
    <w:tmpl w:val="882A39A2"/>
    <w:lvl w:ilvl="0">
      <w:start w:val="1"/>
      <w:numFmt w:val="decimal"/>
      <w:lvlText w:val="BRQ%1"/>
      <w:lvlJc w:val="left"/>
      <w:pPr>
        <w:tabs>
          <w:tab w:val="num" w:pos="360"/>
        </w:tabs>
        <w:ind w:left="360" w:hanging="360"/>
      </w:pPr>
      <w:rPr>
        <w:rFonts w:cs="Times New Roman" w:hint="default"/>
        <w:b/>
      </w:rPr>
    </w:lvl>
    <w:lvl w:ilvl="1">
      <w:start w:val="1"/>
      <w:numFmt w:val="decimal"/>
      <w:lvlText w:val="BRQ%1.%2"/>
      <w:lvlJc w:val="left"/>
      <w:pPr>
        <w:tabs>
          <w:tab w:val="num" w:pos="792"/>
        </w:tabs>
        <w:ind w:left="792" w:hanging="432"/>
      </w:pPr>
      <w:rPr>
        <w:rFonts w:cs="Times New Roman" w:hint="default"/>
        <w:b w:val="0"/>
      </w:rPr>
    </w:lvl>
    <w:lvl w:ilvl="2">
      <w:start w:val="1"/>
      <w:numFmt w:val="decimal"/>
      <w:lvlText w:val="BRQ%1.%2.%3"/>
      <w:lvlJc w:val="left"/>
      <w:pPr>
        <w:tabs>
          <w:tab w:val="num" w:pos="1224"/>
        </w:tabs>
        <w:ind w:left="1224" w:hanging="504"/>
      </w:pPr>
      <w:rPr>
        <w:rFonts w:cs="Times New Roman" w:hint="default"/>
      </w:rPr>
    </w:lvl>
    <w:lvl w:ilvl="3">
      <w:start w:val="1"/>
      <w:numFmt w:val="decimal"/>
      <w:lvlText w:val="BRQ%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6">
    <w:nsid w:val="79CC553E"/>
    <w:multiLevelType w:val="hybridMultilevel"/>
    <w:tmpl w:val="F82A19C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C644AAD"/>
    <w:multiLevelType w:val="hybridMultilevel"/>
    <w:tmpl w:val="34A65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22"/>
  </w:num>
  <w:num w:numId="12">
    <w:abstractNumId w:val="14"/>
  </w:num>
  <w:num w:numId="13">
    <w:abstractNumId w:val="2"/>
  </w:num>
  <w:num w:numId="14">
    <w:abstractNumId w:val="1"/>
  </w:num>
  <w:num w:numId="15">
    <w:abstractNumId w:val="12"/>
  </w:num>
  <w:num w:numId="16">
    <w:abstractNumId w:val="23"/>
  </w:num>
  <w:num w:numId="17">
    <w:abstractNumId w:val="27"/>
  </w:num>
  <w:num w:numId="18">
    <w:abstractNumId w:val="4"/>
  </w:num>
  <w:num w:numId="19">
    <w:abstractNumId w:val="32"/>
  </w:num>
  <w:num w:numId="20">
    <w:abstractNumId w:val="25"/>
  </w:num>
  <w:num w:numId="21">
    <w:abstractNumId w:val="28"/>
  </w:num>
  <w:num w:numId="22">
    <w:abstractNumId w:val="37"/>
  </w:num>
  <w:num w:numId="23">
    <w:abstractNumId w:val="6"/>
  </w:num>
  <w:num w:numId="24">
    <w:abstractNumId w:val="31"/>
  </w:num>
  <w:num w:numId="25">
    <w:abstractNumId w:val="30"/>
  </w:num>
  <w:num w:numId="26">
    <w:abstractNumId w:val="13"/>
  </w:num>
  <w:num w:numId="27">
    <w:abstractNumId w:val="3"/>
  </w:num>
  <w:num w:numId="28">
    <w:abstractNumId w:val="9"/>
  </w:num>
  <w:num w:numId="29">
    <w:abstractNumId w:val="17"/>
  </w:num>
  <w:num w:numId="30">
    <w:abstractNumId w:val="35"/>
  </w:num>
  <w:num w:numId="31">
    <w:abstractNumId w:val="10"/>
  </w:num>
  <w:num w:numId="32">
    <w:abstractNumId w:val="36"/>
  </w:num>
  <w:num w:numId="33">
    <w:abstractNumId w:val="5"/>
  </w:num>
  <w:num w:numId="34">
    <w:abstractNumId w:val="15"/>
  </w:num>
  <w:num w:numId="35">
    <w:abstractNumId w:val="34"/>
  </w:num>
  <w:num w:numId="3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26"/>
  </w:num>
  <w:num w:numId="39">
    <w:abstractNumId w:val="24"/>
  </w:num>
  <w:num w:numId="40">
    <w:abstractNumId w:val="21"/>
  </w:num>
  <w:num w:numId="41">
    <w:abstractNumId w:val="16"/>
  </w:num>
  <w:num w:numId="42">
    <w:abstractNumId w:val="19"/>
  </w:num>
  <w:num w:numId="43">
    <w:abstractNumId w:val="20"/>
  </w:num>
  <w:num w:numId="44">
    <w:abstractNumId w:val="7"/>
  </w:num>
  <w:num w:numId="45">
    <w:abstractNumId w:val="18"/>
  </w:num>
  <w:num w:numId="46">
    <w:abstractNumId w:val="11"/>
  </w:num>
  <w:num w:numId="47">
    <w:abstractNumId w:val="8"/>
  </w:num>
  <w:num w:numId="48">
    <w:abstractNumId w:val="29"/>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ttachedTemplate r:id="rId1"/>
  <w:stylePaneFormatFilter w:val="3F01"/>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61442"/>
  </w:hdrShapeDefaults>
  <w:footnotePr>
    <w:footnote w:id="-1"/>
    <w:footnote w:id="0"/>
  </w:footnotePr>
  <w:endnotePr>
    <w:endnote w:id="-1"/>
    <w:endnote w:id="0"/>
  </w:endnotePr>
  <w:compat>
    <w:balanceSingleByteDoubleByteWidth/>
    <w:doNotLeaveBackslashAlone/>
    <w:ulTrailSpace/>
    <w:doNotExpandShiftReturn/>
  </w:compat>
  <w:docVars>
    <w:docVar w:name="__DFTemplateID" w:val="pmmful"/>
    <w:docVar w:name="Author" w:val="IBM"/>
    <w:docVar w:name="company" w:val="IBM"/>
    <w:docVar w:name="customer" w:val="Express Scripts, Inc."/>
    <w:docVar w:name="Date" w:val="11-12-2014"/>
    <w:docVar w:name="dateformat" w:val="mm-dd-yyyy"/>
    <w:docVar w:name="DateSequence" w:val="mdy"/>
    <w:docVar w:name="ID" w:val="pmmful"/>
    <w:docVar w:name="Language" w:val="uk"/>
    <w:docVar w:name="LAuthor" w:val="Author:"/>
    <w:docVar w:name="Lcustomer" w:val="Customer:"/>
    <w:docVar w:name="LDate" w:val="Date:"/>
    <w:docVar w:name="LDocument" w:val="Document:"/>
    <w:docVar w:name="LForm" w:val="pmmful"/>
    <w:docVar w:name="LongDate" w:val="November 12, 2014"/>
    <w:docVar w:name="LOwner" w:val="Owner:"/>
    <w:docVar w:name="LPath" w:val="Path:"/>
    <w:docVar w:name="LStatus" w:val="Status:"/>
    <w:docVar w:name="LSubject" w:val="Subject:"/>
    <w:docVar w:name="LVersion" w:val="Version:"/>
    <w:docVar w:name="MonthNo" w:val="11"/>
    <w:docVar w:name="Owner" w:val="IBM"/>
    <w:docVar w:name="securityclass" w:val="UNCLS"/>
    <w:docVar w:name="securitytype" w:val="company"/>
    <w:docVar w:name="Status" w:val="Draft"/>
    <w:docVar w:name="StatusValue" w:val="Draft"/>
    <w:docVar w:name="Subject" w:val="Express Scripts, Inc."/>
    <w:docVar w:name="TApprovals" w:val="Approvals"/>
    <w:docVar w:name="TChangesMarked" w:val="Changes marked"/>
    <w:docVar w:name="TContents" w:val="Contents"/>
    <w:docVar w:name="TDateOfNextRevision" w:val="Date of next revision"/>
    <w:docVar w:name="TDateOfThisRevision" w:val="Date of this revision"/>
    <w:docVar w:name="TDistribution" w:val="Distribution"/>
    <w:docVar w:name="TDocumentHistory" w:val="Document History"/>
    <w:docVar w:name="TDocumentLocation" w:val="Document Location"/>
    <w:docVar w:name="TDocumentSource" w:val="The source of the document will be found in"/>
    <w:docVar w:name="TDocumentValid" w:val="This is a snapshot of an on-line document. Paper copies are valid only on the day they are printed. Refer to the author if you are in any doubt about the currency of this document."/>
    <w:docVar w:name="Text1" w:val="Specialty Pharmacy Mobile Enterprise"/>
    <w:docVar w:name="Text2" w:val="Mobile Point of Care Solution Architecture and Design"/>
    <w:docVar w:name="THasBeenDistributedTo" w:val="This document has been distributed to"/>
    <w:docVar w:name="TName" w:val="Name"/>
    <w:docVar w:name="Tof" w:val="of"/>
    <w:docVar w:name="TPage" w:val="Page"/>
    <w:docVar w:name="TRequiredApprovals" w:val="This document requires following approvals. Signed approval forms are filed in the Quality section of the PCB."/>
    <w:docVar w:name="TRevisionDate" w:val="Revision Date"/>
    <w:docVar w:name="TRevisionHistory" w:val="Revision History"/>
    <w:docVar w:name="TRevisionNumber" w:val="Revision Number"/>
    <w:docVar w:name="TSummaryOfChanges" w:val="Summary of Changes"/>
    <w:docVar w:name="TTitle" w:val="Title"/>
    <w:docVar w:name="Version" w:val="V1.0.0A"/>
  </w:docVars>
  <w:rsids>
    <w:rsidRoot w:val="00E834EA"/>
    <w:rsid w:val="000036F4"/>
    <w:rsid w:val="0000433E"/>
    <w:rsid w:val="00007779"/>
    <w:rsid w:val="00011496"/>
    <w:rsid w:val="00012489"/>
    <w:rsid w:val="00012E71"/>
    <w:rsid w:val="00012FDD"/>
    <w:rsid w:val="0001562B"/>
    <w:rsid w:val="00016162"/>
    <w:rsid w:val="00021382"/>
    <w:rsid w:val="00021BF1"/>
    <w:rsid w:val="00024D9C"/>
    <w:rsid w:val="00024DA4"/>
    <w:rsid w:val="00024EF0"/>
    <w:rsid w:val="00027894"/>
    <w:rsid w:val="0003067A"/>
    <w:rsid w:val="000406E1"/>
    <w:rsid w:val="00042493"/>
    <w:rsid w:val="000477E3"/>
    <w:rsid w:val="00047E3E"/>
    <w:rsid w:val="00051DA2"/>
    <w:rsid w:val="00057180"/>
    <w:rsid w:val="00061ACB"/>
    <w:rsid w:val="000633DA"/>
    <w:rsid w:val="000652D4"/>
    <w:rsid w:val="0006705D"/>
    <w:rsid w:val="00073994"/>
    <w:rsid w:val="000845FA"/>
    <w:rsid w:val="00086D7B"/>
    <w:rsid w:val="0008743D"/>
    <w:rsid w:val="000908B1"/>
    <w:rsid w:val="000927A8"/>
    <w:rsid w:val="00097775"/>
    <w:rsid w:val="000A6969"/>
    <w:rsid w:val="000A77E9"/>
    <w:rsid w:val="000B152A"/>
    <w:rsid w:val="000B5BB9"/>
    <w:rsid w:val="000C0BB9"/>
    <w:rsid w:val="000C1E6A"/>
    <w:rsid w:val="000C2B49"/>
    <w:rsid w:val="000C2F1B"/>
    <w:rsid w:val="000C540D"/>
    <w:rsid w:val="000D0C4C"/>
    <w:rsid w:val="000D4500"/>
    <w:rsid w:val="000D7012"/>
    <w:rsid w:val="000D7F63"/>
    <w:rsid w:val="000E10BC"/>
    <w:rsid w:val="000E576E"/>
    <w:rsid w:val="000E641E"/>
    <w:rsid w:val="000E6815"/>
    <w:rsid w:val="000E7309"/>
    <w:rsid w:val="000F0023"/>
    <w:rsid w:val="000F111E"/>
    <w:rsid w:val="000F364F"/>
    <w:rsid w:val="000F435F"/>
    <w:rsid w:val="000F6E2C"/>
    <w:rsid w:val="001041A8"/>
    <w:rsid w:val="0010520F"/>
    <w:rsid w:val="00106F44"/>
    <w:rsid w:val="00114ED1"/>
    <w:rsid w:val="00115518"/>
    <w:rsid w:val="001164BA"/>
    <w:rsid w:val="00116525"/>
    <w:rsid w:val="0012170E"/>
    <w:rsid w:val="001251CB"/>
    <w:rsid w:val="00125710"/>
    <w:rsid w:val="001275B2"/>
    <w:rsid w:val="00134AC1"/>
    <w:rsid w:val="00137030"/>
    <w:rsid w:val="00143299"/>
    <w:rsid w:val="00143B70"/>
    <w:rsid w:val="00146186"/>
    <w:rsid w:val="00147A2F"/>
    <w:rsid w:val="00152AB6"/>
    <w:rsid w:val="001536F7"/>
    <w:rsid w:val="0015585B"/>
    <w:rsid w:val="001559A7"/>
    <w:rsid w:val="00157C5D"/>
    <w:rsid w:val="00160878"/>
    <w:rsid w:val="00162477"/>
    <w:rsid w:val="001642C6"/>
    <w:rsid w:val="0016737B"/>
    <w:rsid w:val="00167DB0"/>
    <w:rsid w:val="001813BC"/>
    <w:rsid w:val="001843CF"/>
    <w:rsid w:val="0018526A"/>
    <w:rsid w:val="00185E0E"/>
    <w:rsid w:val="00191DF9"/>
    <w:rsid w:val="0019290E"/>
    <w:rsid w:val="00195BBA"/>
    <w:rsid w:val="00197165"/>
    <w:rsid w:val="001A1150"/>
    <w:rsid w:val="001A1B74"/>
    <w:rsid w:val="001A3403"/>
    <w:rsid w:val="001A428F"/>
    <w:rsid w:val="001A4D1C"/>
    <w:rsid w:val="001A5290"/>
    <w:rsid w:val="001B4BF2"/>
    <w:rsid w:val="001B7A32"/>
    <w:rsid w:val="001C468F"/>
    <w:rsid w:val="001C51FB"/>
    <w:rsid w:val="001C6E84"/>
    <w:rsid w:val="001D0877"/>
    <w:rsid w:val="001D157B"/>
    <w:rsid w:val="001D3394"/>
    <w:rsid w:val="001D3D74"/>
    <w:rsid w:val="001D7074"/>
    <w:rsid w:val="001E11DA"/>
    <w:rsid w:val="001E1F5B"/>
    <w:rsid w:val="001E54D7"/>
    <w:rsid w:val="001F0FE1"/>
    <w:rsid w:val="001F1402"/>
    <w:rsid w:val="001F2EF7"/>
    <w:rsid w:val="001F3E1D"/>
    <w:rsid w:val="001F7B2C"/>
    <w:rsid w:val="002028D3"/>
    <w:rsid w:val="00202970"/>
    <w:rsid w:val="002035E7"/>
    <w:rsid w:val="00205022"/>
    <w:rsid w:val="00213201"/>
    <w:rsid w:val="002142C5"/>
    <w:rsid w:val="002150E1"/>
    <w:rsid w:val="0021606A"/>
    <w:rsid w:val="0022199F"/>
    <w:rsid w:val="00222419"/>
    <w:rsid w:val="002277D9"/>
    <w:rsid w:val="002303CA"/>
    <w:rsid w:val="00237A7F"/>
    <w:rsid w:val="00237F96"/>
    <w:rsid w:val="00242159"/>
    <w:rsid w:val="00244506"/>
    <w:rsid w:val="00246065"/>
    <w:rsid w:val="002527A6"/>
    <w:rsid w:val="002537DF"/>
    <w:rsid w:val="00261A9D"/>
    <w:rsid w:val="00262D2C"/>
    <w:rsid w:val="002634AC"/>
    <w:rsid w:val="00264151"/>
    <w:rsid w:val="00264798"/>
    <w:rsid w:val="002647D6"/>
    <w:rsid w:val="00264AD5"/>
    <w:rsid w:val="00264FA4"/>
    <w:rsid w:val="00265292"/>
    <w:rsid w:val="00267BEC"/>
    <w:rsid w:val="002703E5"/>
    <w:rsid w:val="00273860"/>
    <w:rsid w:val="002772E4"/>
    <w:rsid w:val="002773E0"/>
    <w:rsid w:val="00280C88"/>
    <w:rsid w:val="00282009"/>
    <w:rsid w:val="00283B43"/>
    <w:rsid w:val="00285D71"/>
    <w:rsid w:val="002872F2"/>
    <w:rsid w:val="00290020"/>
    <w:rsid w:val="002903B9"/>
    <w:rsid w:val="00290ABE"/>
    <w:rsid w:val="0029147B"/>
    <w:rsid w:val="00292D63"/>
    <w:rsid w:val="0029333F"/>
    <w:rsid w:val="002959D8"/>
    <w:rsid w:val="00296E23"/>
    <w:rsid w:val="002A2FD2"/>
    <w:rsid w:val="002A4278"/>
    <w:rsid w:val="002A57FD"/>
    <w:rsid w:val="002A7789"/>
    <w:rsid w:val="002B15E8"/>
    <w:rsid w:val="002B6711"/>
    <w:rsid w:val="002C383E"/>
    <w:rsid w:val="002C4280"/>
    <w:rsid w:val="002D2B7C"/>
    <w:rsid w:val="002D71C7"/>
    <w:rsid w:val="002D73AC"/>
    <w:rsid w:val="002D7E31"/>
    <w:rsid w:val="002E182A"/>
    <w:rsid w:val="002E4442"/>
    <w:rsid w:val="002F0B0C"/>
    <w:rsid w:val="003012FA"/>
    <w:rsid w:val="0030282E"/>
    <w:rsid w:val="00302E6C"/>
    <w:rsid w:val="0030341E"/>
    <w:rsid w:val="00304177"/>
    <w:rsid w:val="0030522D"/>
    <w:rsid w:val="003100D0"/>
    <w:rsid w:val="00310410"/>
    <w:rsid w:val="0031377F"/>
    <w:rsid w:val="00317799"/>
    <w:rsid w:val="003200F9"/>
    <w:rsid w:val="003205B6"/>
    <w:rsid w:val="003221B2"/>
    <w:rsid w:val="003252DC"/>
    <w:rsid w:val="0032776B"/>
    <w:rsid w:val="00333CCE"/>
    <w:rsid w:val="003356DD"/>
    <w:rsid w:val="00340048"/>
    <w:rsid w:val="003423EC"/>
    <w:rsid w:val="00346440"/>
    <w:rsid w:val="0034790B"/>
    <w:rsid w:val="00347BDC"/>
    <w:rsid w:val="00353470"/>
    <w:rsid w:val="003541BB"/>
    <w:rsid w:val="0035565D"/>
    <w:rsid w:val="003616AA"/>
    <w:rsid w:val="003620F2"/>
    <w:rsid w:val="0036350B"/>
    <w:rsid w:val="003656DF"/>
    <w:rsid w:val="00365C97"/>
    <w:rsid w:val="00365E9C"/>
    <w:rsid w:val="00370F05"/>
    <w:rsid w:val="00372E52"/>
    <w:rsid w:val="003758A1"/>
    <w:rsid w:val="00377B13"/>
    <w:rsid w:val="003814CE"/>
    <w:rsid w:val="0038293C"/>
    <w:rsid w:val="00385CE1"/>
    <w:rsid w:val="003911DA"/>
    <w:rsid w:val="00391766"/>
    <w:rsid w:val="00391CC0"/>
    <w:rsid w:val="003932E3"/>
    <w:rsid w:val="003968CC"/>
    <w:rsid w:val="00397FBB"/>
    <w:rsid w:val="003A2B92"/>
    <w:rsid w:val="003A324D"/>
    <w:rsid w:val="003A40BA"/>
    <w:rsid w:val="003B060E"/>
    <w:rsid w:val="003B0E3C"/>
    <w:rsid w:val="003B1140"/>
    <w:rsid w:val="003B4457"/>
    <w:rsid w:val="003B4474"/>
    <w:rsid w:val="003B5641"/>
    <w:rsid w:val="003B5CA3"/>
    <w:rsid w:val="003B6207"/>
    <w:rsid w:val="003C07FF"/>
    <w:rsid w:val="003C0AB1"/>
    <w:rsid w:val="003C1CA2"/>
    <w:rsid w:val="003C6AEB"/>
    <w:rsid w:val="003D5DB0"/>
    <w:rsid w:val="003D6465"/>
    <w:rsid w:val="003D65F5"/>
    <w:rsid w:val="003D670A"/>
    <w:rsid w:val="003E4C91"/>
    <w:rsid w:val="003E4D1E"/>
    <w:rsid w:val="003E6E1C"/>
    <w:rsid w:val="003E7E60"/>
    <w:rsid w:val="003F2587"/>
    <w:rsid w:val="003F26B5"/>
    <w:rsid w:val="00404150"/>
    <w:rsid w:val="004053C1"/>
    <w:rsid w:val="00406A26"/>
    <w:rsid w:val="00407D9D"/>
    <w:rsid w:val="004119F7"/>
    <w:rsid w:val="0041435E"/>
    <w:rsid w:val="004153D2"/>
    <w:rsid w:val="00421141"/>
    <w:rsid w:val="0042268A"/>
    <w:rsid w:val="004266BD"/>
    <w:rsid w:val="00427AFD"/>
    <w:rsid w:val="00433E96"/>
    <w:rsid w:val="00435204"/>
    <w:rsid w:val="00435987"/>
    <w:rsid w:val="0044409E"/>
    <w:rsid w:val="00446B1E"/>
    <w:rsid w:val="00450632"/>
    <w:rsid w:val="00450901"/>
    <w:rsid w:val="0045141B"/>
    <w:rsid w:val="00453336"/>
    <w:rsid w:val="004545BD"/>
    <w:rsid w:val="00455AB6"/>
    <w:rsid w:val="00455C6D"/>
    <w:rsid w:val="00461504"/>
    <w:rsid w:val="00466CE4"/>
    <w:rsid w:val="004700F8"/>
    <w:rsid w:val="00470FD9"/>
    <w:rsid w:val="00474A3A"/>
    <w:rsid w:val="00475433"/>
    <w:rsid w:val="0047757C"/>
    <w:rsid w:val="004804B0"/>
    <w:rsid w:val="00480654"/>
    <w:rsid w:val="004807EC"/>
    <w:rsid w:val="00480C88"/>
    <w:rsid w:val="0048336A"/>
    <w:rsid w:val="004866CF"/>
    <w:rsid w:val="0049318E"/>
    <w:rsid w:val="004B14AD"/>
    <w:rsid w:val="004B17C6"/>
    <w:rsid w:val="004B365A"/>
    <w:rsid w:val="004B41C8"/>
    <w:rsid w:val="004B7351"/>
    <w:rsid w:val="004B77A7"/>
    <w:rsid w:val="004C3026"/>
    <w:rsid w:val="004C3C25"/>
    <w:rsid w:val="004D0307"/>
    <w:rsid w:val="004D7B8E"/>
    <w:rsid w:val="004E7155"/>
    <w:rsid w:val="004E71DF"/>
    <w:rsid w:val="004F38AC"/>
    <w:rsid w:val="004F400F"/>
    <w:rsid w:val="004F4F9F"/>
    <w:rsid w:val="004F6B53"/>
    <w:rsid w:val="0050223D"/>
    <w:rsid w:val="00504A31"/>
    <w:rsid w:val="00504BED"/>
    <w:rsid w:val="00507CB8"/>
    <w:rsid w:val="005113AC"/>
    <w:rsid w:val="00515F6F"/>
    <w:rsid w:val="00516184"/>
    <w:rsid w:val="00520200"/>
    <w:rsid w:val="00523700"/>
    <w:rsid w:val="005244EE"/>
    <w:rsid w:val="005247C1"/>
    <w:rsid w:val="00525F14"/>
    <w:rsid w:val="00527587"/>
    <w:rsid w:val="00530067"/>
    <w:rsid w:val="0053190C"/>
    <w:rsid w:val="00532B3C"/>
    <w:rsid w:val="005336E5"/>
    <w:rsid w:val="00534E00"/>
    <w:rsid w:val="00537776"/>
    <w:rsid w:val="005400F2"/>
    <w:rsid w:val="00543292"/>
    <w:rsid w:val="00550A48"/>
    <w:rsid w:val="00552B67"/>
    <w:rsid w:val="00556130"/>
    <w:rsid w:val="005655F9"/>
    <w:rsid w:val="00566195"/>
    <w:rsid w:val="00566B16"/>
    <w:rsid w:val="00567F62"/>
    <w:rsid w:val="005704D6"/>
    <w:rsid w:val="00571A0A"/>
    <w:rsid w:val="00571BDF"/>
    <w:rsid w:val="00573034"/>
    <w:rsid w:val="00583318"/>
    <w:rsid w:val="00590E14"/>
    <w:rsid w:val="0059107C"/>
    <w:rsid w:val="0059270E"/>
    <w:rsid w:val="005959C7"/>
    <w:rsid w:val="0059604C"/>
    <w:rsid w:val="0059638D"/>
    <w:rsid w:val="005A0DFC"/>
    <w:rsid w:val="005A122E"/>
    <w:rsid w:val="005A58AE"/>
    <w:rsid w:val="005B22CC"/>
    <w:rsid w:val="005B3086"/>
    <w:rsid w:val="005B34BA"/>
    <w:rsid w:val="005B4DA4"/>
    <w:rsid w:val="005B5FE7"/>
    <w:rsid w:val="005B7AC4"/>
    <w:rsid w:val="005C3829"/>
    <w:rsid w:val="005C4802"/>
    <w:rsid w:val="005C6148"/>
    <w:rsid w:val="005D0422"/>
    <w:rsid w:val="005D183C"/>
    <w:rsid w:val="005D3DA2"/>
    <w:rsid w:val="005D4BBF"/>
    <w:rsid w:val="005D5526"/>
    <w:rsid w:val="005D7274"/>
    <w:rsid w:val="005D7F53"/>
    <w:rsid w:val="005E05A4"/>
    <w:rsid w:val="005E2295"/>
    <w:rsid w:val="005E2922"/>
    <w:rsid w:val="005F2089"/>
    <w:rsid w:val="005F25B7"/>
    <w:rsid w:val="005F25D6"/>
    <w:rsid w:val="005F272D"/>
    <w:rsid w:val="005F5B8F"/>
    <w:rsid w:val="00601BFD"/>
    <w:rsid w:val="0060541F"/>
    <w:rsid w:val="00605F29"/>
    <w:rsid w:val="006066D2"/>
    <w:rsid w:val="00610D6A"/>
    <w:rsid w:val="006113F3"/>
    <w:rsid w:val="006120C3"/>
    <w:rsid w:val="006129E2"/>
    <w:rsid w:val="00613049"/>
    <w:rsid w:val="006141CD"/>
    <w:rsid w:val="00614D54"/>
    <w:rsid w:val="006155A3"/>
    <w:rsid w:val="00617312"/>
    <w:rsid w:val="00617C7E"/>
    <w:rsid w:val="00626921"/>
    <w:rsid w:val="006425FF"/>
    <w:rsid w:val="00645D1F"/>
    <w:rsid w:val="00647093"/>
    <w:rsid w:val="006500C7"/>
    <w:rsid w:val="00650CD1"/>
    <w:rsid w:val="00651C04"/>
    <w:rsid w:val="00652425"/>
    <w:rsid w:val="00653BB2"/>
    <w:rsid w:val="006572AC"/>
    <w:rsid w:val="00657D1D"/>
    <w:rsid w:val="00661CBF"/>
    <w:rsid w:val="006668DD"/>
    <w:rsid w:val="00674CBF"/>
    <w:rsid w:val="0067554C"/>
    <w:rsid w:val="00675711"/>
    <w:rsid w:val="00680B72"/>
    <w:rsid w:val="006844B1"/>
    <w:rsid w:val="00695853"/>
    <w:rsid w:val="00696658"/>
    <w:rsid w:val="00696836"/>
    <w:rsid w:val="006976AA"/>
    <w:rsid w:val="006A6235"/>
    <w:rsid w:val="006A6423"/>
    <w:rsid w:val="006A6894"/>
    <w:rsid w:val="006A7881"/>
    <w:rsid w:val="006B11AD"/>
    <w:rsid w:val="006B5596"/>
    <w:rsid w:val="006B5F09"/>
    <w:rsid w:val="006C2374"/>
    <w:rsid w:val="006C54F2"/>
    <w:rsid w:val="006C61D4"/>
    <w:rsid w:val="006C65F1"/>
    <w:rsid w:val="006C752F"/>
    <w:rsid w:val="006D12F4"/>
    <w:rsid w:val="006D2308"/>
    <w:rsid w:val="006D790D"/>
    <w:rsid w:val="006E35F0"/>
    <w:rsid w:val="006E37AE"/>
    <w:rsid w:val="006E3FA2"/>
    <w:rsid w:val="006E4925"/>
    <w:rsid w:val="006E6667"/>
    <w:rsid w:val="006E72AD"/>
    <w:rsid w:val="00701919"/>
    <w:rsid w:val="00702833"/>
    <w:rsid w:val="007038DE"/>
    <w:rsid w:val="00704253"/>
    <w:rsid w:val="00706BC5"/>
    <w:rsid w:val="007117F7"/>
    <w:rsid w:val="00711B63"/>
    <w:rsid w:val="007129BA"/>
    <w:rsid w:val="0071606B"/>
    <w:rsid w:val="00720C80"/>
    <w:rsid w:val="00721C05"/>
    <w:rsid w:val="00722C42"/>
    <w:rsid w:val="00722F59"/>
    <w:rsid w:val="00723067"/>
    <w:rsid w:val="007243B6"/>
    <w:rsid w:val="00731140"/>
    <w:rsid w:val="00733EF1"/>
    <w:rsid w:val="00736DAC"/>
    <w:rsid w:val="007409FD"/>
    <w:rsid w:val="00741210"/>
    <w:rsid w:val="00742D5C"/>
    <w:rsid w:val="007430E6"/>
    <w:rsid w:val="00744127"/>
    <w:rsid w:val="0074750E"/>
    <w:rsid w:val="00752897"/>
    <w:rsid w:val="00754001"/>
    <w:rsid w:val="007549D6"/>
    <w:rsid w:val="007557C1"/>
    <w:rsid w:val="0075655B"/>
    <w:rsid w:val="0075746F"/>
    <w:rsid w:val="00757C47"/>
    <w:rsid w:val="007602CB"/>
    <w:rsid w:val="00761FB3"/>
    <w:rsid w:val="0076384A"/>
    <w:rsid w:val="00766072"/>
    <w:rsid w:val="007661EF"/>
    <w:rsid w:val="00776CDA"/>
    <w:rsid w:val="00777690"/>
    <w:rsid w:val="00777E0F"/>
    <w:rsid w:val="0078425C"/>
    <w:rsid w:val="00784451"/>
    <w:rsid w:val="00785013"/>
    <w:rsid w:val="0078722B"/>
    <w:rsid w:val="007905C8"/>
    <w:rsid w:val="007926FF"/>
    <w:rsid w:val="00797EF7"/>
    <w:rsid w:val="007A1091"/>
    <w:rsid w:val="007A378D"/>
    <w:rsid w:val="007A4FBD"/>
    <w:rsid w:val="007A6FFE"/>
    <w:rsid w:val="007A711B"/>
    <w:rsid w:val="007B0505"/>
    <w:rsid w:val="007B1365"/>
    <w:rsid w:val="007B46CA"/>
    <w:rsid w:val="007C0857"/>
    <w:rsid w:val="007C1675"/>
    <w:rsid w:val="007C4F5B"/>
    <w:rsid w:val="007C69ED"/>
    <w:rsid w:val="007D045F"/>
    <w:rsid w:val="007D168B"/>
    <w:rsid w:val="007D6CE8"/>
    <w:rsid w:val="007E2FAE"/>
    <w:rsid w:val="007E3169"/>
    <w:rsid w:val="007F18DB"/>
    <w:rsid w:val="007F686A"/>
    <w:rsid w:val="007F725D"/>
    <w:rsid w:val="007F788F"/>
    <w:rsid w:val="007F7B2A"/>
    <w:rsid w:val="007F7F7F"/>
    <w:rsid w:val="008001A1"/>
    <w:rsid w:val="00801697"/>
    <w:rsid w:val="008035E2"/>
    <w:rsid w:val="00804490"/>
    <w:rsid w:val="00804C98"/>
    <w:rsid w:val="008062B9"/>
    <w:rsid w:val="00807482"/>
    <w:rsid w:val="00810CF9"/>
    <w:rsid w:val="00811B9F"/>
    <w:rsid w:val="008120E5"/>
    <w:rsid w:val="00813BA7"/>
    <w:rsid w:val="00816613"/>
    <w:rsid w:val="008168FC"/>
    <w:rsid w:val="00820548"/>
    <w:rsid w:val="00820A74"/>
    <w:rsid w:val="00821315"/>
    <w:rsid w:val="00822BC8"/>
    <w:rsid w:val="00822E6E"/>
    <w:rsid w:val="0082591E"/>
    <w:rsid w:val="00826490"/>
    <w:rsid w:val="0083245D"/>
    <w:rsid w:val="00835198"/>
    <w:rsid w:val="0084135E"/>
    <w:rsid w:val="008443DB"/>
    <w:rsid w:val="008444C6"/>
    <w:rsid w:val="008474A1"/>
    <w:rsid w:val="00850E96"/>
    <w:rsid w:val="00853785"/>
    <w:rsid w:val="00853D44"/>
    <w:rsid w:val="0085401E"/>
    <w:rsid w:val="008555CD"/>
    <w:rsid w:val="00857D86"/>
    <w:rsid w:val="008665F5"/>
    <w:rsid w:val="00874F59"/>
    <w:rsid w:val="008774E0"/>
    <w:rsid w:val="008802FA"/>
    <w:rsid w:val="00882EE2"/>
    <w:rsid w:val="00883849"/>
    <w:rsid w:val="008912BF"/>
    <w:rsid w:val="00891B3F"/>
    <w:rsid w:val="00892E01"/>
    <w:rsid w:val="00893145"/>
    <w:rsid w:val="00895838"/>
    <w:rsid w:val="00896E51"/>
    <w:rsid w:val="008A2C5A"/>
    <w:rsid w:val="008A2FFB"/>
    <w:rsid w:val="008A3AAF"/>
    <w:rsid w:val="008A4570"/>
    <w:rsid w:val="008A5C15"/>
    <w:rsid w:val="008B25C0"/>
    <w:rsid w:val="008B63A4"/>
    <w:rsid w:val="008B7633"/>
    <w:rsid w:val="008C1944"/>
    <w:rsid w:val="008C2246"/>
    <w:rsid w:val="008C5B5C"/>
    <w:rsid w:val="008C70AE"/>
    <w:rsid w:val="008D16F8"/>
    <w:rsid w:val="008D61ED"/>
    <w:rsid w:val="008D7BA6"/>
    <w:rsid w:val="008E1212"/>
    <w:rsid w:val="008E14FC"/>
    <w:rsid w:val="008E1B45"/>
    <w:rsid w:val="008E262E"/>
    <w:rsid w:val="008E2827"/>
    <w:rsid w:val="008E464A"/>
    <w:rsid w:val="008F1FB0"/>
    <w:rsid w:val="008F6E0B"/>
    <w:rsid w:val="00901D4E"/>
    <w:rsid w:val="00901F1B"/>
    <w:rsid w:val="0090520C"/>
    <w:rsid w:val="009054DC"/>
    <w:rsid w:val="009075EA"/>
    <w:rsid w:val="009076D8"/>
    <w:rsid w:val="00912DA3"/>
    <w:rsid w:val="00915580"/>
    <w:rsid w:val="009174F4"/>
    <w:rsid w:val="009178F2"/>
    <w:rsid w:val="009301CC"/>
    <w:rsid w:val="00931796"/>
    <w:rsid w:val="00934733"/>
    <w:rsid w:val="00937B96"/>
    <w:rsid w:val="009419C4"/>
    <w:rsid w:val="00943615"/>
    <w:rsid w:val="0094367F"/>
    <w:rsid w:val="0094374B"/>
    <w:rsid w:val="00950A46"/>
    <w:rsid w:val="00950BC0"/>
    <w:rsid w:val="00951E5D"/>
    <w:rsid w:val="00952776"/>
    <w:rsid w:val="0095496E"/>
    <w:rsid w:val="0095540D"/>
    <w:rsid w:val="0095653C"/>
    <w:rsid w:val="0095747D"/>
    <w:rsid w:val="009626D0"/>
    <w:rsid w:val="00963DB1"/>
    <w:rsid w:val="00965AE0"/>
    <w:rsid w:val="00966A3F"/>
    <w:rsid w:val="009673D4"/>
    <w:rsid w:val="009707C0"/>
    <w:rsid w:val="00970AD5"/>
    <w:rsid w:val="00971E59"/>
    <w:rsid w:val="00973AF4"/>
    <w:rsid w:val="00974C3B"/>
    <w:rsid w:val="00975374"/>
    <w:rsid w:val="00982BCC"/>
    <w:rsid w:val="00983DA7"/>
    <w:rsid w:val="00987C92"/>
    <w:rsid w:val="00991B2B"/>
    <w:rsid w:val="0099275C"/>
    <w:rsid w:val="009932F8"/>
    <w:rsid w:val="009942B6"/>
    <w:rsid w:val="00995893"/>
    <w:rsid w:val="009962A6"/>
    <w:rsid w:val="009A1868"/>
    <w:rsid w:val="009A1A16"/>
    <w:rsid w:val="009A1E2E"/>
    <w:rsid w:val="009A26D9"/>
    <w:rsid w:val="009A65CA"/>
    <w:rsid w:val="009B12B7"/>
    <w:rsid w:val="009B1C8C"/>
    <w:rsid w:val="009B2E13"/>
    <w:rsid w:val="009B30C1"/>
    <w:rsid w:val="009B5FEB"/>
    <w:rsid w:val="009C4B31"/>
    <w:rsid w:val="009C74FF"/>
    <w:rsid w:val="009D2DF1"/>
    <w:rsid w:val="009D3AE4"/>
    <w:rsid w:val="009D4A68"/>
    <w:rsid w:val="009D78ED"/>
    <w:rsid w:val="009E241F"/>
    <w:rsid w:val="009E2FC8"/>
    <w:rsid w:val="009E307D"/>
    <w:rsid w:val="009E4409"/>
    <w:rsid w:val="009E76CB"/>
    <w:rsid w:val="009F2F76"/>
    <w:rsid w:val="009F6784"/>
    <w:rsid w:val="009F6B3E"/>
    <w:rsid w:val="009F6C0E"/>
    <w:rsid w:val="009F7E7D"/>
    <w:rsid w:val="00A018C2"/>
    <w:rsid w:val="00A01ECD"/>
    <w:rsid w:val="00A0255F"/>
    <w:rsid w:val="00A02D4D"/>
    <w:rsid w:val="00A03239"/>
    <w:rsid w:val="00A06C51"/>
    <w:rsid w:val="00A11068"/>
    <w:rsid w:val="00A12108"/>
    <w:rsid w:val="00A12FFB"/>
    <w:rsid w:val="00A170F7"/>
    <w:rsid w:val="00A17436"/>
    <w:rsid w:val="00A2126D"/>
    <w:rsid w:val="00A22D66"/>
    <w:rsid w:val="00A2647D"/>
    <w:rsid w:val="00A265CF"/>
    <w:rsid w:val="00A27BEE"/>
    <w:rsid w:val="00A32942"/>
    <w:rsid w:val="00A35176"/>
    <w:rsid w:val="00A372AE"/>
    <w:rsid w:val="00A37C8C"/>
    <w:rsid w:val="00A42D62"/>
    <w:rsid w:val="00A43F4B"/>
    <w:rsid w:val="00A46B7B"/>
    <w:rsid w:val="00A50D25"/>
    <w:rsid w:val="00A52244"/>
    <w:rsid w:val="00A52C28"/>
    <w:rsid w:val="00A55EA9"/>
    <w:rsid w:val="00A55FF5"/>
    <w:rsid w:val="00A57579"/>
    <w:rsid w:val="00A601C8"/>
    <w:rsid w:val="00A61240"/>
    <w:rsid w:val="00A61306"/>
    <w:rsid w:val="00A615CC"/>
    <w:rsid w:val="00A66816"/>
    <w:rsid w:val="00A71FAA"/>
    <w:rsid w:val="00A74FD3"/>
    <w:rsid w:val="00A771F2"/>
    <w:rsid w:val="00A82B92"/>
    <w:rsid w:val="00A82FCD"/>
    <w:rsid w:val="00A83050"/>
    <w:rsid w:val="00A8467D"/>
    <w:rsid w:val="00A8523B"/>
    <w:rsid w:val="00A8542C"/>
    <w:rsid w:val="00A87BD7"/>
    <w:rsid w:val="00A90610"/>
    <w:rsid w:val="00A91AEA"/>
    <w:rsid w:val="00A9279F"/>
    <w:rsid w:val="00A95469"/>
    <w:rsid w:val="00AA1351"/>
    <w:rsid w:val="00AA17E7"/>
    <w:rsid w:val="00AA1D01"/>
    <w:rsid w:val="00AA685A"/>
    <w:rsid w:val="00AA7FF0"/>
    <w:rsid w:val="00AB167D"/>
    <w:rsid w:val="00AB4566"/>
    <w:rsid w:val="00AB57C4"/>
    <w:rsid w:val="00AB696A"/>
    <w:rsid w:val="00AC185E"/>
    <w:rsid w:val="00AC49DD"/>
    <w:rsid w:val="00AC6D9B"/>
    <w:rsid w:val="00AC7192"/>
    <w:rsid w:val="00AD022F"/>
    <w:rsid w:val="00AD0B2B"/>
    <w:rsid w:val="00AD2747"/>
    <w:rsid w:val="00AD3598"/>
    <w:rsid w:val="00AD4B09"/>
    <w:rsid w:val="00AE0547"/>
    <w:rsid w:val="00AE0E78"/>
    <w:rsid w:val="00AE43B5"/>
    <w:rsid w:val="00AE58B6"/>
    <w:rsid w:val="00AE635A"/>
    <w:rsid w:val="00AE707B"/>
    <w:rsid w:val="00AF10ED"/>
    <w:rsid w:val="00AF299A"/>
    <w:rsid w:val="00AF552B"/>
    <w:rsid w:val="00AF5BA7"/>
    <w:rsid w:val="00B00136"/>
    <w:rsid w:val="00B0177C"/>
    <w:rsid w:val="00B01ACA"/>
    <w:rsid w:val="00B02EB1"/>
    <w:rsid w:val="00B059CE"/>
    <w:rsid w:val="00B12465"/>
    <w:rsid w:val="00B14358"/>
    <w:rsid w:val="00B1707F"/>
    <w:rsid w:val="00B17200"/>
    <w:rsid w:val="00B17C13"/>
    <w:rsid w:val="00B223D8"/>
    <w:rsid w:val="00B235A7"/>
    <w:rsid w:val="00B2392E"/>
    <w:rsid w:val="00B329EF"/>
    <w:rsid w:val="00B34CEE"/>
    <w:rsid w:val="00B3546B"/>
    <w:rsid w:val="00B40789"/>
    <w:rsid w:val="00B42887"/>
    <w:rsid w:val="00B42E63"/>
    <w:rsid w:val="00B43B1E"/>
    <w:rsid w:val="00B4412B"/>
    <w:rsid w:val="00B47B72"/>
    <w:rsid w:val="00B56DD6"/>
    <w:rsid w:val="00B60724"/>
    <w:rsid w:val="00B6250D"/>
    <w:rsid w:val="00B6321F"/>
    <w:rsid w:val="00B63972"/>
    <w:rsid w:val="00B754B1"/>
    <w:rsid w:val="00B760D9"/>
    <w:rsid w:val="00B7703C"/>
    <w:rsid w:val="00B81F49"/>
    <w:rsid w:val="00B849B0"/>
    <w:rsid w:val="00B84A38"/>
    <w:rsid w:val="00B84FDC"/>
    <w:rsid w:val="00B9028A"/>
    <w:rsid w:val="00B907BB"/>
    <w:rsid w:val="00B90A59"/>
    <w:rsid w:val="00B931F3"/>
    <w:rsid w:val="00B95E22"/>
    <w:rsid w:val="00B97B8C"/>
    <w:rsid w:val="00BA5A16"/>
    <w:rsid w:val="00BB05AA"/>
    <w:rsid w:val="00BB1598"/>
    <w:rsid w:val="00BB1D33"/>
    <w:rsid w:val="00BB2702"/>
    <w:rsid w:val="00BB3B5E"/>
    <w:rsid w:val="00BB4EE8"/>
    <w:rsid w:val="00BB5A98"/>
    <w:rsid w:val="00BB63B6"/>
    <w:rsid w:val="00BB7C9B"/>
    <w:rsid w:val="00BC30DF"/>
    <w:rsid w:val="00BC541E"/>
    <w:rsid w:val="00BC7157"/>
    <w:rsid w:val="00BD180F"/>
    <w:rsid w:val="00BD4823"/>
    <w:rsid w:val="00BD4EB2"/>
    <w:rsid w:val="00BD7392"/>
    <w:rsid w:val="00BE0708"/>
    <w:rsid w:val="00BE11E5"/>
    <w:rsid w:val="00BE2275"/>
    <w:rsid w:val="00BE2718"/>
    <w:rsid w:val="00BF376E"/>
    <w:rsid w:val="00C0023C"/>
    <w:rsid w:val="00C027CE"/>
    <w:rsid w:val="00C02F1C"/>
    <w:rsid w:val="00C121C5"/>
    <w:rsid w:val="00C12626"/>
    <w:rsid w:val="00C20D38"/>
    <w:rsid w:val="00C24DCE"/>
    <w:rsid w:val="00C31E16"/>
    <w:rsid w:val="00C44AC2"/>
    <w:rsid w:val="00C52318"/>
    <w:rsid w:val="00C547B6"/>
    <w:rsid w:val="00C556F0"/>
    <w:rsid w:val="00C55C7A"/>
    <w:rsid w:val="00C62A07"/>
    <w:rsid w:val="00C65211"/>
    <w:rsid w:val="00C674CC"/>
    <w:rsid w:val="00C70E2D"/>
    <w:rsid w:val="00C70EBF"/>
    <w:rsid w:val="00C74A40"/>
    <w:rsid w:val="00C754CC"/>
    <w:rsid w:val="00C75AF4"/>
    <w:rsid w:val="00C765A7"/>
    <w:rsid w:val="00C8135F"/>
    <w:rsid w:val="00C8434E"/>
    <w:rsid w:val="00C865B6"/>
    <w:rsid w:val="00C86A97"/>
    <w:rsid w:val="00C91293"/>
    <w:rsid w:val="00C9292F"/>
    <w:rsid w:val="00C94F49"/>
    <w:rsid w:val="00C9682E"/>
    <w:rsid w:val="00C96A9C"/>
    <w:rsid w:val="00C97904"/>
    <w:rsid w:val="00CA1F8E"/>
    <w:rsid w:val="00CA2F6E"/>
    <w:rsid w:val="00CA3540"/>
    <w:rsid w:val="00CA46D8"/>
    <w:rsid w:val="00CA6520"/>
    <w:rsid w:val="00CA6814"/>
    <w:rsid w:val="00CA6FD4"/>
    <w:rsid w:val="00CA74EB"/>
    <w:rsid w:val="00CB2E87"/>
    <w:rsid w:val="00CB3474"/>
    <w:rsid w:val="00CB3B7B"/>
    <w:rsid w:val="00CB6BD8"/>
    <w:rsid w:val="00CB7D32"/>
    <w:rsid w:val="00CC0014"/>
    <w:rsid w:val="00CC10FA"/>
    <w:rsid w:val="00CC2681"/>
    <w:rsid w:val="00CC6E2E"/>
    <w:rsid w:val="00CC74BE"/>
    <w:rsid w:val="00CC7750"/>
    <w:rsid w:val="00CD1FD7"/>
    <w:rsid w:val="00CD254D"/>
    <w:rsid w:val="00CD25DD"/>
    <w:rsid w:val="00CD31AA"/>
    <w:rsid w:val="00CE1B25"/>
    <w:rsid w:val="00CE4EF4"/>
    <w:rsid w:val="00CE5FBA"/>
    <w:rsid w:val="00CF0205"/>
    <w:rsid w:val="00CF767E"/>
    <w:rsid w:val="00D017BD"/>
    <w:rsid w:val="00D02117"/>
    <w:rsid w:val="00D04DBD"/>
    <w:rsid w:val="00D06B7B"/>
    <w:rsid w:val="00D12D6A"/>
    <w:rsid w:val="00D13161"/>
    <w:rsid w:val="00D14F72"/>
    <w:rsid w:val="00D15895"/>
    <w:rsid w:val="00D16602"/>
    <w:rsid w:val="00D24BBD"/>
    <w:rsid w:val="00D25EFA"/>
    <w:rsid w:val="00D30253"/>
    <w:rsid w:val="00D30509"/>
    <w:rsid w:val="00D30977"/>
    <w:rsid w:val="00D309C8"/>
    <w:rsid w:val="00D310FA"/>
    <w:rsid w:val="00D312ED"/>
    <w:rsid w:val="00D36C97"/>
    <w:rsid w:val="00D37C17"/>
    <w:rsid w:val="00D44BD1"/>
    <w:rsid w:val="00D529A6"/>
    <w:rsid w:val="00D53374"/>
    <w:rsid w:val="00D54D18"/>
    <w:rsid w:val="00D563E5"/>
    <w:rsid w:val="00D60BAE"/>
    <w:rsid w:val="00D622BD"/>
    <w:rsid w:val="00D6500D"/>
    <w:rsid w:val="00D711FB"/>
    <w:rsid w:val="00D7359D"/>
    <w:rsid w:val="00D75875"/>
    <w:rsid w:val="00D77114"/>
    <w:rsid w:val="00D7757B"/>
    <w:rsid w:val="00D85639"/>
    <w:rsid w:val="00D8605D"/>
    <w:rsid w:val="00D91DAB"/>
    <w:rsid w:val="00D91FBC"/>
    <w:rsid w:val="00D92281"/>
    <w:rsid w:val="00D9340D"/>
    <w:rsid w:val="00D9655C"/>
    <w:rsid w:val="00DA061A"/>
    <w:rsid w:val="00DA072A"/>
    <w:rsid w:val="00DA3742"/>
    <w:rsid w:val="00DB0F82"/>
    <w:rsid w:val="00DB2032"/>
    <w:rsid w:val="00DB51E3"/>
    <w:rsid w:val="00DC0654"/>
    <w:rsid w:val="00DC14E4"/>
    <w:rsid w:val="00DC465B"/>
    <w:rsid w:val="00DC4D54"/>
    <w:rsid w:val="00DC73D8"/>
    <w:rsid w:val="00DD2BE6"/>
    <w:rsid w:val="00DD597F"/>
    <w:rsid w:val="00DD665D"/>
    <w:rsid w:val="00DD6B20"/>
    <w:rsid w:val="00DE0443"/>
    <w:rsid w:val="00DE0A59"/>
    <w:rsid w:val="00DE6182"/>
    <w:rsid w:val="00DE6924"/>
    <w:rsid w:val="00DE6C59"/>
    <w:rsid w:val="00DF3D25"/>
    <w:rsid w:val="00DF5915"/>
    <w:rsid w:val="00E01B08"/>
    <w:rsid w:val="00E10917"/>
    <w:rsid w:val="00E1151A"/>
    <w:rsid w:val="00E12CA3"/>
    <w:rsid w:val="00E159AB"/>
    <w:rsid w:val="00E22D24"/>
    <w:rsid w:val="00E252A0"/>
    <w:rsid w:val="00E31043"/>
    <w:rsid w:val="00E33A3B"/>
    <w:rsid w:val="00E366FD"/>
    <w:rsid w:val="00E36778"/>
    <w:rsid w:val="00E42BB0"/>
    <w:rsid w:val="00E46A79"/>
    <w:rsid w:val="00E47605"/>
    <w:rsid w:val="00E47E14"/>
    <w:rsid w:val="00E50E5C"/>
    <w:rsid w:val="00E50E85"/>
    <w:rsid w:val="00E53712"/>
    <w:rsid w:val="00E54B96"/>
    <w:rsid w:val="00E54FE0"/>
    <w:rsid w:val="00E651DC"/>
    <w:rsid w:val="00E665F5"/>
    <w:rsid w:val="00E73E17"/>
    <w:rsid w:val="00E75DFC"/>
    <w:rsid w:val="00E76726"/>
    <w:rsid w:val="00E80C5C"/>
    <w:rsid w:val="00E834EA"/>
    <w:rsid w:val="00E847A7"/>
    <w:rsid w:val="00E86579"/>
    <w:rsid w:val="00E90F7E"/>
    <w:rsid w:val="00E913CF"/>
    <w:rsid w:val="00E91BE8"/>
    <w:rsid w:val="00E93BA3"/>
    <w:rsid w:val="00E93DCB"/>
    <w:rsid w:val="00E97D34"/>
    <w:rsid w:val="00EA16D7"/>
    <w:rsid w:val="00EA181F"/>
    <w:rsid w:val="00EA1DCC"/>
    <w:rsid w:val="00EA2F85"/>
    <w:rsid w:val="00EA3050"/>
    <w:rsid w:val="00EA3FC6"/>
    <w:rsid w:val="00EB0FC0"/>
    <w:rsid w:val="00EB23B3"/>
    <w:rsid w:val="00EB2A3F"/>
    <w:rsid w:val="00EB4761"/>
    <w:rsid w:val="00EB528A"/>
    <w:rsid w:val="00EB5C9C"/>
    <w:rsid w:val="00EB6857"/>
    <w:rsid w:val="00EC146F"/>
    <w:rsid w:val="00EC29FF"/>
    <w:rsid w:val="00EC51DE"/>
    <w:rsid w:val="00ED1F4D"/>
    <w:rsid w:val="00ED7672"/>
    <w:rsid w:val="00ED7B77"/>
    <w:rsid w:val="00EF1B35"/>
    <w:rsid w:val="00EF20C3"/>
    <w:rsid w:val="00EF2AA2"/>
    <w:rsid w:val="00EF7159"/>
    <w:rsid w:val="00F00F0E"/>
    <w:rsid w:val="00F030A6"/>
    <w:rsid w:val="00F0509B"/>
    <w:rsid w:val="00F05758"/>
    <w:rsid w:val="00F07269"/>
    <w:rsid w:val="00F11354"/>
    <w:rsid w:val="00F130C2"/>
    <w:rsid w:val="00F1578C"/>
    <w:rsid w:val="00F15E72"/>
    <w:rsid w:val="00F15F1A"/>
    <w:rsid w:val="00F164A5"/>
    <w:rsid w:val="00F20A77"/>
    <w:rsid w:val="00F238EC"/>
    <w:rsid w:val="00F23B8C"/>
    <w:rsid w:val="00F255D8"/>
    <w:rsid w:val="00F25AE2"/>
    <w:rsid w:val="00F26731"/>
    <w:rsid w:val="00F27173"/>
    <w:rsid w:val="00F32965"/>
    <w:rsid w:val="00F3445D"/>
    <w:rsid w:val="00F35492"/>
    <w:rsid w:val="00F361F6"/>
    <w:rsid w:val="00F431A7"/>
    <w:rsid w:val="00F555DE"/>
    <w:rsid w:val="00F647DB"/>
    <w:rsid w:val="00F66F30"/>
    <w:rsid w:val="00F70094"/>
    <w:rsid w:val="00F71DDF"/>
    <w:rsid w:val="00F7220B"/>
    <w:rsid w:val="00F75F7E"/>
    <w:rsid w:val="00F76200"/>
    <w:rsid w:val="00F80DFC"/>
    <w:rsid w:val="00F84B9D"/>
    <w:rsid w:val="00F84D1B"/>
    <w:rsid w:val="00F85331"/>
    <w:rsid w:val="00F93CD0"/>
    <w:rsid w:val="00F94827"/>
    <w:rsid w:val="00FA081A"/>
    <w:rsid w:val="00FA095F"/>
    <w:rsid w:val="00FA45C8"/>
    <w:rsid w:val="00FB0850"/>
    <w:rsid w:val="00FB4959"/>
    <w:rsid w:val="00FB659A"/>
    <w:rsid w:val="00FB66DC"/>
    <w:rsid w:val="00FB759D"/>
    <w:rsid w:val="00FC152C"/>
    <w:rsid w:val="00FC5443"/>
    <w:rsid w:val="00FC5C67"/>
    <w:rsid w:val="00FC63AE"/>
    <w:rsid w:val="00FE31DA"/>
    <w:rsid w:val="00FE5246"/>
    <w:rsid w:val="00FE5B28"/>
    <w:rsid w:val="00FE606B"/>
    <w:rsid w:val="00FF2EEF"/>
    <w:rsid w:val="00FF329C"/>
    <w:rsid w:val="00FF461E"/>
    <w:rsid w:val="00FF4DDD"/>
    <w:rsid w:val="00FF5166"/>
    <w:rsid w:val="00FF5AF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qFormat="1"/>
    <w:lsdException w:name="heading 8" w:semiHidden="0" w:uiPriority="0" w:qFormat="1"/>
    <w:lsdException w:name="heading 9" w:semiHidden="0"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39"/>
    <w:lsdException w:name="toc 2" w:semiHidden="0" w:uiPriority="39"/>
    <w:lsdException w:name="toc 3" w:semiHidden="0" w:uiPriority="39"/>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lsdException w:name="footnote text" w:locked="1"/>
    <w:lsdException w:name="annotation text" w:locked="1"/>
    <w:lsdException w:name="header" w:locked="1"/>
    <w:lsdException w:name="footer" w:locked="1"/>
    <w:lsdException w:name="index heading" w:locked="1"/>
    <w:lsdException w:name="caption" w:semiHidden="0" w:uiPriority="35"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0"/>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10BC"/>
    <w:pPr>
      <w:overflowPunct w:val="0"/>
      <w:autoSpaceDE w:val="0"/>
      <w:autoSpaceDN w:val="0"/>
      <w:adjustRightInd w:val="0"/>
      <w:spacing w:after="120"/>
      <w:textAlignment w:val="baseline"/>
    </w:pPr>
    <w:rPr>
      <w:rFonts w:ascii="Arial" w:hAnsi="Arial"/>
      <w:sz w:val="20"/>
      <w:szCs w:val="20"/>
    </w:rPr>
  </w:style>
  <w:style w:type="paragraph" w:styleId="Heading1">
    <w:name w:val="heading 1"/>
    <w:basedOn w:val="Normal"/>
    <w:next w:val="Normal"/>
    <w:link w:val="Heading1Char"/>
    <w:qFormat/>
    <w:rsid w:val="0084135E"/>
    <w:pPr>
      <w:keepNext/>
      <w:keepLines/>
      <w:pageBreakBefore/>
      <w:numPr>
        <w:numId w:val="2"/>
      </w:numPr>
      <w:pBdr>
        <w:top w:val="single" w:sz="18" w:space="1" w:color="auto"/>
      </w:pBdr>
      <w:spacing w:before="142" w:after="113"/>
      <w:ind w:left="652" w:hanging="652"/>
      <w:outlineLvl w:val="0"/>
    </w:pPr>
    <w:rPr>
      <w:b/>
      <w:kern w:val="28"/>
      <w:sz w:val="36"/>
    </w:rPr>
  </w:style>
  <w:style w:type="paragraph" w:styleId="Heading2">
    <w:name w:val="heading 2"/>
    <w:basedOn w:val="Normal"/>
    <w:next w:val="Normal"/>
    <w:link w:val="Heading2Char"/>
    <w:qFormat/>
    <w:rsid w:val="0084135E"/>
    <w:pPr>
      <w:keepNext/>
      <w:numPr>
        <w:ilvl w:val="1"/>
        <w:numId w:val="3"/>
      </w:numPr>
      <w:pBdr>
        <w:top w:val="single" w:sz="6" w:space="1" w:color="auto"/>
      </w:pBdr>
      <w:spacing w:before="425" w:after="113"/>
      <w:ind w:left="652" w:hanging="652"/>
      <w:outlineLvl w:val="1"/>
    </w:pPr>
    <w:rPr>
      <w:b/>
      <w:sz w:val="28"/>
    </w:rPr>
  </w:style>
  <w:style w:type="paragraph" w:styleId="Heading3">
    <w:name w:val="heading 3"/>
    <w:basedOn w:val="Normal"/>
    <w:next w:val="Normal"/>
    <w:link w:val="Heading3Char"/>
    <w:qFormat/>
    <w:rsid w:val="0084135E"/>
    <w:pPr>
      <w:keepNext/>
      <w:numPr>
        <w:ilvl w:val="2"/>
        <w:numId w:val="4"/>
      </w:numPr>
      <w:spacing w:before="425" w:after="113"/>
      <w:ind w:left="794" w:hanging="794"/>
      <w:outlineLvl w:val="2"/>
    </w:pPr>
    <w:rPr>
      <w:b/>
      <w:i/>
      <w:sz w:val="28"/>
    </w:rPr>
  </w:style>
  <w:style w:type="paragraph" w:styleId="Heading4">
    <w:name w:val="heading 4"/>
    <w:basedOn w:val="Normal"/>
    <w:next w:val="Normal"/>
    <w:link w:val="Heading4Char"/>
    <w:qFormat/>
    <w:rsid w:val="0084135E"/>
    <w:pPr>
      <w:keepNext/>
      <w:numPr>
        <w:ilvl w:val="3"/>
        <w:numId w:val="5"/>
      </w:numPr>
      <w:spacing w:before="240" w:after="60"/>
      <w:outlineLvl w:val="3"/>
    </w:pPr>
    <w:rPr>
      <w:b/>
      <w:iCs/>
      <w:sz w:val="24"/>
    </w:rPr>
  </w:style>
  <w:style w:type="paragraph" w:styleId="Heading5">
    <w:name w:val="heading 5"/>
    <w:basedOn w:val="Normal"/>
    <w:next w:val="Normal"/>
    <w:link w:val="Heading5Char"/>
    <w:qFormat/>
    <w:rsid w:val="0084135E"/>
    <w:pPr>
      <w:numPr>
        <w:ilvl w:val="4"/>
        <w:numId w:val="6"/>
      </w:numPr>
      <w:spacing w:before="240" w:after="60"/>
      <w:outlineLvl w:val="4"/>
    </w:pPr>
    <w:rPr>
      <w:sz w:val="22"/>
      <w:lang w:val="da-DK"/>
    </w:rPr>
  </w:style>
  <w:style w:type="paragraph" w:styleId="Heading6">
    <w:name w:val="heading 6"/>
    <w:basedOn w:val="Normal"/>
    <w:next w:val="Normal"/>
    <w:link w:val="Heading6Char"/>
    <w:qFormat/>
    <w:rsid w:val="0084135E"/>
    <w:pPr>
      <w:numPr>
        <w:ilvl w:val="5"/>
        <w:numId w:val="7"/>
      </w:numPr>
      <w:spacing w:before="240" w:after="60"/>
      <w:outlineLvl w:val="5"/>
    </w:pPr>
    <w:rPr>
      <w:i/>
      <w:sz w:val="22"/>
      <w:lang w:val="da-DK"/>
    </w:rPr>
  </w:style>
  <w:style w:type="paragraph" w:styleId="Heading7">
    <w:name w:val="heading 7"/>
    <w:basedOn w:val="Normal"/>
    <w:next w:val="Normal"/>
    <w:link w:val="Heading7Char"/>
    <w:qFormat/>
    <w:rsid w:val="0084135E"/>
    <w:pPr>
      <w:numPr>
        <w:ilvl w:val="6"/>
        <w:numId w:val="8"/>
      </w:numPr>
      <w:spacing w:before="240" w:after="60"/>
      <w:outlineLvl w:val="6"/>
    </w:pPr>
  </w:style>
  <w:style w:type="paragraph" w:styleId="Heading8">
    <w:name w:val="heading 8"/>
    <w:basedOn w:val="Normal"/>
    <w:next w:val="Normal"/>
    <w:link w:val="Heading8Char"/>
    <w:qFormat/>
    <w:rsid w:val="0084135E"/>
    <w:pPr>
      <w:numPr>
        <w:ilvl w:val="7"/>
        <w:numId w:val="9"/>
      </w:numPr>
      <w:spacing w:before="240" w:after="60"/>
      <w:outlineLvl w:val="7"/>
    </w:pPr>
    <w:rPr>
      <w:i/>
    </w:rPr>
  </w:style>
  <w:style w:type="paragraph" w:styleId="Heading9">
    <w:name w:val="heading 9"/>
    <w:basedOn w:val="Normal"/>
    <w:next w:val="Normal"/>
    <w:link w:val="Heading9Char"/>
    <w:qFormat/>
    <w:rsid w:val="0084135E"/>
    <w:pPr>
      <w:numPr>
        <w:ilvl w:val="8"/>
        <w:numId w:val="10"/>
      </w:num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F1FB0"/>
    <w:rPr>
      <w:rFonts w:ascii="Arial" w:hAnsi="Arial" w:cs="Times New Roman"/>
      <w:b/>
      <w:kern w:val="28"/>
      <w:sz w:val="36"/>
      <w:lang w:val="en-US" w:eastAsia="en-US" w:bidi="ar-SA"/>
    </w:rPr>
  </w:style>
  <w:style w:type="character" w:customStyle="1" w:styleId="Heading2Char">
    <w:name w:val="Heading 2 Char"/>
    <w:basedOn w:val="DefaultParagraphFont"/>
    <w:link w:val="Heading2"/>
    <w:uiPriority w:val="99"/>
    <w:locked/>
    <w:rsid w:val="008F1FB0"/>
    <w:rPr>
      <w:rFonts w:ascii="Arial" w:hAnsi="Arial" w:cs="Times New Roman"/>
      <w:b/>
      <w:sz w:val="28"/>
      <w:lang w:val="en-US" w:eastAsia="en-US" w:bidi="ar-SA"/>
    </w:rPr>
  </w:style>
  <w:style w:type="character" w:customStyle="1" w:styleId="Heading3Char">
    <w:name w:val="Heading 3 Char"/>
    <w:basedOn w:val="DefaultParagraphFont"/>
    <w:link w:val="Heading3"/>
    <w:uiPriority w:val="99"/>
    <w:locked/>
    <w:rsid w:val="008F1FB0"/>
    <w:rPr>
      <w:rFonts w:ascii="Arial" w:hAnsi="Arial" w:cs="Times New Roman"/>
      <w:b/>
      <w:i/>
      <w:sz w:val="28"/>
      <w:lang w:val="en-US" w:eastAsia="en-US" w:bidi="ar-SA"/>
    </w:rPr>
  </w:style>
  <w:style w:type="character" w:customStyle="1" w:styleId="Heading4Char">
    <w:name w:val="Heading 4 Char"/>
    <w:basedOn w:val="DefaultParagraphFont"/>
    <w:link w:val="Heading4"/>
    <w:uiPriority w:val="99"/>
    <w:locked/>
    <w:rsid w:val="008F1FB0"/>
    <w:rPr>
      <w:rFonts w:ascii="Arial" w:hAnsi="Arial" w:cs="Times New Roman"/>
      <w:b/>
      <w:iCs/>
      <w:sz w:val="24"/>
      <w:lang w:val="en-US" w:eastAsia="en-US" w:bidi="ar-SA"/>
    </w:rPr>
  </w:style>
  <w:style w:type="character" w:customStyle="1" w:styleId="Heading5Char">
    <w:name w:val="Heading 5 Char"/>
    <w:basedOn w:val="DefaultParagraphFont"/>
    <w:link w:val="Heading5"/>
    <w:uiPriority w:val="99"/>
    <w:locked/>
    <w:rsid w:val="008F1FB0"/>
    <w:rPr>
      <w:rFonts w:ascii="Arial" w:hAnsi="Arial" w:cs="Times New Roman"/>
      <w:sz w:val="22"/>
      <w:lang w:val="da-DK" w:eastAsia="en-US" w:bidi="ar-SA"/>
    </w:rPr>
  </w:style>
  <w:style w:type="character" w:customStyle="1" w:styleId="Heading6Char">
    <w:name w:val="Heading 6 Char"/>
    <w:basedOn w:val="DefaultParagraphFont"/>
    <w:link w:val="Heading6"/>
    <w:uiPriority w:val="99"/>
    <w:locked/>
    <w:rsid w:val="008F1FB0"/>
    <w:rPr>
      <w:rFonts w:ascii="Arial" w:hAnsi="Arial" w:cs="Times New Roman"/>
      <w:i/>
      <w:sz w:val="22"/>
      <w:lang w:val="da-DK" w:eastAsia="en-US" w:bidi="ar-SA"/>
    </w:rPr>
  </w:style>
  <w:style w:type="character" w:customStyle="1" w:styleId="Heading7Char">
    <w:name w:val="Heading 7 Char"/>
    <w:basedOn w:val="DefaultParagraphFont"/>
    <w:link w:val="Heading7"/>
    <w:uiPriority w:val="99"/>
    <w:locked/>
    <w:rsid w:val="008F1FB0"/>
    <w:rPr>
      <w:rFonts w:ascii="Arial" w:hAnsi="Arial" w:cs="Times New Roman"/>
      <w:lang w:val="en-US" w:eastAsia="en-US" w:bidi="ar-SA"/>
    </w:rPr>
  </w:style>
  <w:style w:type="character" w:customStyle="1" w:styleId="Heading8Char">
    <w:name w:val="Heading 8 Char"/>
    <w:basedOn w:val="DefaultParagraphFont"/>
    <w:link w:val="Heading8"/>
    <w:uiPriority w:val="99"/>
    <w:locked/>
    <w:rsid w:val="008F1FB0"/>
    <w:rPr>
      <w:rFonts w:ascii="Arial" w:hAnsi="Arial" w:cs="Times New Roman"/>
      <w:i/>
      <w:lang w:val="en-US" w:eastAsia="en-US" w:bidi="ar-SA"/>
    </w:rPr>
  </w:style>
  <w:style w:type="character" w:customStyle="1" w:styleId="Heading9Char">
    <w:name w:val="Heading 9 Char"/>
    <w:basedOn w:val="DefaultParagraphFont"/>
    <w:link w:val="Heading9"/>
    <w:uiPriority w:val="99"/>
    <w:locked/>
    <w:rsid w:val="008F1FB0"/>
    <w:rPr>
      <w:rFonts w:ascii="Arial" w:hAnsi="Arial" w:cs="Times New Roman"/>
      <w:i/>
      <w:sz w:val="18"/>
      <w:lang w:val="en-US" w:eastAsia="en-US" w:bidi="ar-SA"/>
    </w:rPr>
  </w:style>
  <w:style w:type="paragraph" w:styleId="Header">
    <w:name w:val="header"/>
    <w:basedOn w:val="Normal"/>
    <w:link w:val="HeaderChar"/>
    <w:uiPriority w:val="99"/>
    <w:rsid w:val="0084135E"/>
    <w:pPr>
      <w:pBdr>
        <w:bottom w:val="single" w:sz="6" w:space="3" w:color="auto"/>
      </w:pBdr>
      <w:tabs>
        <w:tab w:val="center" w:pos="4678"/>
      </w:tabs>
    </w:pPr>
  </w:style>
  <w:style w:type="character" w:customStyle="1" w:styleId="HeaderChar">
    <w:name w:val="Header Char"/>
    <w:basedOn w:val="DefaultParagraphFont"/>
    <w:link w:val="Header"/>
    <w:uiPriority w:val="99"/>
    <w:locked/>
    <w:rsid w:val="008F1FB0"/>
    <w:rPr>
      <w:rFonts w:ascii="Arial" w:hAnsi="Arial" w:cs="Times New Roman"/>
    </w:rPr>
  </w:style>
  <w:style w:type="paragraph" w:styleId="Footer">
    <w:name w:val="footer"/>
    <w:basedOn w:val="Normal"/>
    <w:link w:val="FooterChar"/>
    <w:uiPriority w:val="99"/>
    <w:rsid w:val="0084135E"/>
    <w:pPr>
      <w:pBdr>
        <w:top w:val="single" w:sz="6" w:space="1" w:color="auto"/>
      </w:pBdr>
      <w:tabs>
        <w:tab w:val="left" w:pos="1276"/>
        <w:tab w:val="right" w:pos="9356"/>
      </w:tabs>
      <w:spacing w:after="0"/>
    </w:pPr>
    <w:rPr>
      <w:sz w:val="16"/>
    </w:rPr>
  </w:style>
  <w:style w:type="character" w:customStyle="1" w:styleId="FooterChar">
    <w:name w:val="Footer Char"/>
    <w:basedOn w:val="DefaultParagraphFont"/>
    <w:link w:val="Footer"/>
    <w:uiPriority w:val="99"/>
    <w:locked/>
    <w:rsid w:val="008F1FB0"/>
    <w:rPr>
      <w:rFonts w:ascii="Arial" w:hAnsi="Arial" w:cs="Times New Roman"/>
      <w:sz w:val="16"/>
    </w:rPr>
  </w:style>
  <w:style w:type="character" w:styleId="PageNumber">
    <w:name w:val="page number"/>
    <w:basedOn w:val="DefaultParagraphFont"/>
    <w:uiPriority w:val="99"/>
    <w:rsid w:val="0084135E"/>
    <w:rPr>
      <w:rFonts w:cs="Times New Roman"/>
    </w:rPr>
  </w:style>
  <w:style w:type="paragraph" w:styleId="TOC1">
    <w:name w:val="toc 1"/>
    <w:basedOn w:val="Normal"/>
    <w:next w:val="Normal"/>
    <w:uiPriority w:val="39"/>
    <w:rsid w:val="0084135E"/>
    <w:pPr>
      <w:tabs>
        <w:tab w:val="right" w:leader="dot" w:pos="9355"/>
      </w:tabs>
    </w:pPr>
    <w:rPr>
      <w:sz w:val="24"/>
    </w:rPr>
  </w:style>
  <w:style w:type="paragraph" w:styleId="BodyText">
    <w:name w:val="Body Text"/>
    <w:basedOn w:val="Normal"/>
    <w:link w:val="BodyTextChar"/>
    <w:uiPriority w:val="99"/>
    <w:rsid w:val="0084135E"/>
    <w:pPr>
      <w:spacing w:after="215"/>
    </w:pPr>
  </w:style>
  <w:style w:type="character" w:customStyle="1" w:styleId="BodyTextChar">
    <w:name w:val="Body Text Char"/>
    <w:basedOn w:val="DefaultParagraphFont"/>
    <w:link w:val="BodyText"/>
    <w:uiPriority w:val="99"/>
    <w:locked/>
    <w:rsid w:val="008F1FB0"/>
    <w:rPr>
      <w:rFonts w:ascii="Arial" w:hAnsi="Arial" w:cs="Times New Roman"/>
    </w:rPr>
  </w:style>
  <w:style w:type="paragraph" w:styleId="BodyTextIndent">
    <w:name w:val="Body Text Indent"/>
    <w:basedOn w:val="Normal"/>
    <w:next w:val="BodyText"/>
    <w:link w:val="BodyTextIndentChar"/>
    <w:uiPriority w:val="99"/>
    <w:rsid w:val="0084135E"/>
    <w:pPr>
      <w:ind w:left="283"/>
    </w:pPr>
    <w:rPr>
      <w:i/>
      <w:color w:val="0000FF"/>
    </w:rPr>
  </w:style>
  <w:style w:type="character" w:customStyle="1" w:styleId="BodyTextIndentChar">
    <w:name w:val="Body Text Indent Char"/>
    <w:basedOn w:val="DefaultParagraphFont"/>
    <w:link w:val="BodyTextIndent"/>
    <w:uiPriority w:val="99"/>
    <w:locked/>
    <w:rsid w:val="008F1FB0"/>
    <w:rPr>
      <w:rFonts w:ascii="Arial" w:hAnsi="Arial" w:cs="Times New Roman"/>
      <w:i/>
      <w:color w:val="0000FF"/>
    </w:rPr>
  </w:style>
  <w:style w:type="paragraph" w:customStyle="1" w:styleId="TableText">
    <w:name w:val="Table Text"/>
    <w:basedOn w:val="BodyText"/>
    <w:uiPriority w:val="99"/>
    <w:rsid w:val="0084135E"/>
    <w:pPr>
      <w:spacing w:after="0"/>
      <w:ind w:left="28" w:right="28"/>
    </w:pPr>
  </w:style>
  <w:style w:type="paragraph" w:styleId="Title">
    <w:name w:val="Title"/>
    <w:basedOn w:val="Normal"/>
    <w:link w:val="TitleChar"/>
    <w:qFormat/>
    <w:rsid w:val="0084135E"/>
    <w:pPr>
      <w:spacing w:before="240" w:after="60"/>
      <w:jc w:val="right"/>
    </w:pPr>
    <w:rPr>
      <w:b/>
      <w:kern w:val="28"/>
      <w:sz w:val="28"/>
    </w:rPr>
  </w:style>
  <w:style w:type="character" w:customStyle="1" w:styleId="TitleChar">
    <w:name w:val="Title Char"/>
    <w:basedOn w:val="DefaultParagraphFont"/>
    <w:link w:val="Title"/>
    <w:uiPriority w:val="99"/>
    <w:locked/>
    <w:rsid w:val="008F1FB0"/>
    <w:rPr>
      <w:rFonts w:ascii="Arial" w:hAnsi="Arial" w:cs="Times New Roman"/>
      <w:b/>
      <w:kern w:val="28"/>
      <w:sz w:val="28"/>
    </w:rPr>
  </w:style>
  <w:style w:type="paragraph" w:styleId="Subtitle">
    <w:name w:val="Subtitle"/>
    <w:basedOn w:val="Normal"/>
    <w:link w:val="SubtitleChar"/>
    <w:uiPriority w:val="99"/>
    <w:qFormat/>
    <w:rsid w:val="0084135E"/>
    <w:pPr>
      <w:spacing w:after="60"/>
      <w:jc w:val="right"/>
    </w:pPr>
    <w:rPr>
      <w:i/>
      <w:sz w:val="24"/>
    </w:rPr>
  </w:style>
  <w:style w:type="character" w:customStyle="1" w:styleId="SubtitleChar">
    <w:name w:val="Subtitle Char"/>
    <w:basedOn w:val="DefaultParagraphFont"/>
    <w:link w:val="Subtitle"/>
    <w:uiPriority w:val="99"/>
    <w:locked/>
    <w:rsid w:val="008F1FB0"/>
    <w:rPr>
      <w:rFonts w:ascii="Arial" w:hAnsi="Arial" w:cs="Times New Roman"/>
      <w:i/>
      <w:sz w:val="24"/>
    </w:rPr>
  </w:style>
  <w:style w:type="paragraph" w:styleId="TOC2">
    <w:name w:val="toc 2"/>
    <w:basedOn w:val="Normal"/>
    <w:next w:val="Normal"/>
    <w:uiPriority w:val="39"/>
    <w:rsid w:val="0084135E"/>
    <w:pPr>
      <w:tabs>
        <w:tab w:val="right" w:leader="dot" w:pos="9355"/>
      </w:tabs>
      <w:ind w:left="200"/>
    </w:pPr>
  </w:style>
  <w:style w:type="paragraph" w:styleId="TOC3">
    <w:name w:val="toc 3"/>
    <w:basedOn w:val="Normal"/>
    <w:next w:val="Normal"/>
    <w:uiPriority w:val="39"/>
    <w:rsid w:val="0084135E"/>
    <w:pPr>
      <w:tabs>
        <w:tab w:val="right" w:leader="dot" w:pos="9355"/>
      </w:tabs>
      <w:ind w:left="400"/>
    </w:pPr>
  </w:style>
  <w:style w:type="paragraph" w:styleId="TOC4">
    <w:name w:val="toc 4"/>
    <w:basedOn w:val="Normal"/>
    <w:next w:val="Normal"/>
    <w:uiPriority w:val="99"/>
    <w:semiHidden/>
    <w:rsid w:val="0084135E"/>
    <w:pPr>
      <w:tabs>
        <w:tab w:val="right" w:leader="dot" w:pos="9355"/>
      </w:tabs>
      <w:ind w:left="600"/>
    </w:pPr>
  </w:style>
  <w:style w:type="paragraph" w:styleId="TOC5">
    <w:name w:val="toc 5"/>
    <w:basedOn w:val="Normal"/>
    <w:next w:val="Normal"/>
    <w:uiPriority w:val="99"/>
    <w:semiHidden/>
    <w:rsid w:val="0084135E"/>
    <w:pPr>
      <w:tabs>
        <w:tab w:val="right" w:leader="dot" w:pos="9355"/>
      </w:tabs>
      <w:ind w:left="800"/>
    </w:pPr>
  </w:style>
  <w:style w:type="paragraph" w:styleId="TOC6">
    <w:name w:val="toc 6"/>
    <w:basedOn w:val="Normal"/>
    <w:next w:val="Normal"/>
    <w:uiPriority w:val="99"/>
    <w:semiHidden/>
    <w:rsid w:val="0084135E"/>
    <w:pPr>
      <w:tabs>
        <w:tab w:val="right" w:leader="dot" w:pos="9355"/>
      </w:tabs>
      <w:ind w:left="1000"/>
    </w:pPr>
  </w:style>
  <w:style w:type="paragraph" w:styleId="TOC7">
    <w:name w:val="toc 7"/>
    <w:basedOn w:val="Normal"/>
    <w:next w:val="Normal"/>
    <w:uiPriority w:val="99"/>
    <w:semiHidden/>
    <w:rsid w:val="0084135E"/>
    <w:pPr>
      <w:tabs>
        <w:tab w:val="right" w:leader="dot" w:pos="9355"/>
      </w:tabs>
      <w:ind w:left="1200"/>
    </w:pPr>
  </w:style>
  <w:style w:type="paragraph" w:styleId="TOC8">
    <w:name w:val="toc 8"/>
    <w:basedOn w:val="Normal"/>
    <w:next w:val="Normal"/>
    <w:uiPriority w:val="99"/>
    <w:semiHidden/>
    <w:rsid w:val="0084135E"/>
    <w:pPr>
      <w:tabs>
        <w:tab w:val="right" w:leader="dot" w:pos="9355"/>
      </w:tabs>
      <w:ind w:left="1400"/>
    </w:pPr>
  </w:style>
  <w:style w:type="paragraph" w:styleId="TOC9">
    <w:name w:val="toc 9"/>
    <w:basedOn w:val="Normal"/>
    <w:next w:val="Normal"/>
    <w:uiPriority w:val="99"/>
    <w:semiHidden/>
    <w:rsid w:val="0084135E"/>
    <w:pPr>
      <w:tabs>
        <w:tab w:val="right" w:leader="dot" w:pos="9355"/>
      </w:tabs>
      <w:ind w:left="1600"/>
    </w:pPr>
  </w:style>
  <w:style w:type="paragraph" w:styleId="BalloonText">
    <w:name w:val="Balloon Text"/>
    <w:basedOn w:val="Normal"/>
    <w:link w:val="BalloonTextChar"/>
    <w:uiPriority w:val="99"/>
    <w:semiHidden/>
    <w:rsid w:val="007F7B2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F7B2A"/>
    <w:rPr>
      <w:rFonts w:ascii="Tahoma" w:hAnsi="Tahoma" w:cs="Tahoma"/>
      <w:sz w:val="16"/>
      <w:szCs w:val="16"/>
    </w:rPr>
  </w:style>
  <w:style w:type="paragraph" w:customStyle="1" w:styleId="SubFooter">
    <w:name w:val="SubFooter"/>
    <w:basedOn w:val="Footer"/>
    <w:uiPriority w:val="99"/>
    <w:rsid w:val="0084135E"/>
    <w:pPr>
      <w:pBdr>
        <w:top w:val="none" w:sz="0" w:space="0" w:color="auto"/>
      </w:pBdr>
    </w:pPr>
    <w:rPr>
      <w:sz w:val="12"/>
    </w:rPr>
  </w:style>
  <w:style w:type="paragraph" w:customStyle="1" w:styleId="HeadingA">
    <w:name w:val="Heading A"/>
    <w:basedOn w:val="Heading1"/>
    <w:uiPriority w:val="99"/>
    <w:rsid w:val="0084135E"/>
    <w:pPr>
      <w:outlineLvl w:val="9"/>
    </w:pPr>
  </w:style>
  <w:style w:type="paragraph" w:customStyle="1" w:styleId="HeadingB">
    <w:name w:val="Heading B"/>
    <w:basedOn w:val="Heading2"/>
    <w:rsid w:val="0084135E"/>
    <w:pPr>
      <w:outlineLvl w:val="9"/>
    </w:pPr>
  </w:style>
  <w:style w:type="paragraph" w:customStyle="1" w:styleId="HeadingC">
    <w:name w:val="Heading C"/>
    <w:basedOn w:val="Heading3"/>
    <w:uiPriority w:val="99"/>
    <w:rsid w:val="0084135E"/>
    <w:pPr>
      <w:outlineLvl w:val="9"/>
    </w:pPr>
  </w:style>
  <w:style w:type="paragraph" w:customStyle="1" w:styleId="Editorscomments">
    <w:name w:val="Editor's comments"/>
    <w:basedOn w:val="Normal"/>
    <w:uiPriority w:val="99"/>
    <w:rsid w:val="0084135E"/>
    <w:rPr>
      <w:b/>
      <w:bCs/>
      <w:color w:val="FF0000"/>
    </w:rPr>
  </w:style>
  <w:style w:type="paragraph" w:customStyle="1" w:styleId="Readerscomments">
    <w:name w:val="Reader's comments"/>
    <w:basedOn w:val="Normal"/>
    <w:uiPriority w:val="99"/>
    <w:rsid w:val="0084135E"/>
    <w:rPr>
      <w:i/>
      <w:iCs/>
      <w:color w:val="CC00CC"/>
    </w:rPr>
  </w:style>
  <w:style w:type="paragraph" w:styleId="ListParagraph">
    <w:name w:val="List Paragraph"/>
    <w:basedOn w:val="Normal"/>
    <w:uiPriority w:val="34"/>
    <w:qFormat/>
    <w:rsid w:val="00D309C8"/>
    <w:pPr>
      <w:ind w:left="720"/>
      <w:contextualSpacing/>
    </w:pPr>
  </w:style>
  <w:style w:type="paragraph" w:customStyle="1" w:styleId="DefaultText">
    <w:name w:val="Default Text"/>
    <w:basedOn w:val="Normal"/>
    <w:uiPriority w:val="99"/>
    <w:rsid w:val="00D309C8"/>
    <w:pPr>
      <w:spacing w:after="0"/>
      <w:jc w:val="both"/>
    </w:pPr>
    <w:rPr>
      <w:rFonts w:cs="Mangal"/>
      <w:color w:val="000000"/>
      <w:lang w:bidi="hi-IN"/>
    </w:rPr>
  </w:style>
  <w:style w:type="paragraph" w:styleId="Caption">
    <w:name w:val="caption"/>
    <w:basedOn w:val="Normal"/>
    <w:next w:val="Normal"/>
    <w:uiPriority w:val="35"/>
    <w:qFormat/>
    <w:rsid w:val="00D309C8"/>
    <w:pPr>
      <w:spacing w:after="200"/>
    </w:pPr>
    <w:rPr>
      <w:b/>
      <w:bCs/>
      <w:color w:val="4F81BD"/>
      <w:sz w:val="18"/>
      <w:szCs w:val="18"/>
    </w:rPr>
  </w:style>
  <w:style w:type="table" w:styleId="TableGrid">
    <w:name w:val="Table Grid"/>
    <w:basedOn w:val="TableNormal"/>
    <w:uiPriority w:val="99"/>
    <w:rsid w:val="00E53712"/>
    <w:pPr>
      <w:overflowPunct w:val="0"/>
      <w:autoSpaceDE w:val="0"/>
      <w:autoSpaceDN w:val="0"/>
      <w:adjustRightInd w:val="0"/>
      <w:spacing w:after="120"/>
      <w:textAlignment w:val="baseline"/>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SingleChar">
    <w:name w:val="Body Single Char"/>
    <w:basedOn w:val="Normal"/>
    <w:uiPriority w:val="99"/>
    <w:rsid w:val="00A12FFB"/>
    <w:pPr>
      <w:spacing w:after="0"/>
    </w:pPr>
    <w:rPr>
      <w:rFonts w:cs="Arial"/>
      <w:lang w:eastAsia="zh-CN"/>
    </w:rPr>
  </w:style>
  <w:style w:type="paragraph" w:customStyle="1" w:styleId="TableHeader">
    <w:name w:val="Table Header"/>
    <w:basedOn w:val="TableText"/>
    <w:uiPriority w:val="99"/>
    <w:rsid w:val="00264FA4"/>
    <w:pPr>
      <w:jc w:val="center"/>
    </w:pPr>
    <w:rPr>
      <w:b/>
      <w:bCs/>
    </w:rPr>
  </w:style>
  <w:style w:type="character" w:styleId="Hyperlink">
    <w:name w:val="Hyperlink"/>
    <w:locked/>
    <w:rsid w:val="007557C1"/>
    <w:rPr>
      <w:color w:val="0000FF"/>
      <w:u w:val="single"/>
    </w:rPr>
  </w:style>
  <w:style w:type="character" w:styleId="SubtleEmphasis">
    <w:name w:val="Subtle Emphasis"/>
    <w:uiPriority w:val="19"/>
    <w:qFormat/>
    <w:rsid w:val="007557C1"/>
    <w:rPr>
      <w:i/>
      <w:iCs/>
      <w:color w:val="808080"/>
    </w:rPr>
  </w:style>
  <w:style w:type="character" w:styleId="Emphasis">
    <w:name w:val="Emphasis"/>
    <w:basedOn w:val="DefaultParagraphFont"/>
    <w:qFormat/>
    <w:rsid w:val="00CF767E"/>
    <w:rPr>
      <w:i/>
      <w:iCs/>
    </w:rPr>
  </w:style>
  <w:style w:type="paragraph" w:customStyle="1" w:styleId="BodyA">
    <w:name w:val="Body A"/>
    <w:rsid w:val="00F15E72"/>
    <w:pPr>
      <w:pBdr>
        <w:top w:val="nil"/>
        <w:left w:val="nil"/>
        <w:bottom w:val="nil"/>
        <w:right w:val="nil"/>
        <w:between w:val="nil"/>
        <w:bar w:val="nil"/>
      </w:pBdr>
    </w:pPr>
    <w:rPr>
      <w:rFonts w:ascii="Helvetica" w:eastAsia="Arial Unicode MS" w:hAnsi="Arial Unicode MS" w:cs="Arial Unicode MS"/>
      <w:color w:val="000000"/>
      <w:u w:color="000000"/>
      <w:bdr w:val="nil"/>
    </w:rPr>
  </w:style>
  <w:style w:type="numbering" w:customStyle="1" w:styleId="List0">
    <w:name w:val="List 0"/>
    <w:basedOn w:val="NoList"/>
    <w:rsid w:val="00F15E72"/>
    <w:pPr>
      <w:numPr>
        <w:numId w:val="48"/>
      </w:numPr>
    </w:pPr>
  </w:style>
  <w:style w:type="character" w:customStyle="1" w:styleId="Hyperlink0">
    <w:name w:val="Hyperlink.0"/>
    <w:basedOn w:val="DefaultParagraphFont"/>
    <w:rsid w:val="00F15E72"/>
    <w:rPr>
      <w:rFonts w:ascii="Helvetica" w:eastAsia="Helvetica" w:hAnsi="Helvetica" w:cs="Helvetica"/>
      <w:sz w:val="22"/>
      <w:szCs w:val="22"/>
      <w:u w:val="single"/>
    </w:rPr>
  </w:style>
</w:styles>
</file>

<file path=word/webSettings.xml><?xml version="1.0" encoding="utf-8"?>
<w:webSettings xmlns:r="http://schemas.openxmlformats.org/officeDocument/2006/relationships" xmlns:w="http://schemas.openxmlformats.org/wordprocessingml/2006/main">
  <w:divs>
    <w:div w:id="310402833">
      <w:bodyDiv w:val="1"/>
      <w:marLeft w:val="0"/>
      <w:marRight w:val="0"/>
      <w:marTop w:val="0"/>
      <w:marBottom w:val="0"/>
      <w:divBdr>
        <w:top w:val="none" w:sz="0" w:space="0" w:color="auto"/>
        <w:left w:val="none" w:sz="0" w:space="0" w:color="auto"/>
        <w:bottom w:val="none" w:sz="0" w:space="0" w:color="auto"/>
        <w:right w:val="none" w:sz="0" w:space="0" w:color="auto"/>
      </w:divBdr>
    </w:div>
    <w:div w:id="61821790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oleObject" Target="embeddings/oleObject4.bin"/><Relationship Id="rId42" Type="http://schemas.openxmlformats.org/officeDocument/2006/relationships/image" Target="media/image17.png"/><Relationship Id="rId47" Type="http://schemas.openxmlformats.org/officeDocument/2006/relationships/image" Target="media/image22.jpeg"/><Relationship Id="rId63" Type="http://schemas.openxmlformats.org/officeDocument/2006/relationships/oleObject" Target="embeddings/oleObject12.bin"/><Relationship Id="rId68" Type="http://schemas.openxmlformats.org/officeDocument/2006/relationships/oleObject" Target="embeddings/oleObject14.bin"/><Relationship Id="rId84" Type="http://schemas.openxmlformats.org/officeDocument/2006/relationships/customXml" Target="../customXml/item4.xml"/><Relationship Id="rId16" Type="http://schemas.openxmlformats.org/officeDocument/2006/relationships/hyperlink" Target="file:///C:/work/mpoc/documents/MobileNurseGateway.wsdl" TargetMode="External"/><Relationship Id="rId11" Type="http://schemas.openxmlformats.org/officeDocument/2006/relationships/image" Target="media/image2.emf"/><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oleObject" Target="embeddings/oleObject7.bin"/><Relationship Id="rId58" Type="http://schemas.openxmlformats.org/officeDocument/2006/relationships/image" Target="media/image28.emf"/><Relationship Id="rId74" Type="http://schemas.openxmlformats.org/officeDocument/2006/relationships/oleObject" Target="embeddings/oleObject17.bin"/><Relationship Id="rId79" Type="http://schemas.openxmlformats.org/officeDocument/2006/relationships/header" Target="header4.xml"/><Relationship Id="rId5" Type="http://schemas.openxmlformats.org/officeDocument/2006/relationships/settings" Target="settings.xml"/><Relationship Id="rId19" Type="http://schemas.openxmlformats.org/officeDocument/2006/relationships/oleObject" Target="embeddings/oleObject3.bin"/><Relationship Id="rId14" Type="http://schemas.openxmlformats.org/officeDocument/2006/relationships/hyperlink" Target="http://sharepoint/sites/FEPSProjects/Projects/118786%20-%20MPoC%202.0/03%20-%20Design/MPOC%20Data%20Flows%20(2).vsd" TargetMode="External"/><Relationship Id="rId22" Type="http://schemas.openxmlformats.org/officeDocument/2006/relationships/hyperlink" Target="https://es-eod.thebrandauthority.com/app/do/User/Home" TargetMode="External"/><Relationship Id="rId27" Type="http://schemas.openxmlformats.org/officeDocument/2006/relationships/header" Target="header2.xml"/><Relationship Id="rId30" Type="http://schemas.openxmlformats.org/officeDocument/2006/relationships/header" Target="header3.xml"/><Relationship Id="rId35" Type="http://schemas.openxmlformats.org/officeDocument/2006/relationships/image" Target="media/image12.jpeg"/><Relationship Id="rId43" Type="http://schemas.openxmlformats.org/officeDocument/2006/relationships/image" Target="media/image18.png"/><Relationship Id="rId48" Type="http://schemas.openxmlformats.org/officeDocument/2006/relationships/image" Target="media/image23.emf"/><Relationship Id="rId56" Type="http://schemas.openxmlformats.org/officeDocument/2006/relationships/image" Target="media/image27.emf"/><Relationship Id="rId64" Type="http://schemas.openxmlformats.org/officeDocument/2006/relationships/image" Target="media/image31.png"/><Relationship Id="rId69" Type="http://schemas.openxmlformats.org/officeDocument/2006/relationships/image" Target="media/image34.emf"/><Relationship Id="rId77" Type="http://schemas.openxmlformats.org/officeDocument/2006/relationships/oleObject" Target="embeddings/oleObject18.bin"/><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6.bin"/><Relationship Id="rId80" Type="http://schemas.openxmlformats.org/officeDocument/2006/relationships/footer" Target="footer4.xml"/><Relationship Id="rId85" Type="http://schemas.openxmlformats.org/officeDocument/2006/relationships/customXml" Target="../customXml/item5.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hyperlink" Target="file:///C:/work/mpoc/documents/MobileSecurityGateway.wsdl" TargetMode="External"/><Relationship Id="rId25" Type="http://schemas.openxmlformats.org/officeDocument/2006/relationships/image" Target="media/image7.jpeg"/><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1.png"/><Relationship Id="rId59" Type="http://schemas.openxmlformats.org/officeDocument/2006/relationships/oleObject" Target="embeddings/oleObject10.bin"/><Relationship Id="rId67" Type="http://schemas.openxmlformats.org/officeDocument/2006/relationships/image" Target="media/image33.emf"/><Relationship Id="rId20" Type="http://schemas.openxmlformats.org/officeDocument/2006/relationships/image" Target="media/image4.emf"/><Relationship Id="rId41" Type="http://schemas.openxmlformats.org/officeDocument/2006/relationships/image" Target="file:///C:\Users\IBM_AD~1\AppData\Local\Temp\SNAGHTMLb989e00.PNG" TargetMode="External"/><Relationship Id="rId54" Type="http://schemas.openxmlformats.org/officeDocument/2006/relationships/image" Target="media/image26.emf"/><Relationship Id="rId62" Type="http://schemas.openxmlformats.org/officeDocument/2006/relationships/image" Target="media/image30.emf"/><Relationship Id="rId70" Type="http://schemas.openxmlformats.org/officeDocument/2006/relationships/oleObject" Target="embeddings/oleObject15.bin"/><Relationship Id="rId75" Type="http://schemas.openxmlformats.org/officeDocument/2006/relationships/image" Target="media/image37.png"/><Relationship Id="rId83"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harepoint/sites/FEPSProjects/Projects/118786%20-%20MPoC%202.0/03%20-%20Design/MPOC%20Internal%20Services.vsd" TargetMode="External"/><Relationship Id="rId23" Type="http://schemas.openxmlformats.org/officeDocument/2006/relationships/image" Target="media/image5.jpeg"/><Relationship Id="rId28" Type="http://schemas.openxmlformats.org/officeDocument/2006/relationships/footer" Target="footer1.xml"/><Relationship Id="rId36" Type="http://schemas.openxmlformats.org/officeDocument/2006/relationships/image" Target="media/image13.jpe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oleObject" Target="embeddings/oleObject1.bin"/><Relationship Id="rId31" Type="http://schemas.openxmlformats.org/officeDocument/2006/relationships/footer" Target="footer3.xml"/><Relationship Id="rId44" Type="http://schemas.openxmlformats.org/officeDocument/2006/relationships/image" Target="media/image19.png"/><Relationship Id="rId52" Type="http://schemas.openxmlformats.org/officeDocument/2006/relationships/image" Target="media/image25.emf"/><Relationship Id="rId60" Type="http://schemas.openxmlformats.org/officeDocument/2006/relationships/image" Target="media/image29.emf"/><Relationship Id="rId65" Type="http://schemas.openxmlformats.org/officeDocument/2006/relationships/image" Target="media/image32.emf"/><Relationship Id="rId73" Type="http://schemas.openxmlformats.org/officeDocument/2006/relationships/image" Target="media/image36.emf"/><Relationship Id="rId78" Type="http://schemas.openxmlformats.org/officeDocument/2006/relationships/hyperlink" Target="file:///C:/work/mpoc/documents/MobileNurseGateway.wsdl" TargetMode="External"/><Relationship Id="rId81" Type="http://schemas.openxmlformats.org/officeDocument/2006/relationships/fontTable" Target="fontTable.xml"/><Relationship Id="rId86" Type="http://schemas.openxmlformats.org/officeDocument/2006/relationships/customXml" Target="../customXml/item6.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hyperlink" Target="http://sharepoint/sites/FEPSProjects/Projects/118786%20-%20MPoC%202.0/03%20-%20Design/MPOC%20Threat%20Model%20-%20MJL.vsd" TargetMode="External"/><Relationship Id="rId18" Type="http://schemas.openxmlformats.org/officeDocument/2006/relationships/image" Target="media/image3.emf"/><Relationship Id="rId39" Type="http://schemas.openxmlformats.org/officeDocument/2006/relationships/hyperlink" Target="https://developer.apple.com/library/ios/documentation/userexperience/conceptual/MobileHIG/index.html" TargetMode="External"/><Relationship Id="rId34" Type="http://schemas.openxmlformats.org/officeDocument/2006/relationships/image" Target="media/image11.jpeg"/><Relationship Id="rId50" Type="http://schemas.openxmlformats.org/officeDocument/2006/relationships/image" Target="media/image24.emf"/><Relationship Id="rId55" Type="http://schemas.openxmlformats.org/officeDocument/2006/relationships/oleObject" Target="embeddings/oleObject8.bin"/><Relationship Id="rId76" Type="http://schemas.openxmlformats.org/officeDocument/2006/relationships/image" Target="media/image38.emf"/><Relationship Id="rId7" Type="http://schemas.openxmlformats.org/officeDocument/2006/relationships/footnotes" Target="footnotes.xml"/><Relationship Id="rId71" Type="http://schemas.openxmlformats.org/officeDocument/2006/relationships/image" Target="media/image35.emf"/><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image" Target="media/image6.jpe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oleObject" Target="embeddings/oleObject13.bin"/><Relationship Id="rId61" Type="http://schemas.openxmlformats.org/officeDocument/2006/relationships/oleObject" Target="embeddings/oleObject11.bin"/><Relationship Id="rId8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footer4.xml.rels><?xml version="1.0" encoding="UTF-8" standalone="yes"?>
<Relationships xmlns="http://schemas.openxmlformats.org/package/2006/relationships"><Relationship Id="rId1" Type="http://schemas.openxmlformats.org/officeDocument/2006/relationships/image" Target="media/image8.png"/></Relationships>
</file>

<file path=word/_rels/header4.xml.rels><?xml version="1.0" encoding="UTF-8" standalone="yes"?>
<Relationships xmlns="http://schemas.openxmlformats.org/package/2006/relationships"><Relationship Id="rId1" Type="http://schemas.openxmlformats.org/officeDocument/2006/relationships/image" Target="media/image39.wm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IBM\DocumentFactory\packages\Basic\PMMFULLP.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123db569-9a68-4bd3-9f10-fbe05e8dd4a7" ContentTypeId="0x010100A335CB0B08B1B5479706000298FABD1C"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General Document" ma:contentTypeID="0x010100A335CB0B08B1B5479706000298FABD1C00EFBB08AFC2359F42A65DE617A8DB5BA9" ma:contentTypeVersion="1" ma:contentTypeDescription="" ma:contentTypeScope="" ma:versionID="8dafcba2eea1de16a7bd0aad9ba61bd7">
  <xsd:schema xmlns:xsd="http://www.w3.org/2001/XMLSchema" xmlns:xs="http://www.w3.org/2001/XMLSchema" xmlns:p="http://schemas.microsoft.com/office/2006/metadata/properties" xmlns:ns1="http://schemas.microsoft.com/sharepoint/v3" xmlns:ns2="d4208eb9-c288-49aa-b8b7-7d83cd77554a" targetNamespace="http://schemas.microsoft.com/office/2006/metadata/properties" ma:root="true" ma:fieldsID="39026a060d4899d349fe2c6bf6f32c68" ns1:_="" ns2:_="">
    <xsd:import namespace="http://schemas.microsoft.com/sharepoint/v3"/>
    <xsd:import namespace="d4208eb9-c288-49aa-b8b7-7d83cd77554a"/>
    <xsd:element name="properties">
      <xsd:complexType>
        <xsd:sequence>
          <xsd:element name="documentManagement">
            <xsd:complexType>
              <xsd:all>
                <xsd:element ref="ns2:Restricted_x0020_Confidential_x0020_Data"/>
                <xsd:element ref="ns2:Class_x0020_of_x0020_Information"/>
                <xsd:element ref="ns2:Retention_x0020_Expiration_x0020_Date" minOccurs="0"/>
                <xsd:element ref="ns2:Sensitivity_x0020_Classification"/>
                <xsd:element ref="ns2:Litigation_x0020_Hold" minOccurs="0"/>
                <xsd:element ref="ns2:Litigation_x0020_Hold_x0020_Comments" minOccurs="0"/>
                <xsd:element ref="ns1:KpiDescription" minOccurs="0"/>
                <xsd:element ref="ns2:Client_x0020_Na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KpiDescription" ma:index="8" nillable="true" ma:displayName="Description" ma:description="Reference ID, key word,  VPMi #, iService #" ma:internalName="KpiDescription">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4208eb9-c288-49aa-b8b7-7d83cd77554a" elementFormDefault="qualified">
    <xsd:import namespace="http://schemas.microsoft.com/office/2006/documentManagement/types"/>
    <xsd:import namespace="http://schemas.microsoft.com/office/infopath/2007/PartnerControls"/>
    <xsd:element name="Restricted_x0020_Confidential_x0020_Data" ma:index="2" ma:displayName="PHI /PII" ma:description="SharePoint is not intended for storing or sharing any files containing PHI, PII, credit card information, or any other sensitive data, without being properly secured and approved by IRM.  Permission must be granted following a least-privilege-necessary model of entitlement." ma:format="RadioButtons" ma:internalName="Restricted_x0020_Confidential_x0020_Data" ma:readOnly="false">
      <xsd:simpleType>
        <xsd:restriction base="dms:Choice">
          <xsd:enumeration value="Yes"/>
          <xsd:enumeration value="No"/>
        </xsd:restriction>
      </xsd:simpleType>
    </xsd:element>
    <xsd:element name="Class_x0020_of_x0020_Information" ma:index="3" ma:displayName="Retention Classification" ma:default="Essential/Business Need" ma:description="Disposable/Transitory:  Documents not essential or reference (working drafts).  Essential/Business Need:  Documents needed for daily work.&#10;Reference/Corporate Record: Documents in Corporate Retention Schedule." ma:format="Dropdown" ma:internalName="Class_x0020_of_x0020_Information" ma:readOnly="false">
      <xsd:simpleType>
        <xsd:restriction base="dms:Choice">
          <xsd:enumeration value="Essential/Business Need"/>
          <xsd:enumeration value="Disposable/Transitory"/>
          <xsd:enumeration value="Reference/Corporate Record"/>
        </xsd:restriction>
      </xsd:simpleType>
    </xsd:element>
    <xsd:element name="Retention_x0020_Expiration_x0020_Date" ma:index="4" nillable="true" ma:displayName="Retention Expiration Date" ma:description="Document Archive Process Date(Enter date in M/D/YYYY format)" ma:format="DateOnly" ma:internalName="Retention_x0020_Expiration_x0020_Date" ma:readOnly="false">
      <xsd:simpleType>
        <xsd:restriction base="dms:DateTime"/>
      </xsd:simpleType>
    </xsd:element>
    <xsd:element name="Sensitivity_x0020_Classification" ma:index="5" ma:displayName="Information Classification" ma:default="Confidential (Level 2)" ma:description="Refer to the Global Data Classification for guidance" ma:format="Dropdown" ma:internalName="Sensitivity_x0020_Classification">
      <xsd:simpleType>
        <xsd:restriction base="dms:Choice">
          <xsd:enumeration value="Restricted (Level 1)"/>
          <xsd:enumeration value="Confidential (Level 2)"/>
          <xsd:enumeration value="Internal (Level 3)"/>
          <xsd:enumeration value="Public (Level 4)"/>
        </xsd:restriction>
      </xsd:simpleType>
    </xsd:element>
    <xsd:element name="Litigation_x0020_Hold" ma:index="6" nillable="true" ma:displayName="Litigation Hold" ma:default="0" ma:internalName="Litigation_x0020_Hold" ma:readOnly="false">
      <xsd:simpleType>
        <xsd:restriction base="dms:Boolean"/>
      </xsd:simpleType>
    </xsd:element>
    <xsd:element name="Litigation_x0020_Hold_x0020_Comments" ma:index="7" nillable="true" ma:displayName="Litigation Hold Comments" ma:description="Case or Tracking Number" ma:internalName="Litigation_x0020_Hold_x0020_Comments">
      <xsd:simpleType>
        <xsd:restriction base="dms:Note">
          <xsd:maxLength value="255"/>
        </xsd:restriction>
      </xsd:simpleType>
    </xsd:element>
    <xsd:element name="Client_x0020_Name" ma:index="9" nillable="true" ma:displayName="Client Name" ma:hidden="true" ma:internalName="Client_x0020_Name" ma:readOnly="fals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sisl xmlns:xsi="http://www.w3.org/2001/XMLSchema-instance" xmlns:xsd="http://www.w3.org/2001/XMLSchema" xmlns="http://www.boldonjames.com/2008/01/sie/internal/label" sislVersion="0" policy="06dbc50a-7c40-497c-8ead-392c4a2b388e">
  <element uid="id_classification_generalbusiness" value=""/>
  <element uid="3a0f620a-74f7-4504-a030-448d9ea0e08a" value=""/>
  <element uid="4ccf64bc-f240-4d04-9210-66ba0df04095" value=""/>
</sisl>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p:properties xmlns:p="http://schemas.microsoft.com/office/2006/metadata/properties" xmlns:xsi="http://www.w3.org/2001/XMLSchema-instance" xmlns:pc="http://schemas.microsoft.com/office/infopath/2007/PartnerControls">
  <documentManagement>
    <Class_x0020_of_x0020_Information xmlns="d4208eb9-c288-49aa-b8b7-7d83cd77554a">Essential/Business Need</Class_x0020_of_x0020_Information>
    <Sensitivity_x0020_Classification xmlns="d4208eb9-c288-49aa-b8b7-7d83cd77554a">Confidential (Level 2)</Sensitivity_x0020_Classification>
    <Litigation_x0020_Hold xmlns="d4208eb9-c288-49aa-b8b7-7d83cd77554a">false</Litigation_x0020_Hold>
    <KpiDescription xmlns="http://schemas.microsoft.com/sharepoint/v3" xsi:nil="true"/>
    <Client_x0020_Name xmlns="d4208eb9-c288-49aa-b8b7-7d83cd77554a" xsi:nil="true"/>
    <Litigation_x0020_Hold_x0020_Comments xmlns="d4208eb9-c288-49aa-b8b7-7d83cd77554a" xsi:nil="true"/>
    <Restricted_x0020_Confidential_x0020_Data xmlns="d4208eb9-c288-49aa-b8b7-7d83cd77554a">No</Restricted_x0020_Confidential_x0020_Data>
    <Retention_x0020_Expiration_x0020_Date xmlns="d4208eb9-c288-49aa-b8b7-7d83cd77554a">2018-03-13T04:00:00+00:00</Retention_x0020_Expiration_x0020_Date>
  </documentManagement>
</p:properties>
</file>

<file path=customXml/itemProps1.xml><?xml version="1.0" encoding="utf-8"?>
<ds:datastoreItem xmlns:ds="http://schemas.openxmlformats.org/officeDocument/2006/customXml" ds:itemID="{9195C7C7-780E-4491-9667-A6B57ED8C23D}"/>
</file>

<file path=customXml/itemProps2.xml><?xml version="1.0" encoding="utf-8"?>
<ds:datastoreItem xmlns:ds="http://schemas.openxmlformats.org/officeDocument/2006/customXml" ds:itemID="{A2D6D17B-621C-41DC-947E-3289B2AA4D77}"/>
</file>

<file path=customXml/itemProps3.xml><?xml version="1.0" encoding="utf-8"?>
<ds:datastoreItem xmlns:ds="http://schemas.openxmlformats.org/officeDocument/2006/customXml" ds:itemID="{ADB91DCE-DFC7-4132-9324-441F6AD0572A}"/>
</file>

<file path=customXml/itemProps4.xml><?xml version="1.0" encoding="utf-8"?>
<ds:datastoreItem xmlns:ds="http://schemas.openxmlformats.org/officeDocument/2006/customXml" ds:itemID="{F40DCF43-F70F-4111-AA5C-4693CCB38993}"/>
</file>

<file path=customXml/itemProps5.xml><?xml version="1.0" encoding="utf-8"?>
<ds:datastoreItem xmlns:ds="http://schemas.openxmlformats.org/officeDocument/2006/customXml" ds:itemID="{90D0A68E-F978-4895-8C7B-5D8A7BD844E3}"/>
</file>

<file path=customXml/itemProps6.xml><?xml version="1.0" encoding="utf-8"?>
<ds:datastoreItem xmlns:ds="http://schemas.openxmlformats.org/officeDocument/2006/customXml" ds:itemID="{AB00DB03-A1FE-423D-8DF8-11A3610F901C}"/>
</file>

<file path=docProps/app.xml><?xml version="1.0" encoding="utf-8"?>
<Properties xmlns="http://schemas.openxmlformats.org/officeDocument/2006/extended-properties" xmlns:vt="http://schemas.openxmlformats.org/officeDocument/2006/docPropsVTypes">
  <Template>PMMFULLP</Template>
  <TotalTime>79</TotalTime>
  <Pages>51</Pages>
  <Words>8250</Words>
  <Characters>47030</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PMM Large Document Template</vt:lpstr>
    </vt:vector>
  </TitlesOfParts>
  <Company>IBM</Company>
  <LinksUpToDate>false</LinksUpToDate>
  <CharactersWithSpaces>55170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PMM Large Document Template</dc:title>
  <dc:subject>DocumentFactory Template</dc:subject>
  <dc:creator>jedward2</dc:creator>
  <cp:keywords/>
  <dc:description/>
  <cp:lastModifiedBy>ED6170</cp:lastModifiedBy>
  <cp:revision>21</cp:revision>
  <cp:lastPrinted>2014-11-12T21:06:00Z</cp:lastPrinted>
  <dcterms:created xsi:type="dcterms:W3CDTF">2015-03-11T19:25:00Z</dcterms:created>
  <dcterms:modified xsi:type="dcterms:W3CDTF">2015-03-12T23:28:00Z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85c9bbc3-a309-42ca-a00c-2c714669a18c</vt:lpwstr>
  </property>
  <property fmtid="{D5CDD505-2E9C-101B-9397-08002B2CF9AE}" pid="3" name="bjSaver">
    <vt:lpwstr>l8bjj5Umh0jKloKeXyfa0wn4voVX1xcz</vt:lpwstr>
  </property>
  <property fmtid="{D5CDD505-2E9C-101B-9397-08002B2CF9AE}" pid="4" name="bjDocumentLabelXML">
    <vt:lpwstr>&lt;?xml version="1.0" encoding="us-ascii"?&gt;&lt;sisl xmlns:xsi="http://www.w3.org/2001/XMLSchema-instance" xmlns:xsd="http://www.w3.org/2001/XMLSchema" sislVersion="0" policy="06dbc50a-7c40-497c-8ead-392c4a2b388e" xmlns="http://www.boldonjames.com/2008/01/sie/i</vt:lpwstr>
  </property>
  <property fmtid="{D5CDD505-2E9C-101B-9397-08002B2CF9AE}" pid="5" name="bjDocumentLabelXML-0">
    <vt:lpwstr>nternal/label"&gt;&lt;element uid="id_classification_generalbusiness" value="" /&gt;&lt;element uid="3a0f620a-74f7-4504-a030-448d9ea0e08a" value="" /&gt;&lt;element uid="4ccf64bc-f240-4d04-9210-66ba0df04095" value="" /&gt;&lt;/sisl&gt;</vt:lpwstr>
  </property>
  <property fmtid="{D5CDD505-2E9C-101B-9397-08002B2CF9AE}" pid="6" name="bjDocumentSecurityLabel">
    <vt:lpwstr>Internal</vt:lpwstr>
  </property>
  <property fmtid="{D5CDD505-2E9C-101B-9397-08002B2CF9AE}" pid="7" name="bjESIDataClassification">
    <vt:lpwstr>XYZZYInternalfwo[qei34890ty@^C@#%^11dc45</vt:lpwstr>
  </property>
  <property fmtid="{D5CDD505-2E9C-101B-9397-08002B2CF9AE}" pid="8" name="ContentTypeId">
    <vt:lpwstr>0x010100A335CB0B08B1B5479706000298FABD1C00EFBB08AFC2359F42A65DE617A8DB5BA9</vt:lpwstr>
  </property>
</Properties>
</file>